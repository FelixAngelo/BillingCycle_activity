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6C1E5" w14:textId="77777777" w:rsidR="001E284E" w:rsidRPr="00DE6F92" w:rsidRDefault="001E284E" w:rsidP="001E284E">
      <w:pPr>
        <w:ind w:right="1189"/>
        <w:rPr>
          <w:rFonts w:ascii="Graphik" w:hAnsi="Graphik" w:cstheme="minorHAnsi"/>
        </w:rPr>
      </w:pPr>
      <w:r w:rsidRPr="00DE6F92">
        <w:rPr>
          <w:rFonts w:ascii="Graphik" w:hAnsi="Graphik" w:cstheme="minorHAnsi"/>
          <w:noProof/>
        </w:rPr>
        <w:drawing>
          <wp:inline distT="0" distB="0" distL="0" distR="0" wp14:anchorId="6CC3DA36" wp14:editId="30973690">
            <wp:extent cx="1895475" cy="5000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0174" cy="501289"/>
                    </a:xfrm>
                    <a:prstGeom prst="rect">
                      <a:avLst/>
                    </a:prstGeom>
                    <a:noFill/>
                    <a:ln>
                      <a:noFill/>
                    </a:ln>
                  </pic:spPr>
                </pic:pic>
              </a:graphicData>
            </a:graphic>
          </wp:inline>
        </w:drawing>
      </w:r>
    </w:p>
    <w:p w14:paraId="1DE94C61" w14:textId="77777777" w:rsidR="001E284E" w:rsidRPr="00DE6F92" w:rsidRDefault="001E284E" w:rsidP="001E284E">
      <w:pPr>
        <w:ind w:right="1189"/>
        <w:rPr>
          <w:rFonts w:ascii="Graphik" w:hAnsi="Graphik" w:cstheme="minorHAnsi"/>
        </w:rPr>
      </w:pPr>
    </w:p>
    <w:p w14:paraId="1A23E514" w14:textId="77777777" w:rsidR="001E284E" w:rsidRPr="00DE6F92" w:rsidRDefault="001E284E" w:rsidP="001E284E">
      <w:pPr>
        <w:ind w:right="1189"/>
        <w:rPr>
          <w:rFonts w:ascii="Graphik" w:hAnsi="Graphik" w:cstheme="minorHAnsi"/>
        </w:rPr>
      </w:pPr>
    </w:p>
    <w:p w14:paraId="6E1800D0" w14:textId="77777777" w:rsidR="001E284E" w:rsidRPr="00DE6F92" w:rsidRDefault="001E284E" w:rsidP="001E284E">
      <w:pPr>
        <w:ind w:right="1189"/>
        <w:rPr>
          <w:rFonts w:ascii="Graphik" w:hAnsi="Graphik" w:cstheme="minorHAnsi"/>
        </w:rPr>
      </w:pPr>
    </w:p>
    <w:p w14:paraId="29E40F85" w14:textId="77777777" w:rsidR="001E284E" w:rsidRPr="00DE6F92" w:rsidRDefault="001E284E" w:rsidP="001E284E">
      <w:pPr>
        <w:ind w:right="1084"/>
        <w:rPr>
          <w:rFonts w:ascii="Graphik" w:hAnsi="Graphik" w:cstheme="minorHAnsi"/>
        </w:rPr>
      </w:pPr>
    </w:p>
    <w:p w14:paraId="2D3420C8" w14:textId="77777777" w:rsidR="001E284E" w:rsidRPr="00DE6F92" w:rsidRDefault="001E284E" w:rsidP="001E284E">
      <w:pPr>
        <w:ind w:right="1189"/>
        <w:rPr>
          <w:rFonts w:ascii="Graphik" w:hAnsi="Graphik" w:cstheme="minorHAnsi"/>
        </w:rPr>
      </w:pPr>
    </w:p>
    <w:p w14:paraId="43DA6CBA" w14:textId="77777777" w:rsidR="001E284E" w:rsidRPr="00DE6F92" w:rsidRDefault="001E284E" w:rsidP="001E284E">
      <w:pPr>
        <w:ind w:right="1189"/>
        <w:rPr>
          <w:rFonts w:ascii="Graphik" w:hAnsi="Graphik" w:cstheme="minorHAnsi"/>
        </w:rPr>
      </w:pPr>
      <w:r w:rsidRPr="00DE6F92">
        <w:rPr>
          <w:rFonts w:ascii="Graphik" w:hAnsi="Graphik" w:cstheme="minorHAnsi"/>
          <w:noProof/>
        </w:rPr>
        <mc:AlternateContent>
          <mc:Choice Requires="wps">
            <w:drawing>
              <wp:anchor distT="0" distB="0" distL="114300" distR="114300" simplePos="0" relativeHeight="251659264" behindDoc="1" locked="1" layoutInCell="1" allowOverlap="0" wp14:anchorId="34151059" wp14:editId="2720FE99">
                <wp:simplePos x="0" y="0"/>
                <wp:positionH relativeFrom="column">
                  <wp:posOffset>165735</wp:posOffset>
                </wp:positionH>
                <wp:positionV relativeFrom="page">
                  <wp:posOffset>10289540</wp:posOffset>
                </wp:positionV>
                <wp:extent cx="7315200" cy="0"/>
                <wp:effectExtent l="13335" t="12065" r="15240" b="698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12700">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6DE9ED"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3.05pt,810.2pt" to="589.0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" o:allowoverlap="f" strokecolor="white" strokeweight="1pt">
                <v:shadow opacity="22938f" offset="0"/>
                <w10:wrap anchory="page"/>
                <w10:anchorlock/>
              </v:line>
            </w:pict>
          </mc:Fallback>
        </mc:AlternateContent>
      </w:r>
    </w:p>
    <w:p w14:paraId="2D89EDC5" w14:textId="77777777" w:rsidR="001E284E" w:rsidRPr="00DE6F92" w:rsidRDefault="001E284E" w:rsidP="001E284E">
      <w:pPr>
        <w:ind w:right="1189"/>
        <w:rPr>
          <w:rFonts w:ascii="Graphik" w:hAnsi="Graphik" w:cstheme="minorHAnsi"/>
        </w:rPr>
      </w:pPr>
    </w:p>
    <w:p w14:paraId="1F735C03" w14:textId="77777777" w:rsidR="001E284E" w:rsidRPr="00DE6F92" w:rsidRDefault="001E284E" w:rsidP="001E284E">
      <w:pPr>
        <w:ind w:right="1189"/>
        <w:rPr>
          <w:rFonts w:ascii="Graphik" w:hAnsi="Graphik" w:cstheme="minorHAnsi"/>
        </w:rPr>
      </w:pPr>
    </w:p>
    <w:p w14:paraId="279D9078" w14:textId="77777777" w:rsidR="001E284E" w:rsidRPr="00DE6F92" w:rsidRDefault="001E284E" w:rsidP="001E284E">
      <w:pPr>
        <w:ind w:right="1189"/>
        <w:rPr>
          <w:rFonts w:ascii="Graphik" w:hAnsi="Graphik" w:cstheme="minorHAnsi"/>
        </w:rPr>
      </w:pPr>
      <w:r w:rsidRPr="00DE6F92">
        <w:rPr>
          <w:rFonts w:ascii="Graphik" w:hAnsi="Graphik" w:cstheme="minorHAnsi"/>
          <w:noProof/>
        </w:rPr>
        <w:drawing>
          <wp:anchor distT="0" distB="0" distL="114300" distR="114300" simplePos="0" relativeHeight="251662336" behindDoc="0" locked="0" layoutInCell="1" allowOverlap="1" wp14:anchorId="37D40C5F" wp14:editId="5CEB7BB7">
            <wp:simplePos x="0" y="0"/>
            <wp:positionH relativeFrom="margin">
              <wp:posOffset>4330700</wp:posOffset>
            </wp:positionH>
            <wp:positionV relativeFrom="page">
              <wp:posOffset>2794000</wp:posOffset>
            </wp:positionV>
            <wp:extent cx="2747010" cy="3636645"/>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7010" cy="3636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BC19F8" w14:textId="77777777" w:rsidR="001E284E" w:rsidRPr="00DE6F92" w:rsidRDefault="001E284E" w:rsidP="001E284E">
      <w:pPr>
        <w:ind w:right="1189"/>
        <w:rPr>
          <w:rFonts w:ascii="Graphik" w:hAnsi="Graphik" w:cstheme="minorHAnsi"/>
        </w:rPr>
      </w:pPr>
    </w:p>
    <w:p w14:paraId="653D18C8" w14:textId="77777777" w:rsidR="001E284E" w:rsidRPr="00DE6F92" w:rsidRDefault="001E284E" w:rsidP="001E284E">
      <w:pPr>
        <w:ind w:right="1189"/>
        <w:rPr>
          <w:rFonts w:ascii="Graphik" w:hAnsi="Graphik" w:cstheme="minorHAnsi"/>
        </w:rPr>
      </w:pPr>
      <w:r w:rsidRPr="00DE6F92">
        <w:rPr>
          <w:rFonts w:ascii="Graphik" w:hAnsi="Graphik" w:cstheme="minorHAnsi"/>
          <w:noProof/>
        </w:rPr>
        <mc:AlternateContent>
          <mc:Choice Requires="wps">
            <w:drawing>
              <wp:anchor distT="0" distB="0" distL="114300" distR="114300" simplePos="0" relativeHeight="251660288" behindDoc="0" locked="1" layoutInCell="1" allowOverlap="0" wp14:anchorId="50F60833" wp14:editId="5E729FF1">
                <wp:simplePos x="0" y="0"/>
                <wp:positionH relativeFrom="margin">
                  <wp:posOffset>-457200</wp:posOffset>
                </wp:positionH>
                <wp:positionV relativeFrom="page">
                  <wp:posOffset>2440940</wp:posOffset>
                </wp:positionV>
                <wp:extent cx="4786630" cy="4253865"/>
                <wp:effectExtent l="0" t="0" r="13970" b="13335"/>
                <wp:wrapTight wrapText="bothSides">
                  <wp:wrapPolygon edited="0">
                    <wp:start x="0" y="0"/>
                    <wp:lineTo x="0" y="21571"/>
                    <wp:lineTo x="21577" y="21571"/>
                    <wp:lineTo x="21577" y="0"/>
                    <wp:lineTo x="0" y="0"/>
                  </wp:wrapPolygon>
                </wp:wrapTight>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4253865"/>
                        </a:xfrm>
                        <a:prstGeom prst="rect">
                          <a:avLst/>
                        </a:prstGeom>
                        <a:noFill/>
                        <a:ln>
                          <a:noFill/>
                        </a:ln>
                        <a:extLst>
                          <a:ext uri="{909E8E84-426E-40dd-AFC4-6F175D3DCCD1}"/>
                          <a:ext uri="{91240B29-F687-4f45-9708-019B960494DF}"/>
                        </a:extLst>
                      </wps:spPr>
                      <wps:txbx>
                        <w:txbxContent>
                          <w:p w14:paraId="00862FCE" w14:textId="22406D0A" w:rsidR="00022AF5" w:rsidRPr="00022AF5" w:rsidRDefault="00291CD4" w:rsidP="00022AF5">
                            <w:pPr>
                              <w:pStyle w:val="Title"/>
                              <w:rPr>
                                <w:rFonts w:ascii="Graphik" w:hAnsi="Graphik" w:cs="Segoe UI"/>
                              </w:rPr>
                            </w:pPr>
                            <w:r>
                              <w:rPr>
                                <w:rFonts w:ascii="Graphik" w:hAnsi="Graphik" w:cs="Segoe UI"/>
                              </w:rPr>
                              <w:t>Node.js Backend Module</w:t>
                            </w:r>
                          </w:p>
                          <w:p w14:paraId="36E49A13" w14:textId="77777777" w:rsidR="00022AF5" w:rsidRPr="00022AF5" w:rsidRDefault="00022AF5" w:rsidP="00022AF5">
                            <w:pPr>
                              <w:pStyle w:val="Title"/>
                              <w:rPr>
                                <w:rFonts w:ascii="Graphik" w:hAnsi="Graphik" w:cs="Segoe UI"/>
                              </w:rPr>
                            </w:pPr>
                          </w:p>
                          <w:p w14:paraId="7AF79322" w14:textId="77777777" w:rsidR="00022AF5" w:rsidRPr="00022AF5" w:rsidRDefault="00022AF5" w:rsidP="00022AF5">
                            <w:pPr>
                              <w:pStyle w:val="Title"/>
                              <w:rPr>
                                <w:rFonts w:ascii="Graphik" w:hAnsi="Graphik" w:cs="Segoe UI"/>
                              </w:rPr>
                            </w:pPr>
                            <w:r w:rsidRPr="00022AF5">
                              <w:rPr>
                                <w:rFonts w:ascii="Graphik" w:hAnsi="Graphik" w:cs="Segoe UI"/>
                              </w:rPr>
                              <w:t>Functional Design</w:t>
                            </w:r>
                          </w:p>
                          <w:p w14:paraId="06D4688E" w14:textId="77777777" w:rsidR="00022AF5" w:rsidRPr="00022AF5" w:rsidRDefault="00022AF5" w:rsidP="00022AF5">
                            <w:pPr>
                              <w:pStyle w:val="Title"/>
                              <w:rPr>
                                <w:rFonts w:ascii="Graphik" w:hAnsi="Graphik" w:cs="Segoe UI"/>
                              </w:rPr>
                            </w:pPr>
                          </w:p>
                          <w:p w14:paraId="1DBBC3F7" w14:textId="77777777" w:rsidR="00022AF5" w:rsidRPr="00022AF5" w:rsidRDefault="00022AF5" w:rsidP="00022AF5">
                            <w:pPr>
                              <w:pStyle w:val="Title"/>
                              <w:rPr>
                                <w:rFonts w:ascii="Graphik" w:hAnsi="Graphik" w:cs="Segoe UI"/>
                              </w:rPr>
                            </w:pPr>
                            <w:r w:rsidRPr="00022AF5">
                              <w:rPr>
                                <w:rFonts w:ascii="Graphik" w:hAnsi="Graphik" w:cs="Segoe UI"/>
                              </w:rPr>
                              <w:t xml:space="preserve">Billing Automated </w:t>
                            </w:r>
                          </w:p>
                          <w:p w14:paraId="47598CEF" w14:textId="77777777" w:rsidR="00022AF5" w:rsidRPr="00022AF5" w:rsidRDefault="00022AF5" w:rsidP="00022AF5">
                            <w:pPr>
                              <w:pStyle w:val="Title"/>
                              <w:rPr>
                                <w:rFonts w:ascii="Graphik" w:hAnsi="Graphik" w:cs="Segoe UI"/>
                              </w:rPr>
                            </w:pPr>
                            <w:r w:rsidRPr="00022AF5">
                              <w:rPr>
                                <w:rFonts w:ascii="Graphik" w:hAnsi="Graphik" w:cs="Segoe UI"/>
                              </w:rPr>
                              <w:t>Requisition Service</w:t>
                            </w:r>
                          </w:p>
                          <w:p w14:paraId="51807B20" w14:textId="77777777" w:rsidR="00022AF5" w:rsidRPr="00022AF5" w:rsidRDefault="00022AF5" w:rsidP="00022AF5">
                            <w:pPr>
                              <w:pStyle w:val="Title"/>
                              <w:rPr>
                                <w:rFonts w:ascii="Graphik" w:hAnsi="Graphik" w:cs="Segoe UI"/>
                              </w:rPr>
                            </w:pPr>
                            <w:r w:rsidRPr="00022AF5">
                              <w:rPr>
                                <w:rFonts w:ascii="Graphik" w:hAnsi="Graphik" w:cs="Segoe UI"/>
                              </w:rPr>
                              <w:t>(BARS)</w:t>
                            </w:r>
                          </w:p>
                          <w:p w14:paraId="7E9F665C" w14:textId="3D9612D1" w:rsidR="001E284E" w:rsidRPr="00022AF5" w:rsidRDefault="001E284E" w:rsidP="001E284E">
                            <w:pPr>
                              <w:spacing w:line="168" w:lineRule="auto"/>
                              <w:rPr>
                                <w:rFonts w:ascii="Graphik" w:hAnsi="Graphik"/>
                                <w:sz w:val="96"/>
                                <w:szCs w:val="9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60833" id="_x0000_t202" coordsize="21600,21600" o:spt="202" path="m,l,21600r21600,l21600,xe">
                <v:stroke joinstyle="miter"/>
                <v:path gradientshapeok="t" o:connecttype="rect"/>
              </v:shapetype>
              <v:shape id="Text Box 21" o:spid="_x0000_s1026" type="#_x0000_t202" style="position:absolute;margin-left:-36pt;margin-top:192.2pt;width:376.9pt;height:334.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" o:allowoverlap="f" filled="f" stroked="f">
                <v:textbox inset="0,0,0,0">
                  <w:txbxContent>
                    <w:p w14:paraId="00862FCE" w14:textId="22406D0A" w:rsidR="00022AF5" w:rsidRPr="00022AF5" w:rsidRDefault="00291CD4" w:rsidP="00022AF5">
                      <w:pPr>
                        <w:pStyle w:val="Title"/>
                        <w:rPr>
                          <w:rFonts w:ascii="Graphik" w:hAnsi="Graphik" w:cs="Segoe UI"/>
                        </w:rPr>
                      </w:pPr>
                      <w:r>
                        <w:rPr>
                          <w:rFonts w:ascii="Graphik" w:hAnsi="Graphik" w:cs="Segoe UI"/>
                        </w:rPr>
                        <w:t>Node.js Backend Module</w:t>
                      </w:r>
                    </w:p>
                    <w:p w14:paraId="36E49A13" w14:textId="77777777" w:rsidR="00022AF5" w:rsidRPr="00022AF5" w:rsidRDefault="00022AF5" w:rsidP="00022AF5">
                      <w:pPr>
                        <w:pStyle w:val="Title"/>
                        <w:rPr>
                          <w:rFonts w:ascii="Graphik" w:hAnsi="Graphik" w:cs="Segoe UI"/>
                        </w:rPr>
                      </w:pPr>
                    </w:p>
                    <w:p w14:paraId="7AF79322" w14:textId="77777777" w:rsidR="00022AF5" w:rsidRPr="00022AF5" w:rsidRDefault="00022AF5" w:rsidP="00022AF5">
                      <w:pPr>
                        <w:pStyle w:val="Title"/>
                        <w:rPr>
                          <w:rFonts w:ascii="Graphik" w:hAnsi="Graphik" w:cs="Segoe UI"/>
                        </w:rPr>
                      </w:pPr>
                      <w:r w:rsidRPr="00022AF5">
                        <w:rPr>
                          <w:rFonts w:ascii="Graphik" w:hAnsi="Graphik" w:cs="Segoe UI"/>
                        </w:rPr>
                        <w:t>Functional Design</w:t>
                      </w:r>
                    </w:p>
                    <w:p w14:paraId="06D4688E" w14:textId="77777777" w:rsidR="00022AF5" w:rsidRPr="00022AF5" w:rsidRDefault="00022AF5" w:rsidP="00022AF5">
                      <w:pPr>
                        <w:pStyle w:val="Title"/>
                        <w:rPr>
                          <w:rFonts w:ascii="Graphik" w:hAnsi="Graphik" w:cs="Segoe UI"/>
                        </w:rPr>
                      </w:pPr>
                    </w:p>
                    <w:p w14:paraId="1DBBC3F7" w14:textId="77777777" w:rsidR="00022AF5" w:rsidRPr="00022AF5" w:rsidRDefault="00022AF5" w:rsidP="00022AF5">
                      <w:pPr>
                        <w:pStyle w:val="Title"/>
                        <w:rPr>
                          <w:rFonts w:ascii="Graphik" w:hAnsi="Graphik" w:cs="Segoe UI"/>
                        </w:rPr>
                      </w:pPr>
                      <w:r w:rsidRPr="00022AF5">
                        <w:rPr>
                          <w:rFonts w:ascii="Graphik" w:hAnsi="Graphik" w:cs="Segoe UI"/>
                        </w:rPr>
                        <w:t xml:space="preserve">Billing Automated </w:t>
                      </w:r>
                    </w:p>
                    <w:p w14:paraId="47598CEF" w14:textId="77777777" w:rsidR="00022AF5" w:rsidRPr="00022AF5" w:rsidRDefault="00022AF5" w:rsidP="00022AF5">
                      <w:pPr>
                        <w:pStyle w:val="Title"/>
                        <w:rPr>
                          <w:rFonts w:ascii="Graphik" w:hAnsi="Graphik" w:cs="Segoe UI"/>
                        </w:rPr>
                      </w:pPr>
                      <w:r w:rsidRPr="00022AF5">
                        <w:rPr>
                          <w:rFonts w:ascii="Graphik" w:hAnsi="Graphik" w:cs="Segoe UI"/>
                        </w:rPr>
                        <w:t>Requisition Service</w:t>
                      </w:r>
                    </w:p>
                    <w:p w14:paraId="51807B20" w14:textId="77777777" w:rsidR="00022AF5" w:rsidRPr="00022AF5" w:rsidRDefault="00022AF5" w:rsidP="00022AF5">
                      <w:pPr>
                        <w:pStyle w:val="Title"/>
                        <w:rPr>
                          <w:rFonts w:ascii="Graphik" w:hAnsi="Graphik" w:cs="Segoe UI"/>
                        </w:rPr>
                      </w:pPr>
                      <w:r w:rsidRPr="00022AF5">
                        <w:rPr>
                          <w:rFonts w:ascii="Graphik" w:hAnsi="Graphik" w:cs="Segoe UI"/>
                        </w:rPr>
                        <w:t>(BARS)</w:t>
                      </w:r>
                    </w:p>
                    <w:p w14:paraId="7E9F665C" w14:textId="3D9612D1" w:rsidR="001E284E" w:rsidRPr="00022AF5" w:rsidRDefault="001E284E" w:rsidP="001E284E">
                      <w:pPr>
                        <w:spacing w:line="168" w:lineRule="auto"/>
                        <w:rPr>
                          <w:rFonts w:ascii="Graphik" w:hAnsi="Graphik"/>
                          <w:sz w:val="96"/>
                          <w:szCs w:val="96"/>
                        </w:rPr>
                      </w:pPr>
                    </w:p>
                  </w:txbxContent>
                </v:textbox>
                <w10:wrap type="tight" anchorx="margin" anchory="page"/>
                <w10:anchorlock/>
              </v:shape>
            </w:pict>
          </mc:Fallback>
        </mc:AlternateContent>
      </w:r>
    </w:p>
    <w:p w14:paraId="73EC9AC0" w14:textId="77777777" w:rsidR="001E284E" w:rsidRPr="00DE6F92" w:rsidRDefault="001E284E" w:rsidP="001E284E">
      <w:pPr>
        <w:ind w:right="1189"/>
        <w:rPr>
          <w:rFonts w:ascii="Graphik" w:hAnsi="Graphik" w:cstheme="minorHAnsi"/>
        </w:rPr>
      </w:pPr>
    </w:p>
    <w:p w14:paraId="56F9BFBE" w14:textId="77777777" w:rsidR="001E284E" w:rsidRPr="00DE6F92" w:rsidRDefault="001E284E" w:rsidP="001E284E">
      <w:pPr>
        <w:ind w:right="1189"/>
        <w:rPr>
          <w:rFonts w:ascii="Graphik" w:hAnsi="Graphik" w:cstheme="minorHAnsi"/>
        </w:rPr>
      </w:pPr>
    </w:p>
    <w:p w14:paraId="463DCFF0" w14:textId="77777777" w:rsidR="001E284E" w:rsidRPr="00DE6F92" w:rsidRDefault="001E284E" w:rsidP="001E284E">
      <w:pPr>
        <w:tabs>
          <w:tab w:val="left" w:pos="10876"/>
        </w:tabs>
        <w:ind w:right="13"/>
        <w:rPr>
          <w:rFonts w:ascii="Graphik" w:hAnsi="Graphik" w:cstheme="minorHAnsi"/>
        </w:rPr>
      </w:pPr>
    </w:p>
    <w:p w14:paraId="4C5F03F3" w14:textId="77777777" w:rsidR="001E284E" w:rsidRPr="00DE6F92" w:rsidRDefault="001E284E" w:rsidP="001E284E">
      <w:pPr>
        <w:ind w:right="1189"/>
        <w:rPr>
          <w:rFonts w:ascii="Graphik" w:hAnsi="Graphik" w:cstheme="minorHAnsi"/>
        </w:rPr>
      </w:pPr>
    </w:p>
    <w:p w14:paraId="74277257" w14:textId="77777777" w:rsidR="001E284E" w:rsidRPr="00DE6F92" w:rsidRDefault="001E284E" w:rsidP="001E284E">
      <w:pPr>
        <w:ind w:right="1189"/>
        <w:rPr>
          <w:rFonts w:ascii="Graphik" w:hAnsi="Graphik" w:cstheme="minorHAnsi"/>
        </w:rPr>
      </w:pPr>
    </w:p>
    <w:p w14:paraId="285A777B" w14:textId="77777777" w:rsidR="001E284E" w:rsidRPr="00DE6F92" w:rsidRDefault="001E284E" w:rsidP="001E284E">
      <w:pPr>
        <w:ind w:right="1189"/>
        <w:rPr>
          <w:rFonts w:ascii="Graphik" w:hAnsi="Graphik" w:cstheme="minorHAnsi"/>
        </w:rPr>
      </w:pPr>
    </w:p>
    <w:p w14:paraId="31A67789" w14:textId="77777777" w:rsidR="001E284E" w:rsidRPr="00DE6F92" w:rsidRDefault="001E284E" w:rsidP="001E284E">
      <w:pPr>
        <w:ind w:right="1189"/>
        <w:rPr>
          <w:rFonts w:ascii="Graphik" w:hAnsi="Graphik" w:cstheme="minorHAnsi"/>
        </w:rPr>
      </w:pPr>
    </w:p>
    <w:p w14:paraId="5A44920B" w14:textId="77777777" w:rsidR="001E284E" w:rsidRPr="00DE6F92" w:rsidRDefault="001E284E" w:rsidP="001E284E">
      <w:pPr>
        <w:ind w:right="1189"/>
        <w:rPr>
          <w:rFonts w:ascii="Graphik" w:hAnsi="Graphik" w:cstheme="minorHAnsi"/>
        </w:rPr>
      </w:pPr>
    </w:p>
    <w:p w14:paraId="13A39095" w14:textId="77777777" w:rsidR="001E284E" w:rsidRPr="00DE6F92" w:rsidRDefault="001E284E" w:rsidP="001E284E">
      <w:pPr>
        <w:ind w:right="1189"/>
        <w:rPr>
          <w:rFonts w:ascii="Graphik" w:hAnsi="Graphik" w:cstheme="minorHAnsi"/>
        </w:rPr>
      </w:pPr>
    </w:p>
    <w:p w14:paraId="04EE5CC7" w14:textId="77777777" w:rsidR="001E284E" w:rsidRPr="00DE6F92" w:rsidRDefault="001E284E" w:rsidP="001E284E">
      <w:pPr>
        <w:ind w:right="1189"/>
        <w:rPr>
          <w:rFonts w:ascii="Graphik" w:hAnsi="Graphik" w:cstheme="minorHAnsi"/>
        </w:rPr>
      </w:pPr>
    </w:p>
    <w:p w14:paraId="4769FE0F" w14:textId="77777777" w:rsidR="001E284E" w:rsidRPr="00DE6F92" w:rsidRDefault="001E284E" w:rsidP="001E284E">
      <w:pPr>
        <w:ind w:right="1189"/>
        <w:rPr>
          <w:rFonts w:ascii="Graphik" w:hAnsi="Graphik" w:cstheme="minorHAnsi"/>
        </w:rPr>
      </w:pPr>
    </w:p>
    <w:p w14:paraId="48444F07" w14:textId="77777777" w:rsidR="001E284E" w:rsidRPr="00DE6F92" w:rsidRDefault="001E284E" w:rsidP="001E284E">
      <w:pPr>
        <w:ind w:right="1189"/>
        <w:rPr>
          <w:rFonts w:ascii="Graphik" w:hAnsi="Graphik" w:cstheme="minorHAnsi"/>
        </w:rPr>
      </w:pPr>
    </w:p>
    <w:p w14:paraId="7F98A79D" w14:textId="77777777" w:rsidR="001E284E" w:rsidRPr="00DE6F92" w:rsidRDefault="001E284E" w:rsidP="001E284E">
      <w:pPr>
        <w:ind w:right="1189"/>
        <w:rPr>
          <w:rFonts w:ascii="Graphik" w:hAnsi="Graphik" w:cstheme="minorHAnsi"/>
        </w:rPr>
      </w:pPr>
    </w:p>
    <w:p w14:paraId="1E633DB4" w14:textId="77777777" w:rsidR="001E284E" w:rsidRPr="00DE6F92" w:rsidRDefault="001E284E" w:rsidP="001E284E">
      <w:pPr>
        <w:ind w:right="1189"/>
        <w:rPr>
          <w:rFonts w:ascii="Graphik" w:hAnsi="Graphik" w:cstheme="minorHAnsi"/>
        </w:rPr>
      </w:pPr>
    </w:p>
    <w:p w14:paraId="6042EC0B" w14:textId="77777777" w:rsidR="001E284E" w:rsidRPr="00DE6F92" w:rsidRDefault="001E284E" w:rsidP="001E284E">
      <w:pPr>
        <w:ind w:right="1189"/>
        <w:rPr>
          <w:rFonts w:ascii="Graphik" w:hAnsi="Graphik" w:cstheme="minorHAnsi"/>
        </w:rPr>
      </w:pPr>
    </w:p>
    <w:p w14:paraId="0266510B" w14:textId="77777777" w:rsidR="001E284E" w:rsidRPr="00DE6F92" w:rsidRDefault="001E284E" w:rsidP="001E284E">
      <w:pPr>
        <w:ind w:right="1189"/>
        <w:rPr>
          <w:rFonts w:ascii="Graphik" w:hAnsi="Graphik" w:cstheme="minorHAnsi"/>
        </w:rPr>
      </w:pPr>
    </w:p>
    <w:p w14:paraId="2A3FCDD1" w14:textId="77777777" w:rsidR="001E284E" w:rsidRPr="00DE6F92" w:rsidRDefault="001E284E" w:rsidP="001E284E">
      <w:pPr>
        <w:ind w:right="1189"/>
        <w:rPr>
          <w:rFonts w:ascii="Graphik" w:hAnsi="Graphik" w:cstheme="minorHAnsi"/>
        </w:rPr>
      </w:pPr>
    </w:p>
    <w:p w14:paraId="6CC794F4" w14:textId="77777777" w:rsidR="001E284E" w:rsidRPr="00DE6F92" w:rsidRDefault="001E284E" w:rsidP="001E284E">
      <w:pPr>
        <w:ind w:right="1189"/>
        <w:rPr>
          <w:rFonts w:ascii="Graphik" w:hAnsi="Graphik" w:cstheme="minorHAnsi"/>
        </w:rPr>
      </w:pPr>
    </w:p>
    <w:p w14:paraId="3FAA572B" w14:textId="77777777" w:rsidR="001E284E" w:rsidRPr="00DE6F92" w:rsidRDefault="001E284E" w:rsidP="001E284E">
      <w:pPr>
        <w:ind w:right="1189"/>
        <w:rPr>
          <w:rFonts w:ascii="Graphik" w:hAnsi="Graphik" w:cstheme="minorHAnsi"/>
        </w:rPr>
      </w:pPr>
    </w:p>
    <w:p w14:paraId="04DED049" w14:textId="77777777" w:rsidR="001E284E" w:rsidRPr="00DE6F92" w:rsidRDefault="001E284E" w:rsidP="001E284E">
      <w:pPr>
        <w:ind w:right="1189"/>
        <w:rPr>
          <w:rFonts w:ascii="Graphik" w:hAnsi="Graphik" w:cstheme="minorHAnsi"/>
        </w:rPr>
      </w:pPr>
    </w:p>
    <w:p w14:paraId="72E934D1" w14:textId="77777777" w:rsidR="001E284E" w:rsidRPr="00DE6F92" w:rsidRDefault="001E284E" w:rsidP="001E284E">
      <w:pPr>
        <w:tabs>
          <w:tab w:val="left" w:pos="10472"/>
        </w:tabs>
        <w:ind w:right="1189"/>
        <w:rPr>
          <w:rFonts w:ascii="Graphik" w:hAnsi="Graphik" w:cstheme="minorHAnsi"/>
        </w:rPr>
      </w:pPr>
    </w:p>
    <w:p w14:paraId="779C2DE2" w14:textId="77777777" w:rsidR="001E284E" w:rsidRPr="00DE6F92" w:rsidRDefault="001E284E" w:rsidP="001E284E">
      <w:pPr>
        <w:tabs>
          <w:tab w:val="left" w:pos="10472"/>
        </w:tabs>
        <w:ind w:right="1189"/>
        <w:rPr>
          <w:rFonts w:ascii="Graphik" w:hAnsi="Graphik" w:cstheme="minorHAnsi"/>
        </w:rPr>
      </w:pPr>
    </w:p>
    <w:p w14:paraId="3D992FF6" w14:textId="77777777" w:rsidR="001E284E" w:rsidRPr="00DE6F92" w:rsidRDefault="001E284E" w:rsidP="001E284E">
      <w:pPr>
        <w:tabs>
          <w:tab w:val="left" w:pos="10472"/>
        </w:tabs>
        <w:ind w:right="1189"/>
        <w:rPr>
          <w:rFonts w:ascii="Graphik" w:hAnsi="Graphik" w:cstheme="minorHAnsi"/>
        </w:rPr>
      </w:pPr>
    </w:p>
    <w:p w14:paraId="38D1C9C2" w14:textId="77777777" w:rsidR="001E284E" w:rsidRPr="00DE6F92" w:rsidRDefault="001E284E" w:rsidP="001E284E">
      <w:pPr>
        <w:rPr>
          <w:rFonts w:ascii="Graphik" w:hAnsi="Graphik" w:cstheme="minorHAnsi"/>
        </w:rPr>
      </w:pPr>
      <w:r w:rsidRPr="00DE6F92">
        <w:rPr>
          <w:rFonts w:ascii="Graphik" w:hAnsi="Graphik" w:cstheme="minorHAnsi"/>
        </w:rPr>
        <w:br w:type="page"/>
      </w:r>
      <w:r w:rsidRPr="00DE6F92">
        <w:rPr>
          <w:rFonts w:ascii="Graphik" w:hAnsi="Graphik" w:cstheme="minorHAnsi"/>
          <w:noProof/>
        </w:rPr>
        <w:drawing>
          <wp:anchor distT="0" distB="0" distL="114300" distR="114300" simplePos="0" relativeHeight="251661312" behindDoc="0" locked="0" layoutInCell="1" allowOverlap="1" wp14:anchorId="2C8DF0B5" wp14:editId="5C58094C">
            <wp:simplePos x="0" y="0"/>
            <wp:positionH relativeFrom="column">
              <wp:posOffset>4922262</wp:posOffset>
            </wp:positionH>
            <wp:positionV relativeFrom="paragraph">
              <wp:posOffset>8337755</wp:posOffset>
            </wp:positionV>
            <wp:extent cx="1706532" cy="450639"/>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c_Logo_All_White_RG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6532" cy="450639"/>
                    </a:xfrm>
                    <a:prstGeom prst="rect">
                      <a:avLst/>
                    </a:prstGeom>
                  </pic:spPr>
                </pic:pic>
              </a:graphicData>
            </a:graphic>
            <wp14:sizeRelH relativeFrom="page">
              <wp14:pctWidth>0</wp14:pctWidth>
            </wp14:sizeRelH>
            <wp14:sizeRelV relativeFrom="page">
              <wp14:pctHeight>0</wp14:pctHeight>
            </wp14:sizeRelV>
          </wp:anchor>
        </w:drawing>
      </w:r>
    </w:p>
    <w:bookmarkStart w:id="0" w:name="_Toc98422594" w:displacedByCustomXml="next"/>
    <w:sdt>
      <w:sdtPr>
        <w:rPr>
          <w:rFonts w:ascii="Graphik" w:eastAsia="Cambria" w:hAnsi="Graphik"/>
          <w:b w:val="0"/>
          <w:color w:val="auto"/>
          <w:sz w:val="24"/>
          <w:szCs w:val="24"/>
          <w:lang w:val="en-US"/>
        </w:rPr>
        <w:id w:val="-1937203610"/>
        <w:docPartObj>
          <w:docPartGallery w:val="Table of Contents"/>
          <w:docPartUnique/>
        </w:docPartObj>
      </w:sdtPr>
      <w:sdtEndPr>
        <w:rPr>
          <w:bCs/>
          <w:noProof/>
        </w:rPr>
      </w:sdtEndPr>
      <w:sdtContent>
        <w:p w14:paraId="19BFBE9E" w14:textId="50A0DCD4" w:rsidR="004E6538" w:rsidRPr="00DE6F92" w:rsidRDefault="004E6538" w:rsidP="006F5026">
          <w:pPr>
            <w:pStyle w:val="Heading1"/>
            <w:numPr>
              <w:ilvl w:val="0"/>
              <w:numId w:val="0"/>
            </w:numPr>
            <w:rPr>
              <w:rFonts w:ascii="Graphik" w:hAnsi="Graphik"/>
            </w:rPr>
          </w:pPr>
          <w:r w:rsidRPr="00DE6F92">
            <w:rPr>
              <w:rFonts w:ascii="Graphik" w:hAnsi="Graphik"/>
            </w:rPr>
            <w:t>Table of Contents</w:t>
          </w:r>
          <w:bookmarkEnd w:id="0"/>
        </w:p>
        <w:p w14:paraId="5537D705" w14:textId="2F47D9B3" w:rsidR="00863C0A" w:rsidRPr="00DE6F92" w:rsidRDefault="004E6538">
          <w:pPr>
            <w:pStyle w:val="TOC1"/>
            <w:tabs>
              <w:tab w:val="right" w:leader="dot" w:pos="10866"/>
            </w:tabs>
            <w:rPr>
              <w:rFonts w:ascii="Graphik" w:eastAsiaTheme="minorEastAsia" w:hAnsi="Graphik" w:cstheme="minorBidi"/>
              <w:b w:val="0"/>
              <w:noProof/>
            </w:rPr>
          </w:pPr>
          <w:r w:rsidRPr="00DE6F92">
            <w:rPr>
              <w:rFonts w:ascii="Graphik" w:hAnsi="Graphik"/>
            </w:rPr>
            <w:fldChar w:fldCharType="begin"/>
          </w:r>
          <w:r w:rsidRPr="00DE6F92">
            <w:rPr>
              <w:rFonts w:ascii="Graphik" w:hAnsi="Graphik"/>
            </w:rPr>
            <w:instrText xml:space="preserve"> TOC \o "1-3" \h \z \u </w:instrText>
          </w:r>
          <w:r w:rsidRPr="00DE6F92">
            <w:rPr>
              <w:rFonts w:ascii="Graphik" w:hAnsi="Graphik"/>
            </w:rPr>
            <w:fldChar w:fldCharType="separate"/>
          </w:r>
          <w:hyperlink w:anchor="_Toc98422594" w:history="1">
            <w:r w:rsidR="00863C0A" w:rsidRPr="00DE6F92">
              <w:rPr>
                <w:rStyle w:val="Hyperlink"/>
                <w:rFonts w:ascii="Graphik" w:hAnsi="Graphik"/>
                <w:noProof/>
              </w:rPr>
              <w:t>Table of Contents</w:t>
            </w:r>
            <w:r w:rsidR="00863C0A" w:rsidRPr="00DE6F92">
              <w:rPr>
                <w:rFonts w:ascii="Graphik" w:hAnsi="Graphik"/>
                <w:noProof/>
                <w:webHidden/>
              </w:rPr>
              <w:tab/>
            </w:r>
            <w:r w:rsidR="00863C0A" w:rsidRPr="00DE6F92">
              <w:rPr>
                <w:rFonts w:ascii="Graphik" w:hAnsi="Graphik"/>
                <w:noProof/>
                <w:webHidden/>
              </w:rPr>
              <w:fldChar w:fldCharType="begin"/>
            </w:r>
            <w:r w:rsidR="00863C0A" w:rsidRPr="00DE6F92">
              <w:rPr>
                <w:rFonts w:ascii="Graphik" w:hAnsi="Graphik"/>
                <w:noProof/>
                <w:webHidden/>
              </w:rPr>
              <w:instrText xml:space="preserve"> PAGEREF _Toc98422594 \h </w:instrText>
            </w:r>
            <w:r w:rsidR="00863C0A" w:rsidRPr="00DE6F92">
              <w:rPr>
                <w:rFonts w:ascii="Graphik" w:hAnsi="Graphik"/>
                <w:noProof/>
                <w:webHidden/>
              </w:rPr>
            </w:r>
            <w:r w:rsidR="00863C0A" w:rsidRPr="00DE6F92">
              <w:rPr>
                <w:rFonts w:ascii="Graphik" w:hAnsi="Graphik"/>
                <w:noProof/>
                <w:webHidden/>
              </w:rPr>
              <w:fldChar w:fldCharType="separate"/>
            </w:r>
            <w:r w:rsidR="00863C0A" w:rsidRPr="00DE6F92">
              <w:rPr>
                <w:rFonts w:ascii="Graphik" w:hAnsi="Graphik"/>
                <w:noProof/>
                <w:webHidden/>
              </w:rPr>
              <w:t>2</w:t>
            </w:r>
            <w:r w:rsidR="00863C0A" w:rsidRPr="00DE6F92">
              <w:rPr>
                <w:rFonts w:ascii="Graphik" w:hAnsi="Graphik"/>
                <w:noProof/>
                <w:webHidden/>
              </w:rPr>
              <w:fldChar w:fldCharType="end"/>
            </w:r>
          </w:hyperlink>
        </w:p>
        <w:p w14:paraId="5A40B661" w14:textId="2A317ECA" w:rsidR="00863C0A" w:rsidRPr="00DE6F92" w:rsidRDefault="00F123B7">
          <w:pPr>
            <w:pStyle w:val="TOC1"/>
            <w:tabs>
              <w:tab w:val="right" w:leader="dot" w:pos="10866"/>
            </w:tabs>
            <w:rPr>
              <w:rFonts w:ascii="Graphik" w:eastAsiaTheme="minorEastAsia" w:hAnsi="Graphik" w:cstheme="minorBidi"/>
              <w:b w:val="0"/>
              <w:noProof/>
            </w:rPr>
          </w:pPr>
          <w:hyperlink w:anchor="_Toc98422595" w:history="1">
            <w:r w:rsidR="00863C0A" w:rsidRPr="00DE6F92">
              <w:rPr>
                <w:rStyle w:val="Hyperlink"/>
                <w:rFonts w:ascii="Graphik" w:hAnsi="Graphik"/>
                <w:noProof/>
              </w:rPr>
              <w:t>Revision History</w:t>
            </w:r>
            <w:r w:rsidR="00863C0A" w:rsidRPr="00DE6F92">
              <w:rPr>
                <w:rFonts w:ascii="Graphik" w:hAnsi="Graphik"/>
                <w:noProof/>
                <w:webHidden/>
              </w:rPr>
              <w:tab/>
            </w:r>
            <w:r w:rsidR="00863C0A" w:rsidRPr="00DE6F92">
              <w:rPr>
                <w:rFonts w:ascii="Graphik" w:hAnsi="Graphik"/>
                <w:noProof/>
                <w:webHidden/>
              </w:rPr>
              <w:fldChar w:fldCharType="begin"/>
            </w:r>
            <w:r w:rsidR="00863C0A" w:rsidRPr="00DE6F92">
              <w:rPr>
                <w:rFonts w:ascii="Graphik" w:hAnsi="Graphik"/>
                <w:noProof/>
                <w:webHidden/>
              </w:rPr>
              <w:instrText xml:space="preserve"> PAGEREF _Toc98422595 \h </w:instrText>
            </w:r>
            <w:r w:rsidR="00863C0A" w:rsidRPr="00DE6F92">
              <w:rPr>
                <w:rFonts w:ascii="Graphik" w:hAnsi="Graphik"/>
                <w:noProof/>
                <w:webHidden/>
              </w:rPr>
            </w:r>
            <w:r w:rsidR="00863C0A" w:rsidRPr="00DE6F92">
              <w:rPr>
                <w:rFonts w:ascii="Graphik" w:hAnsi="Graphik"/>
                <w:noProof/>
                <w:webHidden/>
              </w:rPr>
              <w:fldChar w:fldCharType="separate"/>
            </w:r>
            <w:r w:rsidR="00863C0A" w:rsidRPr="00DE6F92">
              <w:rPr>
                <w:rFonts w:ascii="Graphik" w:hAnsi="Graphik"/>
                <w:noProof/>
                <w:webHidden/>
              </w:rPr>
              <w:t>3</w:t>
            </w:r>
            <w:r w:rsidR="00863C0A" w:rsidRPr="00DE6F92">
              <w:rPr>
                <w:rFonts w:ascii="Graphik" w:hAnsi="Graphik"/>
                <w:noProof/>
                <w:webHidden/>
              </w:rPr>
              <w:fldChar w:fldCharType="end"/>
            </w:r>
          </w:hyperlink>
        </w:p>
        <w:p w14:paraId="7FA17FBA" w14:textId="5CF7B540" w:rsidR="00863C0A" w:rsidRPr="00DE6F92" w:rsidRDefault="00F123B7">
          <w:pPr>
            <w:pStyle w:val="TOC1"/>
            <w:tabs>
              <w:tab w:val="left" w:pos="482"/>
              <w:tab w:val="right" w:leader="dot" w:pos="10866"/>
            </w:tabs>
            <w:rPr>
              <w:rFonts w:ascii="Graphik" w:eastAsiaTheme="minorEastAsia" w:hAnsi="Graphik" w:cstheme="minorBidi"/>
              <w:b w:val="0"/>
              <w:noProof/>
            </w:rPr>
          </w:pPr>
          <w:hyperlink w:anchor="_Toc98422596" w:history="1">
            <w:r w:rsidR="00863C0A" w:rsidRPr="00DE6F92">
              <w:rPr>
                <w:rStyle w:val="Hyperlink"/>
                <w:rFonts w:ascii="Graphik" w:hAnsi="Graphik"/>
                <w:noProof/>
              </w:rPr>
              <w:t>1.</w:t>
            </w:r>
            <w:r w:rsidR="00863C0A" w:rsidRPr="00DE6F92">
              <w:rPr>
                <w:rFonts w:ascii="Graphik" w:eastAsiaTheme="minorEastAsia" w:hAnsi="Graphik" w:cstheme="minorBidi"/>
                <w:b w:val="0"/>
                <w:noProof/>
              </w:rPr>
              <w:tab/>
            </w:r>
            <w:r w:rsidR="00863C0A" w:rsidRPr="00DE6F92">
              <w:rPr>
                <w:rStyle w:val="Hyperlink"/>
                <w:rFonts w:ascii="Graphik" w:hAnsi="Graphik"/>
                <w:noProof/>
              </w:rPr>
              <w:t>Overview</w:t>
            </w:r>
            <w:r w:rsidR="00863C0A" w:rsidRPr="00DE6F92">
              <w:rPr>
                <w:rFonts w:ascii="Graphik" w:hAnsi="Graphik"/>
                <w:noProof/>
                <w:webHidden/>
              </w:rPr>
              <w:tab/>
            </w:r>
            <w:r w:rsidR="00863C0A" w:rsidRPr="00DE6F92">
              <w:rPr>
                <w:rFonts w:ascii="Graphik" w:hAnsi="Graphik"/>
                <w:noProof/>
                <w:webHidden/>
              </w:rPr>
              <w:fldChar w:fldCharType="begin"/>
            </w:r>
            <w:r w:rsidR="00863C0A" w:rsidRPr="00DE6F92">
              <w:rPr>
                <w:rFonts w:ascii="Graphik" w:hAnsi="Graphik"/>
                <w:noProof/>
                <w:webHidden/>
              </w:rPr>
              <w:instrText xml:space="preserve"> PAGEREF _Toc98422596 \h </w:instrText>
            </w:r>
            <w:r w:rsidR="00863C0A" w:rsidRPr="00DE6F92">
              <w:rPr>
                <w:rFonts w:ascii="Graphik" w:hAnsi="Graphik"/>
                <w:noProof/>
                <w:webHidden/>
              </w:rPr>
            </w:r>
            <w:r w:rsidR="00863C0A" w:rsidRPr="00DE6F92">
              <w:rPr>
                <w:rFonts w:ascii="Graphik" w:hAnsi="Graphik"/>
                <w:noProof/>
                <w:webHidden/>
              </w:rPr>
              <w:fldChar w:fldCharType="separate"/>
            </w:r>
            <w:r w:rsidR="00863C0A" w:rsidRPr="00DE6F92">
              <w:rPr>
                <w:rFonts w:ascii="Graphik" w:hAnsi="Graphik"/>
                <w:noProof/>
                <w:webHidden/>
              </w:rPr>
              <w:t>4</w:t>
            </w:r>
            <w:r w:rsidR="00863C0A" w:rsidRPr="00DE6F92">
              <w:rPr>
                <w:rFonts w:ascii="Graphik" w:hAnsi="Graphik"/>
                <w:noProof/>
                <w:webHidden/>
              </w:rPr>
              <w:fldChar w:fldCharType="end"/>
            </w:r>
          </w:hyperlink>
        </w:p>
        <w:p w14:paraId="71ADF043" w14:textId="0853B9C6" w:rsidR="00863C0A" w:rsidRPr="00DE6F92" w:rsidRDefault="00F123B7">
          <w:pPr>
            <w:pStyle w:val="TOC1"/>
            <w:tabs>
              <w:tab w:val="left" w:pos="482"/>
              <w:tab w:val="right" w:leader="dot" w:pos="10866"/>
            </w:tabs>
            <w:rPr>
              <w:rFonts w:ascii="Graphik" w:eastAsiaTheme="minorEastAsia" w:hAnsi="Graphik" w:cstheme="minorBidi"/>
              <w:b w:val="0"/>
              <w:noProof/>
            </w:rPr>
          </w:pPr>
          <w:hyperlink w:anchor="_Toc98422597" w:history="1">
            <w:r w:rsidR="00863C0A" w:rsidRPr="00DE6F92">
              <w:rPr>
                <w:rStyle w:val="Hyperlink"/>
                <w:rFonts w:ascii="Graphik" w:hAnsi="Graphik"/>
                <w:noProof/>
              </w:rPr>
              <w:t>2.</w:t>
            </w:r>
            <w:r w:rsidR="00863C0A" w:rsidRPr="00DE6F92">
              <w:rPr>
                <w:rFonts w:ascii="Graphik" w:eastAsiaTheme="minorEastAsia" w:hAnsi="Graphik" w:cstheme="minorBidi"/>
                <w:b w:val="0"/>
                <w:noProof/>
              </w:rPr>
              <w:tab/>
            </w:r>
            <w:r w:rsidR="00863C0A" w:rsidRPr="00DE6F92">
              <w:rPr>
                <w:rStyle w:val="Hyperlink"/>
                <w:rFonts w:ascii="Graphik" w:hAnsi="Graphik"/>
                <w:noProof/>
              </w:rPr>
              <w:t>Input/Output Design</w:t>
            </w:r>
            <w:r w:rsidR="00863C0A" w:rsidRPr="00DE6F92">
              <w:rPr>
                <w:rFonts w:ascii="Graphik" w:hAnsi="Graphik"/>
                <w:noProof/>
                <w:webHidden/>
              </w:rPr>
              <w:tab/>
            </w:r>
            <w:r w:rsidR="00863C0A" w:rsidRPr="00DE6F92">
              <w:rPr>
                <w:rFonts w:ascii="Graphik" w:hAnsi="Graphik"/>
                <w:noProof/>
                <w:webHidden/>
              </w:rPr>
              <w:fldChar w:fldCharType="begin"/>
            </w:r>
            <w:r w:rsidR="00863C0A" w:rsidRPr="00DE6F92">
              <w:rPr>
                <w:rFonts w:ascii="Graphik" w:hAnsi="Graphik"/>
                <w:noProof/>
                <w:webHidden/>
              </w:rPr>
              <w:instrText xml:space="preserve"> PAGEREF _Toc98422597 \h </w:instrText>
            </w:r>
            <w:r w:rsidR="00863C0A" w:rsidRPr="00DE6F92">
              <w:rPr>
                <w:rFonts w:ascii="Graphik" w:hAnsi="Graphik"/>
                <w:noProof/>
                <w:webHidden/>
              </w:rPr>
            </w:r>
            <w:r w:rsidR="00863C0A" w:rsidRPr="00DE6F92">
              <w:rPr>
                <w:rFonts w:ascii="Graphik" w:hAnsi="Graphik"/>
                <w:noProof/>
                <w:webHidden/>
              </w:rPr>
              <w:fldChar w:fldCharType="separate"/>
            </w:r>
            <w:r w:rsidR="00863C0A" w:rsidRPr="00DE6F92">
              <w:rPr>
                <w:rFonts w:ascii="Graphik" w:hAnsi="Graphik"/>
                <w:noProof/>
                <w:webHidden/>
              </w:rPr>
              <w:t>5</w:t>
            </w:r>
            <w:r w:rsidR="00863C0A" w:rsidRPr="00DE6F92">
              <w:rPr>
                <w:rFonts w:ascii="Graphik" w:hAnsi="Graphik"/>
                <w:noProof/>
                <w:webHidden/>
              </w:rPr>
              <w:fldChar w:fldCharType="end"/>
            </w:r>
          </w:hyperlink>
        </w:p>
        <w:p w14:paraId="38E7378C" w14:textId="7617600D" w:rsidR="00863C0A" w:rsidRPr="00DE6F92" w:rsidRDefault="00F123B7">
          <w:pPr>
            <w:pStyle w:val="TOC2"/>
            <w:tabs>
              <w:tab w:val="left" w:pos="660"/>
              <w:tab w:val="right" w:leader="dot" w:pos="10866"/>
            </w:tabs>
            <w:rPr>
              <w:rFonts w:ascii="Graphik" w:eastAsiaTheme="minorEastAsia" w:hAnsi="Graphik" w:cstheme="minorBidi"/>
              <w:noProof/>
            </w:rPr>
          </w:pPr>
          <w:hyperlink w:anchor="_Toc98422598" w:history="1">
            <w:r w:rsidR="00863C0A" w:rsidRPr="00DE6F92">
              <w:rPr>
                <w:rStyle w:val="Hyperlink"/>
                <w:rFonts w:ascii="Graphik" w:hAnsi="Graphik" w:cs="Segoe UI"/>
                <w:noProof/>
              </w:rPr>
              <w:t>2.1.</w:t>
            </w:r>
            <w:r w:rsidR="00863C0A" w:rsidRPr="00DE6F92">
              <w:rPr>
                <w:rFonts w:ascii="Graphik" w:eastAsiaTheme="minorEastAsia" w:hAnsi="Graphik" w:cstheme="minorBidi"/>
                <w:noProof/>
              </w:rPr>
              <w:tab/>
            </w:r>
            <w:r w:rsidR="00863C0A" w:rsidRPr="00DE6F92">
              <w:rPr>
                <w:rStyle w:val="Hyperlink"/>
                <w:rFonts w:ascii="Graphik" w:hAnsi="Graphik" w:cs="Segoe UI"/>
                <w:noProof/>
              </w:rPr>
              <w:t>Send Request File and Process File Through Browser/Postman/ARC</w:t>
            </w:r>
            <w:r w:rsidR="00863C0A" w:rsidRPr="00DE6F92">
              <w:rPr>
                <w:rFonts w:ascii="Graphik" w:hAnsi="Graphik"/>
                <w:noProof/>
                <w:webHidden/>
              </w:rPr>
              <w:tab/>
            </w:r>
            <w:r w:rsidR="00863C0A" w:rsidRPr="00DE6F92">
              <w:rPr>
                <w:rFonts w:ascii="Graphik" w:hAnsi="Graphik"/>
                <w:noProof/>
                <w:webHidden/>
              </w:rPr>
              <w:fldChar w:fldCharType="begin"/>
            </w:r>
            <w:r w:rsidR="00863C0A" w:rsidRPr="00DE6F92">
              <w:rPr>
                <w:rFonts w:ascii="Graphik" w:hAnsi="Graphik"/>
                <w:noProof/>
                <w:webHidden/>
              </w:rPr>
              <w:instrText xml:space="preserve"> PAGEREF _Toc98422598 \h </w:instrText>
            </w:r>
            <w:r w:rsidR="00863C0A" w:rsidRPr="00DE6F92">
              <w:rPr>
                <w:rFonts w:ascii="Graphik" w:hAnsi="Graphik"/>
                <w:noProof/>
                <w:webHidden/>
              </w:rPr>
            </w:r>
            <w:r w:rsidR="00863C0A" w:rsidRPr="00DE6F92">
              <w:rPr>
                <w:rFonts w:ascii="Graphik" w:hAnsi="Graphik"/>
                <w:noProof/>
                <w:webHidden/>
              </w:rPr>
              <w:fldChar w:fldCharType="separate"/>
            </w:r>
            <w:r w:rsidR="00863C0A" w:rsidRPr="00DE6F92">
              <w:rPr>
                <w:rFonts w:ascii="Graphik" w:hAnsi="Graphik"/>
                <w:noProof/>
                <w:webHidden/>
              </w:rPr>
              <w:t>5</w:t>
            </w:r>
            <w:r w:rsidR="00863C0A" w:rsidRPr="00DE6F92">
              <w:rPr>
                <w:rFonts w:ascii="Graphik" w:hAnsi="Graphik"/>
                <w:noProof/>
                <w:webHidden/>
              </w:rPr>
              <w:fldChar w:fldCharType="end"/>
            </w:r>
          </w:hyperlink>
        </w:p>
        <w:p w14:paraId="194ABD6B" w14:textId="1412E51F" w:rsidR="00863C0A" w:rsidRPr="00DE6F92" w:rsidRDefault="00F123B7">
          <w:pPr>
            <w:pStyle w:val="TOC2"/>
            <w:tabs>
              <w:tab w:val="left" w:pos="660"/>
              <w:tab w:val="right" w:leader="dot" w:pos="10866"/>
            </w:tabs>
            <w:rPr>
              <w:rFonts w:ascii="Graphik" w:eastAsiaTheme="minorEastAsia" w:hAnsi="Graphik" w:cstheme="minorBidi"/>
              <w:noProof/>
            </w:rPr>
          </w:pPr>
          <w:hyperlink w:anchor="_Toc98422599" w:history="1">
            <w:r w:rsidR="00863C0A" w:rsidRPr="00DE6F92">
              <w:rPr>
                <w:rStyle w:val="Hyperlink"/>
                <w:rFonts w:ascii="Graphik" w:hAnsi="Graphik" w:cs="Segoe UI"/>
                <w:noProof/>
              </w:rPr>
              <w:t>2.2.</w:t>
            </w:r>
            <w:r w:rsidR="00863C0A" w:rsidRPr="00DE6F92">
              <w:rPr>
                <w:rFonts w:ascii="Graphik" w:eastAsiaTheme="minorEastAsia" w:hAnsi="Graphik" w:cstheme="minorBidi"/>
                <w:noProof/>
              </w:rPr>
              <w:tab/>
            </w:r>
            <w:r w:rsidR="00863C0A" w:rsidRPr="00DE6F92">
              <w:rPr>
                <w:rStyle w:val="Hyperlink"/>
                <w:rFonts w:ascii="Graphik" w:hAnsi="Graphik" w:cs="Segoe UI"/>
                <w:noProof/>
              </w:rPr>
              <w:t>Error Response When File is Not Processed Successfully</w:t>
            </w:r>
            <w:r w:rsidR="00863C0A" w:rsidRPr="00DE6F92">
              <w:rPr>
                <w:rFonts w:ascii="Graphik" w:hAnsi="Graphik"/>
                <w:noProof/>
                <w:webHidden/>
              </w:rPr>
              <w:tab/>
            </w:r>
            <w:r w:rsidR="00863C0A" w:rsidRPr="00DE6F92">
              <w:rPr>
                <w:rFonts w:ascii="Graphik" w:hAnsi="Graphik"/>
                <w:noProof/>
                <w:webHidden/>
              </w:rPr>
              <w:fldChar w:fldCharType="begin"/>
            </w:r>
            <w:r w:rsidR="00863C0A" w:rsidRPr="00DE6F92">
              <w:rPr>
                <w:rFonts w:ascii="Graphik" w:hAnsi="Graphik"/>
                <w:noProof/>
                <w:webHidden/>
              </w:rPr>
              <w:instrText xml:space="preserve"> PAGEREF _Toc98422599 \h </w:instrText>
            </w:r>
            <w:r w:rsidR="00863C0A" w:rsidRPr="00DE6F92">
              <w:rPr>
                <w:rFonts w:ascii="Graphik" w:hAnsi="Graphik"/>
                <w:noProof/>
                <w:webHidden/>
              </w:rPr>
            </w:r>
            <w:r w:rsidR="00863C0A" w:rsidRPr="00DE6F92">
              <w:rPr>
                <w:rFonts w:ascii="Graphik" w:hAnsi="Graphik"/>
                <w:noProof/>
                <w:webHidden/>
              </w:rPr>
              <w:fldChar w:fldCharType="separate"/>
            </w:r>
            <w:r w:rsidR="00863C0A" w:rsidRPr="00DE6F92">
              <w:rPr>
                <w:rFonts w:ascii="Graphik" w:hAnsi="Graphik"/>
                <w:noProof/>
                <w:webHidden/>
              </w:rPr>
              <w:t>6</w:t>
            </w:r>
            <w:r w:rsidR="00863C0A" w:rsidRPr="00DE6F92">
              <w:rPr>
                <w:rFonts w:ascii="Graphik" w:hAnsi="Graphik"/>
                <w:noProof/>
                <w:webHidden/>
              </w:rPr>
              <w:fldChar w:fldCharType="end"/>
            </w:r>
          </w:hyperlink>
        </w:p>
        <w:p w14:paraId="63517741" w14:textId="0A0F0E8E" w:rsidR="00863C0A" w:rsidRPr="00DE6F92" w:rsidRDefault="00F123B7">
          <w:pPr>
            <w:pStyle w:val="TOC2"/>
            <w:tabs>
              <w:tab w:val="left" w:pos="660"/>
              <w:tab w:val="right" w:leader="dot" w:pos="10866"/>
            </w:tabs>
            <w:rPr>
              <w:rFonts w:ascii="Graphik" w:eastAsiaTheme="minorEastAsia" w:hAnsi="Graphik" w:cstheme="minorBidi"/>
              <w:noProof/>
            </w:rPr>
          </w:pPr>
          <w:hyperlink w:anchor="_Toc98422600" w:history="1">
            <w:r w:rsidR="00863C0A" w:rsidRPr="00DE6F92">
              <w:rPr>
                <w:rStyle w:val="Hyperlink"/>
                <w:rFonts w:ascii="Graphik" w:hAnsi="Graphik" w:cs="Segoe UI"/>
                <w:noProof/>
              </w:rPr>
              <w:t>2.3.</w:t>
            </w:r>
            <w:r w:rsidR="00863C0A" w:rsidRPr="00DE6F92">
              <w:rPr>
                <w:rFonts w:ascii="Graphik" w:eastAsiaTheme="minorEastAsia" w:hAnsi="Graphik" w:cstheme="minorBidi"/>
                <w:noProof/>
              </w:rPr>
              <w:tab/>
            </w:r>
            <w:r w:rsidR="00863C0A" w:rsidRPr="00DE6F92">
              <w:rPr>
                <w:rStyle w:val="Hyperlink"/>
                <w:rFonts w:ascii="Graphik" w:hAnsi="Graphik" w:cs="Segoe UI"/>
                <w:noProof/>
              </w:rPr>
              <w:t>View Activity Logs in Console/CLI</w:t>
            </w:r>
            <w:r w:rsidR="00863C0A" w:rsidRPr="00DE6F92">
              <w:rPr>
                <w:rFonts w:ascii="Graphik" w:hAnsi="Graphik"/>
                <w:noProof/>
                <w:webHidden/>
              </w:rPr>
              <w:tab/>
            </w:r>
            <w:r w:rsidR="00863C0A" w:rsidRPr="00DE6F92">
              <w:rPr>
                <w:rFonts w:ascii="Graphik" w:hAnsi="Graphik"/>
                <w:noProof/>
                <w:webHidden/>
              </w:rPr>
              <w:fldChar w:fldCharType="begin"/>
            </w:r>
            <w:r w:rsidR="00863C0A" w:rsidRPr="00DE6F92">
              <w:rPr>
                <w:rFonts w:ascii="Graphik" w:hAnsi="Graphik"/>
                <w:noProof/>
                <w:webHidden/>
              </w:rPr>
              <w:instrText xml:space="preserve"> PAGEREF _Toc98422600 \h </w:instrText>
            </w:r>
            <w:r w:rsidR="00863C0A" w:rsidRPr="00DE6F92">
              <w:rPr>
                <w:rFonts w:ascii="Graphik" w:hAnsi="Graphik"/>
                <w:noProof/>
                <w:webHidden/>
              </w:rPr>
            </w:r>
            <w:r w:rsidR="00863C0A" w:rsidRPr="00DE6F92">
              <w:rPr>
                <w:rFonts w:ascii="Graphik" w:hAnsi="Graphik"/>
                <w:noProof/>
                <w:webHidden/>
              </w:rPr>
              <w:fldChar w:fldCharType="separate"/>
            </w:r>
            <w:r w:rsidR="00863C0A" w:rsidRPr="00DE6F92">
              <w:rPr>
                <w:rFonts w:ascii="Graphik" w:hAnsi="Graphik"/>
                <w:noProof/>
                <w:webHidden/>
              </w:rPr>
              <w:t>6</w:t>
            </w:r>
            <w:r w:rsidR="00863C0A" w:rsidRPr="00DE6F92">
              <w:rPr>
                <w:rFonts w:ascii="Graphik" w:hAnsi="Graphik"/>
                <w:noProof/>
                <w:webHidden/>
              </w:rPr>
              <w:fldChar w:fldCharType="end"/>
            </w:r>
          </w:hyperlink>
        </w:p>
        <w:p w14:paraId="4758DA18" w14:textId="5574EEBE" w:rsidR="00863C0A" w:rsidRPr="00DE6F92" w:rsidRDefault="00F123B7">
          <w:pPr>
            <w:pStyle w:val="TOC1"/>
            <w:tabs>
              <w:tab w:val="left" w:pos="482"/>
              <w:tab w:val="right" w:leader="dot" w:pos="10866"/>
            </w:tabs>
            <w:rPr>
              <w:rFonts w:ascii="Graphik" w:eastAsiaTheme="minorEastAsia" w:hAnsi="Graphik" w:cstheme="minorBidi"/>
              <w:b w:val="0"/>
              <w:noProof/>
            </w:rPr>
          </w:pPr>
          <w:hyperlink w:anchor="_Toc98422601" w:history="1">
            <w:r w:rsidR="00863C0A" w:rsidRPr="00DE6F92">
              <w:rPr>
                <w:rStyle w:val="Hyperlink"/>
                <w:rFonts w:ascii="Graphik" w:hAnsi="Graphik"/>
                <w:noProof/>
              </w:rPr>
              <w:t>3.</w:t>
            </w:r>
            <w:r w:rsidR="00863C0A" w:rsidRPr="00DE6F92">
              <w:rPr>
                <w:rFonts w:ascii="Graphik" w:eastAsiaTheme="minorEastAsia" w:hAnsi="Graphik" w:cstheme="minorBidi"/>
                <w:b w:val="0"/>
                <w:noProof/>
              </w:rPr>
              <w:tab/>
            </w:r>
            <w:r w:rsidR="00863C0A" w:rsidRPr="00DE6F92">
              <w:rPr>
                <w:rStyle w:val="Hyperlink"/>
                <w:rFonts w:ascii="Graphik" w:hAnsi="Graphik"/>
                <w:noProof/>
              </w:rPr>
              <w:t>Business Rule</w:t>
            </w:r>
            <w:r w:rsidR="00863C0A" w:rsidRPr="00DE6F92">
              <w:rPr>
                <w:rFonts w:ascii="Graphik" w:hAnsi="Graphik"/>
                <w:noProof/>
                <w:webHidden/>
              </w:rPr>
              <w:tab/>
            </w:r>
            <w:r w:rsidR="00863C0A" w:rsidRPr="00DE6F92">
              <w:rPr>
                <w:rFonts w:ascii="Graphik" w:hAnsi="Graphik"/>
                <w:noProof/>
                <w:webHidden/>
              </w:rPr>
              <w:fldChar w:fldCharType="begin"/>
            </w:r>
            <w:r w:rsidR="00863C0A" w:rsidRPr="00DE6F92">
              <w:rPr>
                <w:rFonts w:ascii="Graphik" w:hAnsi="Graphik"/>
                <w:noProof/>
                <w:webHidden/>
              </w:rPr>
              <w:instrText xml:space="preserve"> PAGEREF _Toc98422601 \h </w:instrText>
            </w:r>
            <w:r w:rsidR="00863C0A" w:rsidRPr="00DE6F92">
              <w:rPr>
                <w:rFonts w:ascii="Graphik" w:hAnsi="Graphik"/>
                <w:noProof/>
                <w:webHidden/>
              </w:rPr>
            </w:r>
            <w:r w:rsidR="00863C0A" w:rsidRPr="00DE6F92">
              <w:rPr>
                <w:rFonts w:ascii="Graphik" w:hAnsi="Graphik"/>
                <w:noProof/>
                <w:webHidden/>
              </w:rPr>
              <w:fldChar w:fldCharType="separate"/>
            </w:r>
            <w:r w:rsidR="00863C0A" w:rsidRPr="00DE6F92">
              <w:rPr>
                <w:rFonts w:ascii="Graphik" w:hAnsi="Graphik"/>
                <w:noProof/>
                <w:webHidden/>
              </w:rPr>
              <w:t>7</w:t>
            </w:r>
            <w:r w:rsidR="00863C0A" w:rsidRPr="00DE6F92">
              <w:rPr>
                <w:rFonts w:ascii="Graphik" w:hAnsi="Graphik"/>
                <w:noProof/>
                <w:webHidden/>
              </w:rPr>
              <w:fldChar w:fldCharType="end"/>
            </w:r>
          </w:hyperlink>
        </w:p>
        <w:p w14:paraId="36B3B09F" w14:textId="08E0C7D7" w:rsidR="00863C0A" w:rsidRPr="00DE6F92" w:rsidRDefault="00F123B7">
          <w:pPr>
            <w:pStyle w:val="TOC2"/>
            <w:tabs>
              <w:tab w:val="left" w:pos="660"/>
              <w:tab w:val="right" w:leader="dot" w:pos="10866"/>
            </w:tabs>
            <w:rPr>
              <w:rFonts w:ascii="Graphik" w:eastAsiaTheme="minorEastAsia" w:hAnsi="Graphik" w:cstheme="minorBidi"/>
              <w:noProof/>
            </w:rPr>
          </w:pPr>
          <w:hyperlink w:anchor="_Toc98422602" w:history="1">
            <w:r w:rsidR="00863C0A" w:rsidRPr="00DE6F92">
              <w:rPr>
                <w:rStyle w:val="Hyperlink"/>
                <w:rFonts w:ascii="Graphik" w:hAnsi="Graphik"/>
                <w:noProof/>
                <w:lang w:val="en-GB"/>
              </w:rPr>
              <w:t>3.1.</w:t>
            </w:r>
            <w:r w:rsidR="00863C0A" w:rsidRPr="00DE6F92">
              <w:rPr>
                <w:rFonts w:ascii="Graphik" w:eastAsiaTheme="minorEastAsia" w:hAnsi="Graphik" w:cstheme="minorBidi"/>
                <w:noProof/>
              </w:rPr>
              <w:tab/>
            </w:r>
            <w:r w:rsidR="00863C0A" w:rsidRPr="00DE6F92">
              <w:rPr>
                <w:rStyle w:val="Hyperlink"/>
                <w:rFonts w:ascii="Graphik" w:hAnsi="Graphik"/>
                <w:noProof/>
                <w:lang w:val="en-GB"/>
              </w:rPr>
              <w:t>Send Request File through Postman and Process File</w:t>
            </w:r>
            <w:r w:rsidR="00863C0A" w:rsidRPr="00DE6F92">
              <w:rPr>
                <w:rFonts w:ascii="Graphik" w:hAnsi="Graphik"/>
                <w:noProof/>
                <w:webHidden/>
              </w:rPr>
              <w:tab/>
            </w:r>
            <w:r w:rsidR="00863C0A" w:rsidRPr="00DE6F92">
              <w:rPr>
                <w:rFonts w:ascii="Graphik" w:hAnsi="Graphik"/>
                <w:noProof/>
                <w:webHidden/>
              </w:rPr>
              <w:fldChar w:fldCharType="begin"/>
            </w:r>
            <w:r w:rsidR="00863C0A" w:rsidRPr="00DE6F92">
              <w:rPr>
                <w:rFonts w:ascii="Graphik" w:hAnsi="Graphik"/>
                <w:noProof/>
                <w:webHidden/>
              </w:rPr>
              <w:instrText xml:space="preserve"> PAGEREF _Toc98422602 \h </w:instrText>
            </w:r>
            <w:r w:rsidR="00863C0A" w:rsidRPr="00DE6F92">
              <w:rPr>
                <w:rFonts w:ascii="Graphik" w:hAnsi="Graphik"/>
                <w:noProof/>
                <w:webHidden/>
              </w:rPr>
            </w:r>
            <w:r w:rsidR="00863C0A" w:rsidRPr="00DE6F92">
              <w:rPr>
                <w:rFonts w:ascii="Graphik" w:hAnsi="Graphik"/>
                <w:noProof/>
                <w:webHidden/>
              </w:rPr>
              <w:fldChar w:fldCharType="separate"/>
            </w:r>
            <w:r w:rsidR="00863C0A" w:rsidRPr="00DE6F92">
              <w:rPr>
                <w:rFonts w:ascii="Graphik" w:hAnsi="Graphik"/>
                <w:noProof/>
                <w:webHidden/>
              </w:rPr>
              <w:t>7</w:t>
            </w:r>
            <w:r w:rsidR="00863C0A" w:rsidRPr="00DE6F92">
              <w:rPr>
                <w:rFonts w:ascii="Graphik" w:hAnsi="Graphik"/>
                <w:noProof/>
                <w:webHidden/>
              </w:rPr>
              <w:fldChar w:fldCharType="end"/>
            </w:r>
          </w:hyperlink>
        </w:p>
        <w:p w14:paraId="268B9ECD" w14:textId="542AED83" w:rsidR="00863C0A" w:rsidRPr="00DE6F92" w:rsidRDefault="00F123B7">
          <w:pPr>
            <w:pStyle w:val="TOC2"/>
            <w:tabs>
              <w:tab w:val="left" w:pos="660"/>
              <w:tab w:val="right" w:leader="dot" w:pos="10866"/>
            </w:tabs>
            <w:rPr>
              <w:rFonts w:ascii="Graphik" w:eastAsiaTheme="minorEastAsia" w:hAnsi="Graphik" w:cstheme="minorBidi"/>
              <w:noProof/>
            </w:rPr>
          </w:pPr>
          <w:hyperlink w:anchor="_Toc98422603" w:history="1">
            <w:r w:rsidR="00863C0A" w:rsidRPr="00DE6F92">
              <w:rPr>
                <w:rStyle w:val="Hyperlink"/>
                <w:rFonts w:ascii="Graphik" w:hAnsi="Graphik" w:cs="Segoe UI"/>
                <w:noProof/>
              </w:rPr>
              <w:t>3.2.</w:t>
            </w:r>
            <w:r w:rsidR="00863C0A" w:rsidRPr="00DE6F92">
              <w:rPr>
                <w:rFonts w:ascii="Graphik" w:eastAsiaTheme="minorEastAsia" w:hAnsi="Graphik" w:cstheme="minorBidi"/>
                <w:noProof/>
              </w:rPr>
              <w:tab/>
            </w:r>
            <w:r w:rsidR="00863C0A" w:rsidRPr="00DE6F92">
              <w:rPr>
                <w:rStyle w:val="Hyperlink"/>
                <w:rFonts w:ascii="Graphik" w:hAnsi="Graphik" w:cs="Segoe UI"/>
                <w:noProof/>
              </w:rPr>
              <w:t>Receive response in Postman and Display Activity Logs in CLI</w:t>
            </w:r>
            <w:r w:rsidR="00863C0A" w:rsidRPr="00DE6F92">
              <w:rPr>
                <w:rFonts w:ascii="Graphik" w:hAnsi="Graphik"/>
                <w:noProof/>
                <w:webHidden/>
              </w:rPr>
              <w:tab/>
            </w:r>
            <w:r w:rsidR="00863C0A" w:rsidRPr="00DE6F92">
              <w:rPr>
                <w:rFonts w:ascii="Graphik" w:hAnsi="Graphik"/>
                <w:noProof/>
                <w:webHidden/>
              </w:rPr>
              <w:fldChar w:fldCharType="begin"/>
            </w:r>
            <w:r w:rsidR="00863C0A" w:rsidRPr="00DE6F92">
              <w:rPr>
                <w:rFonts w:ascii="Graphik" w:hAnsi="Graphik"/>
                <w:noProof/>
                <w:webHidden/>
              </w:rPr>
              <w:instrText xml:space="preserve"> PAGEREF _Toc98422603 \h </w:instrText>
            </w:r>
            <w:r w:rsidR="00863C0A" w:rsidRPr="00DE6F92">
              <w:rPr>
                <w:rFonts w:ascii="Graphik" w:hAnsi="Graphik"/>
                <w:noProof/>
                <w:webHidden/>
              </w:rPr>
            </w:r>
            <w:r w:rsidR="00863C0A" w:rsidRPr="00DE6F92">
              <w:rPr>
                <w:rFonts w:ascii="Graphik" w:hAnsi="Graphik"/>
                <w:noProof/>
                <w:webHidden/>
              </w:rPr>
              <w:fldChar w:fldCharType="separate"/>
            </w:r>
            <w:r w:rsidR="00863C0A" w:rsidRPr="00DE6F92">
              <w:rPr>
                <w:rFonts w:ascii="Graphik" w:hAnsi="Graphik"/>
                <w:noProof/>
                <w:webHidden/>
              </w:rPr>
              <w:t>8</w:t>
            </w:r>
            <w:r w:rsidR="00863C0A" w:rsidRPr="00DE6F92">
              <w:rPr>
                <w:rFonts w:ascii="Graphik" w:hAnsi="Graphik"/>
                <w:noProof/>
                <w:webHidden/>
              </w:rPr>
              <w:fldChar w:fldCharType="end"/>
            </w:r>
          </w:hyperlink>
        </w:p>
        <w:p w14:paraId="5557EC8C" w14:textId="76118A39" w:rsidR="00863C0A" w:rsidRPr="00DE6F92" w:rsidRDefault="00F123B7">
          <w:pPr>
            <w:pStyle w:val="TOC1"/>
            <w:tabs>
              <w:tab w:val="left" w:pos="482"/>
              <w:tab w:val="right" w:leader="dot" w:pos="10866"/>
            </w:tabs>
            <w:rPr>
              <w:rFonts w:ascii="Graphik" w:eastAsiaTheme="minorEastAsia" w:hAnsi="Graphik" w:cstheme="minorBidi"/>
              <w:b w:val="0"/>
              <w:noProof/>
            </w:rPr>
          </w:pPr>
          <w:hyperlink w:anchor="_Toc98422604" w:history="1">
            <w:r w:rsidR="00863C0A" w:rsidRPr="00DE6F92">
              <w:rPr>
                <w:rStyle w:val="Hyperlink"/>
                <w:rFonts w:ascii="Graphik" w:hAnsi="Graphik"/>
                <w:noProof/>
              </w:rPr>
              <w:t>4.</w:t>
            </w:r>
            <w:r w:rsidR="00863C0A" w:rsidRPr="00DE6F92">
              <w:rPr>
                <w:rFonts w:ascii="Graphik" w:eastAsiaTheme="minorEastAsia" w:hAnsi="Graphik" w:cstheme="minorBidi"/>
                <w:b w:val="0"/>
                <w:noProof/>
              </w:rPr>
              <w:tab/>
            </w:r>
            <w:r w:rsidR="00863C0A" w:rsidRPr="00DE6F92">
              <w:rPr>
                <w:rStyle w:val="Hyperlink"/>
                <w:rFonts w:ascii="Graphik" w:hAnsi="Graphik"/>
                <w:noProof/>
              </w:rPr>
              <w:t>Functional Workflow Diagram</w:t>
            </w:r>
            <w:r w:rsidR="00863C0A" w:rsidRPr="00DE6F92">
              <w:rPr>
                <w:rFonts w:ascii="Graphik" w:hAnsi="Graphik"/>
                <w:noProof/>
                <w:webHidden/>
              </w:rPr>
              <w:tab/>
            </w:r>
            <w:r w:rsidR="00863C0A" w:rsidRPr="00DE6F92">
              <w:rPr>
                <w:rFonts w:ascii="Graphik" w:hAnsi="Graphik"/>
                <w:noProof/>
                <w:webHidden/>
              </w:rPr>
              <w:fldChar w:fldCharType="begin"/>
            </w:r>
            <w:r w:rsidR="00863C0A" w:rsidRPr="00DE6F92">
              <w:rPr>
                <w:rFonts w:ascii="Graphik" w:hAnsi="Graphik"/>
                <w:noProof/>
                <w:webHidden/>
              </w:rPr>
              <w:instrText xml:space="preserve"> PAGEREF _Toc98422604 \h </w:instrText>
            </w:r>
            <w:r w:rsidR="00863C0A" w:rsidRPr="00DE6F92">
              <w:rPr>
                <w:rFonts w:ascii="Graphik" w:hAnsi="Graphik"/>
                <w:noProof/>
                <w:webHidden/>
              </w:rPr>
            </w:r>
            <w:r w:rsidR="00863C0A" w:rsidRPr="00DE6F92">
              <w:rPr>
                <w:rFonts w:ascii="Graphik" w:hAnsi="Graphik"/>
                <w:noProof/>
                <w:webHidden/>
              </w:rPr>
              <w:fldChar w:fldCharType="separate"/>
            </w:r>
            <w:r w:rsidR="00863C0A" w:rsidRPr="00DE6F92">
              <w:rPr>
                <w:rFonts w:ascii="Graphik" w:hAnsi="Graphik"/>
                <w:noProof/>
                <w:webHidden/>
              </w:rPr>
              <w:t>9</w:t>
            </w:r>
            <w:r w:rsidR="00863C0A" w:rsidRPr="00DE6F92">
              <w:rPr>
                <w:rFonts w:ascii="Graphik" w:hAnsi="Graphik"/>
                <w:noProof/>
                <w:webHidden/>
              </w:rPr>
              <w:fldChar w:fldCharType="end"/>
            </w:r>
          </w:hyperlink>
        </w:p>
        <w:p w14:paraId="6C0073E9" w14:textId="33873E95" w:rsidR="004E6538" w:rsidRPr="00DE6F92" w:rsidRDefault="004E6538">
          <w:pPr>
            <w:rPr>
              <w:rFonts w:ascii="Graphik" w:hAnsi="Graphik"/>
            </w:rPr>
          </w:pPr>
          <w:r w:rsidRPr="00DE6F92">
            <w:rPr>
              <w:rFonts w:ascii="Graphik" w:hAnsi="Graphik"/>
              <w:b/>
              <w:bCs/>
              <w:noProof/>
            </w:rPr>
            <w:fldChar w:fldCharType="end"/>
          </w:r>
        </w:p>
      </w:sdtContent>
    </w:sdt>
    <w:p w14:paraId="331EB58C" w14:textId="10008458" w:rsidR="004E6538" w:rsidRPr="00DE6F92" w:rsidRDefault="004E6538" w:rsidP="006F5026">
      <w:pPr>
        <w:pStyle w:val="Heading1"/>
        <w:numPr>
          <w:ilvl w:val="0"/>
          <w:numId w:val="0"/>
        </w:numPr>
        <w:rPr>
          <w:rFonts w:ascii="Graphik" w:hAnsi="Graphik"/>
        </w:rPr>
      </w:pPr>
    </w:p>
    <w:p w14:paraId="541737AD" w14:textId="197A9DB2" w:rsidR="004E6538" w:rsidRPr="00DE6F92" w:rsidRDefault="004E6538">
      <w:pPr>
        <w:rPr>
          <w:rFonts w:ascii="Graphik" w:eastAsia="Times New Roman" w:hAnsi="Graphik"/>
          <w:b/>
          <w:color w:val="A100FF" w:themeColor="accent1"/>
          <w:sz w:val="36"/>
          <w:szCs w:val="20"/>
          <w:lang w:val="en-GB"/>
        </w:rPr>
      </w:pPr>
      <w:r w:rsidRPr="00DE6F92">
        <w:rPr>
          <w:rFonts w:ascii="Graphik" w:hAnsi="Graphik"/>
        </w:rPr>
        <w:br w:type="page"/>
      </w:r>
    </w:p>
    <w:p w14:paraId="6335E5B3" w14:textId="410565EA" w:rsidR="001E284E" w:rsidRPr="00DE6F92" w:rsidRDefault="001E284E" w:rsidP="006F5026">
      <w:pPr>
        <w:pStyle w:val="Heading1"/>
        <w:numPr>
          <w:ilvl w:val="0"/>
          <w:numId w:val="0"/>
        </w:numPr>
        <w:ind w:left="360"/>
        <w:rPr>
          <w:rFonts w:ascii="Graphik" w:hAnsi="Graphik"/>
        </w:rPr>
      </w:pPr>
      <w:bookmarkStart w:id="1" w:name="_Toc98422595"/>
      <w:r w:rsidRPr="00DE6F92">
        <w:rPr>
          <w:rFonts w:ascii="Graphik" w:hAnsi="Graphik"/>
        </w:rPr>
        <w:lastRenderedPageBreak/>
        <w:t>Revision History</w:t>
      </w:r>
      <w:bookmarkEnd w:id="1"/>
    </w:p>
    <w:p w14:paraId="25B9F625" w14:textId="77777777" w:rsidR="001E284E" w:rsidRPr="00DE6F92" w:rsidRDefault="001E284E" w:rsidP="001E284E">
      <w:pPr>
        <w:pStyle w:val="Accenture"/>
        <w:rPr>
          <w:rFonts w:ascii="Graphik" w:hAnsi="Graphik" w:cstheme="minorHAnsi"/>
        </w:rPr>
      </w:pPr>
    </w:p>
    <w:tbl>
      <w:tblPr>
        <w:tblW w:w="106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4"/>
        <w:gridCol w:w="1589"/>
        <w:gridCol w:w="4899"/>
        <w:gridCol w:w="3118"/>
      </w:tblGrid>
      <w:tr w:rsidR="001E284E" w:rsidRPr="00DE6F92" w14:paraId="15AE1138" w14:textId="77777777" w:rsidTr="005C5CB7">
        <w:trPr>
          <w:trHeight w:val="308"/>
        </w:trPr>
        <w:tc>
          <w:tcPr>
            <w:tcW w:w="1064" w:type="dxa"/>
            <w:tcBorders>
              <w:top w:val="single" w:sz="6" w:space="0" w:color="auto"/>
              <w:left w:val="single" w:sz="6" w:space="0" w:color="auto"/>
              <w:bottom w:val="single" w:sz="6" w:space="0" w:color="auto"/>
              <w:right w:val="single" w:sz="6" w:space="0" w:color="auto"/>
            </w:tcBorders>
            <w:shd w:val="clear" w:color="auto" w:fill="C666FF" w:themeFill="accent1" w:themeFillTint="99"/>
            <w:vAlign w:val="center"/>
            <w:hideMark/>
          </w:tcPr>
          <w:p w14:paraId="6A24B56B" w14:textId="77777777" w:rsidR="001E284E" w:rsidRPr="00DE6F92" w:rsidRDefault="001E284E" w:rsidP="005C5CB7">
            <w:pPr>
              <w:jc w:val="center"/>
              <w:textAlignment w:val="baseline"/>
              <w:rPr>
                <w:rFonts w:ascii="Graphik" w:eastAsia="Times New Roman" w:hAnsi="Graphik" w:cstheme="majorHAnsi"/>
                <w:color w:val="000000" w:themeColor="text1"/>
                <w:sz w:val="18"/>
                <w:szCs w:val="18"/>
              </w:rPr>
            </w:pPr>
            <w:r w:rsidRPr="00DE6F92">
              <w:rPr>
                <w:rFonts w:ascii="Graphik" w:eastAsia="Times New Roman" w:hAnsi="Graphik" w:cstheme="majorHAnsi"/>
                <w:b/>
                <w:bCs/>
                <w:color w:val="000000" w:themeColor="text1"/>
                <w:sz w:val="22"/>
                <w:szCs w:val="22"/>
              </w:rPr>
              <w:t>Version</w:t>
            </w:r>
            <w:r w:rsidRPr="00DE6F92">
              <w:rPr>
                <w:rFonts w:ascii="Graphik" w:eastAsia="Times New Roman" w:hAnsi="Graphik" w:cstheme="majorHAnsi"/>
                <w:color w:val="000000" w:themeColor="text1"/>
                <w:sz w:val="22"/>
                <w:szCs w:val="22"/>
              </w:rPr>
              <w:t> </w:t>
            </w:r>
          </w:p>
        </w:tc>
        <w:tc>
          <w:tcPr>
            <w:tcW w:w="1589" w:type="dxa"/>
            <w:tcBorders>
              <w:top w:val="single" w:sz="6" w:space="0" w:color="auto"/>
              <w:left w:val="nil"/>
              <w:bottom w:val="single" w:sz="6" w:space="0" w:color="auto"/>
              <w:right w:val="single" w:sz="6" w:space="0" w:color="auto"/>
            </w:tcBorders>
            <w:shd w:val="clear" w:color="auto" w:fill="C666FF" w:themeFill="accent1" w:themeFillTint="99"/>
            <w:vAlign w:val="center"/>
            <w:hideMark/>
          </w:tcPr>
          <w:p w14:paraId="1D50AAC1" w14:textId="77777777" w:rsidR="001E284E" w:rsidRPr="00DE6F92" w:rsidRDefault="001E284E" w:rsidP="005C5CB7">
            <w:pPr>
              <w:jc w:val="center"/>
              <w:textAlignment w:val="baseline"/>
              <w:rPr>
                <w:rFonts w:ascii="Graphik" w:eastAsia="Times New Roman" w:hAnsi="Graphik" w:cstheme="majorHAnsi"/>
                <w:color w:val="000000" w:themeColor="text1"/>
                <w:sz w:val="18"/>
                <w:szCs w:val="18"/>
              </w:rPr>
            </w:pPr>
            <w:r w:rsidRPr="00DE6F92">
              <w:rPr>
                <w:rFonts w:ascii="Graphik" w:eastAsia="Times New Roman" w:hAnsi="Graphik" w:cstheme="majorHAnsi"/>
                <w:b/>
                <w:bCs/>
                <w:color w:val="000000" w:themeColor="text1"/>
                <w:sz w:val="22"/>
                <w:szCs w:val="22"/>
              </w:rPr>
              <w:t>Date</w:t>
            </w:r>
            <w:r w:rsidRPr="00DE6F92">
              <w:rPr>
                <w:rFonts w:ascii="Graphik" w:eastAsia="Times New Roman" w:hAnsi="Graphik" w:cstheme="majorHAnsi"/>
                <w:color w:val="000000" w:themeColor="text1"/>
                <w:sz w:val="22"/>
                <w:szCs w:val="22"/>
              </w:rPr>
              <w:t> </w:t>
            </w:r>
          </w:p>
        </w:tc>
        <w:tc>
          <w:tcPr>
            <w:tcW w:w="4899" w:type="dxa"/>
            <w:tcBorders>
              <w:top w:val="single" w:sz="6" w:space="0" w:color="auto"/>
              <w:left w:val="nil"/>
              <w:bottom w:val="single" w:sz="6" w:space="0" w:color="auto"/>
              <w:right w:val="single" w:sz="6" w:space="0" w:color="auto"/>
            </w:tcBorders>
            <w:shd w:val="clear" w:color="auto" w:fill="C666FF" w:themeFill="accent1" w:themeFillTint="99"/>
            <w:vAlign w:val="center"/>
            <w:hideMark/>
          </w:tcPr>
          <w:p w14:paraId="3AB382A2" w14:textId="77777777" w:rsidR="001E284E" w:rsidRPr="00DE6F92" w:rsidRDefault="001E284E" w:rsidP="005C5CB7">
            <w:pPr>
              <w:jc w:val="center"/>
              <w:textAlignment w:val="baseline"/>
              <w:rPr>
                <w:rFonts w:ascii="Graphik" w:eastAsia="Times New Roman" w:hAnsi="Graphik" w:cstheme="majorHAnsi"/>
                <w:color w:val="000000" w:themeColor="text1"/>
                <w:sz w:val="18"/>
                <w:szCs w:val="18"/>
              </w:rPr>
            </w:pPr>
            <w:r w:rsidRPr="00DE6F92">
              <w:rPr>
                <w:rFonts w:ascii="Graphik" w:eastAsia="Times New Roman" w:hAnsi="Graphik" w:cstheme="majorHAnsi"/>
                <w:b/>
                <w:bCs/>
                <w:color w:val="000000" w:themeColor="text1"/>
                <w:sz w:val="22"/>
                <w:szCs w:val="22"/>
              </w:rPr>
              <w:t>Summary</w:t>
            </w:r>
            <w:r w:rsidRPr="00DE6F92">
              <w:rPr>
                <w:rFonts w:ascii="Graphik" w:eastAsia="Times New Roman" w:hAnsi="Graphik" w:cstheme="majorHAnsi"/>
                <w:color w:val="000000" w:themeColor="text1"/>
                <w:sz w:val="22"/>
                <w:szCs w:val="22"/>
              </w:rPr>
              <w:t> </w:t>
            </w:r>
          </w:p>
        </w:tc>
        <w:tc>
          <w:tcPr>
            <w:tcW w:w="3118" w:type="dxa"/>
            <w:tcBorders>
              <w:top w:val="single" w:sz="6" w:space="0" w:color="auto"/>
              <w:left w:val="nil"/>
              <w:bottom w:val="single" w:sz="6" w:space="0" w:color="auto"/>
              <w:right w:val="single" w:sz="6" w:space="0" w:color="auto"/>
            </w:tcBorders>
            <w:shd w:val="clear" w:color="auto" w:fill="C666FF" w:themeFill="accent1" w:themeFillTint="99"/>
            <w:vAlign w:val="center"/>
            <w:hideMark/>
          </w:tcPr>
          <w:p w14:paraId="13A7567F" w14:textId="77777777" w:rsidR="001E284E" w:rsidRPr="00DE6F92" w:rsidRDefault="001E284E" w:rsidP="005C5CB7">
            <w:pPr>
              <w:jc w:val="center"/>
              <w:textAlignment w:val="baseline"/>
              <w:rPr>
                <w:rFonts w:ascii="Graphik" w:eastAsia="Times New Roman" w:hAnsi="Graphik" w:cstheme="majorHAnsi"/>
                <w:color w:val="A100FF" w:themeColor="accent1"/>
                <w:sz w:val="18"/>
                <w:szCs w:val="18"/>
              </w:rPr>
            </w:pPr>
            <w:r w:rsidRPr="00DE6F92">
              <w:rPr>
                <w:rFonts w:ascii="Graphik" w:eastAsia="Times New Roman" w:hAnsi="Graphik" w:cstheme="majorHAnsi"/>
                <w:b/>
                <w:bCs/>
                <w:color w:val="000000" w:themeColor="text1"/>
                <w:sz w:val="22"/>
                <w:szCs w:val="22"/>
              </w:rPr>
              <w:t>Updated By</w:t>
            </w:r>
            <w:r w:rsidRPr="00DE6F92">
              <w:rPr>
                <w:rFonts w:ascii="Graphik" w:eastAsia="Times New Roman" w:hAnsi="Graphik" w:cstheme="majorHAnsi"/>
                <w:color w:val="000000" w:themeColor="text1"/>
                <w:sz w:val="22"/>
                <w:szCs w:val="22"/>
              </w:rPr>
              <w:t> </w:t>
            </w:r>
          </w:p>
        </w:tc>
      </w:tr>
      <w:tr w:rsidR="001E284E" w:rsidRPr="00DE6F92" w14:paraId="4E45AAE1" w14:textId="77777777" w:rsidTr="005C5CB7">
        <w:trPr>
          <w:trHeight w:val="308"/>
        </w:trPr>
        <w:tc>
          <w:tcPr>
            <w:tcW w:w="1064" w:type="dxa"/>
            <w:tcBorders>
              <w:top w:val="nil"/>
              <w:left w:val="single" w:sz="6" w:space="0" w:color="auto"/>
              <w:bottom w:val="single" w:sz="6" w:space="0" w:color="auto"/>
              <w:right w:val="single" w:sz="6" w:space="0" w:color="auto"/>
            </w:tcBorders>
            <w:shd w:val="clear" w:color="auto" w:fill="auto"/>
            <w:vAlign w:val="center"/>
            <w:hideMark/>
          </w:tcPr>
          <w:p w14:paraId="51D744F8" w14:textId="3265A391" w:rsidR="001E284E" w:rsidRPr="00DE6F92" w:rsidRDefault="00022AF5" w:rsidP="005C5CB7">
            <w:pPr>
              <w:jc w:val="center"/>
              <w:textAlignment w:val="baseline"/>
              <w:rPr>
                <w:rFonts w:ascii="Graphik" w:eastAsia="Times New Roman" w:hAnsi="Graphik" w:cstheme="minorHAnsi"/>
                <w:sz w:val="22"/>
                <w:szCs w:val="22"/>
              </w:rPr>
            </w:pPr>
            <w:r w:rsidRPr="00DE6F92">
              <w:rPr>
                <w:rFonts w:ascii="Graphik" w:eastAsia="Times New Roman" w:hAnsi="Graphik" w:cstheme="minorHAnsi"/>
                <w:sz w:val="22"/>
                <w:szCs w:val="22"/>
              </w:rPr>
              <w:t>3.</w:t>
            </w:r>
            <w:r w:rsidR="00291CD4">
              <w:rPr>
                <w:rFonts w:ascii="Graphik" w:eastAsia="Times New Roman" w:hAnsi="Graphik" w:cstheme="minorHAnsi"/>
                <w:sz w:val="22"/>
                <w:szCs w:val="22"/>
              </w:rPr>
              <w:t>0</w:t>
            </w:r>
          </w:p>
        </w:tc>
        <w:tc>
          <w:tcPr>
            <w:tcW w:w="1589" w:type="dxa"/>
            <w:tcBorders>
              <w:top w:val="nil"/>
              <w:left w:val="nil"/>
              <w:bottom w:val="single" w:sz="6" w:space="0" w:color="auto"/>
              <w:right w:val="single" w:sz="6" w:space="0" w:color="auto"/>
            </w:tcBorders>
            <w:shd w:val="clear" w:color="auto" w:fill="auto"/>
            <w:vAlign w:val="center"/>
            <w:hideMark/>
          </w:tcPr>
          <w:p w14:paraId="4A7DBDB4" w14:textId="4618927F" w:rsidR="001E284E" w:rsidRPr="00DE6F92" w:rsidRDefault="001E284E" w:rsidP="005C5CB7">
            <w:pPr>
              <w:textAlignment w:val="baseline"/>
              <w:rPr>
                <w:rFonts w:ascii="Graphik" w:eastAsia="Times New Roman" w:hAnsi="Graphik" w:cstheme="minorHAnsi"/>
                <w:sz w:val="22"/>
                <w:szCs w:val="22"/>
              </w:rPr>
            </w:pPr>
            <w:r w:rsidRPr="00DE6F92">
              <w:rPr>
                <w:rFonts w:ascii="Graphik" w:eastAsia="Times New Roman" w:hAnsi="Graphik" w:cstheme="minorHAnsi"/>
                <w:sz w:val="22"/>
                <w:szCs w:val="22"/>
              </w:rPr>
              <w:t>3/</w:t>
            </w:r>
            <w:r w:rsidR="00291CD4">
              <w:rPr>
                <w:rFonts w:ascii="Graphik" w:eastAsia="Times New Roman" w:hAnsi="Graphik" w:cstheme="minorHAnsi"/>
                <w:sz w:val="22"/>
                <w:szCs w:val="22"/>
              </w:rPr>
              <w:t>22</w:t>
            </w:r>
            <w:r w:rsidRPr="00DE6F92">
              <w:rPr>
                <w:rFonts w:ascii="Graphik" w:eastAsia="Times New Roman" w:hAnsi="Graphik" w:cstheme="minorHAnsi"/>
                <w:sz w:val="22"/>
                <w:szCs w:val="22"/>
              </w:rPr>
              <w:t>/2022 </w:t>
            </w:r>
          </w:p>
        </w:tc>
        <w:tc>
          <w:tcPr>
            <w:tcW w:w="4899" w:type="dxa"/>
            <w:tcBorders>
              <w:top w:val="nil"/>
              <w:left w:val="nil"/>
              <w:bottom w:val="single" w:sz="6" w:space="0" w:color="auto"/>
              <w:right w:val="single" w:sz="6" w:space="0" w:color="auto"/>
            </w:tcBorders>
            <w:shd w:val="clear" w:color="auto" w:fill="auto"/>
            <w:vAlign w:val="center"/>
            <w:hideMark/>
          </w:tcPr>
          <w:p w14:paraId="54E37389" w14:textId="18690EDC" w:rsidR="001E284E" w:rsidRPr="00DE6F92" w:rsidRDefault="00022AF5" w:rsidP="005C5CB7">
            <w:pPr>
              <w:textAlignment w:val="baseline"/>
              <w:rPr>
                <w:rFonts w:ascii="Graphik" w:eastAsia="Times New Roman" w:hAnsi="Graphik" w:cstheme="minorHAnsi"/>
                <w:sz w:val="22"/>
                <w:szCs w:val="22"/>
              </w:rPr>
            </w:pPr>
            <w:r w:rsidRPr="00DE6F92">
              <w:rPr>
                <w:rFonts w:ascii="Graphik" w:eastAsia="Times New Roman" w:hAnsi="Graphik" w:cstheme="minorHAnsi"/>
                <w:sz w:val="22"/>
                <w:szCs w:val="22"/>
              </w:rPr>
              <w:t>Update documentation</w:t>
            </w:r>
            <w:r w:rsidR="001E284E" w:rsidRPr="00DE6F92">
              <w:rPr>
                <w:rFonts w:ascii="Graphik" w:eastAsia="Times New Roman" w:hAnsi="Graphik" w:cstheme="minorHAnsi"/>
                <w:sz w:val="22"/>
                <w:szCs w:val="22"/>
              </w:rPr>
              <w:t>. </w:t>
            </w:r>
          </w:p>
        </w:tc>
        <w:tc>
          <w:tcPr>
            <w:tcW w:w="3118" w:type="dxa"/>
            <w:tcBorders>
              <w:top w:val="nil"/>
              <w:left w:val="nil"/>
              <w:bottom w:val="single" w:sz="6" w:space="0" w:color="auto"/>
              <w:right w:val="single" w:sz="6" w:space="0" w:color="auto"/>
            </w:tcBorders>
            <w:shd w:val="clear" w:color="auto" w:fill="auto"/>
            <w:vAlign w:val="center"/>
            <w:hideMark/>
          </w:tcPr>
          <w:p w14:paraId="34D4441C" w14:textId="4E87C6B9" w:rsidR="001E284E" w:rsidRPr="00DE6F92" w:rsidRDefault="00291CD4" w:rsidP="005C5CB7">
            <w:pPr>
              <w:textAlignment w:val="baseline"/>
              <w:rPr>
                <w:rFonts w:ascii="Graphik" w:eastAsia="Times New Roman" w:hAnsi="Graphik" w:cstheme="minorHAnsi"/>
                <w:sz w:val="22"/>
                <w:szCs w:val="22"/>
              </w:rPr>
            </w:pPr>
            <w:r>
              <w:rPr>
                <w:rFonts w:ascii="Graphik" w:eastAsia="Times New Roman" w:hAnsi="Graphik" w:cstheme="minorHAnsi"/>
                <w:sz w:val="22"/>
                <w:szCs w:val="22"/>
              </w:rPr>
              <w:t>Kenneth Bolima</w:t>
            </w:r>
          </w:p>
        </w:tc>
      </w:tr>
      <w:tr w:rsidR="001E284E" w:rsidRPr="00DE6F92" w14:paraId="1155382B" w14:textId="77777777" w:rsidTr="005C5CB7">
        <w:trPr>
          <w:trHeight w:val="308"/>
        </w:trPr>
        <w:tc>
          <w:tcPr>
            <w:tcW w:w="1064" w:type="dxa"/>
            <w:tcBorders>
              <w:top w:val="nil"/>
              <w:left w:val="single" w:sz="6" w:space="0" w:color="auto"/>
              <w:bottom w:val="single" w:sz="6" w:space="0" w:color="auto"/>
              <w:right w:val="single" w:sz="6" w:space="0" w:color="auto"/>
            </w:tcBorders>
            <w:shd w:val="clear" w:color="auto" w:fill="auto"/>
            <w:vAlign w:val="center"/>
          </w:tcPr>
          <w:p w14:paraId="61B9693B" w14:textId="77777777" w:rsidR="001E284E" w:rsidRPr="00DE6F92" w:rsidRDefault="001E284E" w:rsidP="005C5CB7">
            <w:pPr>
              <w:jc w:val="center"/>
              <w:textAlignment w:val="baseline"/>
              <w:rPr>
                <w:rFonts w:ascii="Graphik" w:eastAsia="Times New Roman" w:hAnsi="Graphik" w:cstheme="minorHAnsi"/>
                <w:sz w:val="22"/>
                <w:szCs w:val="22"/>
              </w:rPr>
            </w:pPr>
          </w:p>
        </w:tc>
        <w:tc>
          <w:tcPr>
            <w:tcW w:w="1589" w:type="dxa"/>
            <w:tcBorders>
              <w:top w:val="nil"/>
              <w:left w:val="nil"/>
              <w:bottom w:val="single" w:sz="6" w:space="0" w:color="auto"/>
              <w:right w:val="single" w:sz="6" w:space="0" w:color="auto"/>
            </w:tcBorders>
            <w:shd w:val="clear" w:color="auto" w:fill="auto"/>
            <w:vAlign w:val="center"/>
          </w:tcPr>
          <w:p w14:paraId="2106E111" w14:textId="77777777" w:rsidR="001E284E" w:rsidRPr="00DE6F92" w:rsidRDefault="001E284E" w:rsidP="005C5CB7">
            <w:pPr>
              <w:textAlignment w:val="baseline"/>
              <w:rPr>
                <w:rFonts w:ascii="Graphik" w:eastAsia="Times New Roman" w:hAnsi="Graphik" w:cstheme="minorHAnsi"/>
                <w:sz w:val="22"/>
                <w:szCs w:val="22"/>
              </w:rPr>
            </w:pPr>
          </w:p>
        </w:tc>
        <w:tc>
          <w:tcPr>
            <w:tcW w:w="4899" w:type="dxa"/>
            <w:tcBorders>
              <w:top w:val="nil"/>
              <w:left w:val="nil"/>
              <w:bottom w:val="single" w:sz="6" w:space="0" w:color="auto"/>
              <w:right w:val="single" w:sz="6" w:space="0" w:color="auto"/>
            </w:tcBorders>
            <w:shd w:val="clear" w:color="auto" w:fill="auto"/>
            <w:vAlign w:val="center"/>
          </w:tcPr>
          <w:p w14:paraId="1FF4FA7B" w14:textId="77777777" w:rsidR="001E284E" w:rsidRPr="00DE6F92" w:rsidRDefault="001E284E" w:rsidP="005C5CB7">
            <w:pPr>
              <w:textAlignment w:val="baseline"/>
              <w:rPr>
                <w:rFonts w:ascii="Graphik" w:eastAsia="Times New Roman" w:hAnsi="Graphik" w:cstheme="minorHAnsi"/>
                <w:sz w:val="22"/>
                <w:szCs w:val="22"/>
              </w:rPr>
            </w:pPr>
          </w:p>
        </w:tc>
        <w:tc>
          <w:tcPr>
            <w:tcW w:w="3118" w:type="dxa"/>
            <w:tcBorders>
              <w:top w:val="nil"/>
              <w:left w:val="nil"/>
              <w:bottom w:val="single" w:sz="6" w:space="0" w:color="auto"/>
              <w:right w:val="single" w:sz="6" w:space="0" w:color="auto"/>
            </w:tcBorders>
            <w:shd w:val="clear" w:color="auto" w:fill="auto"/>
            <w:vAlign w:val="center"/>
          </w:tcPr>
          <w:p w14:paraId="143A0818" w14:textId="77777777" w:rsidR="001E284E" w:rsidRPr="00DE6F92" w:rsidRDefault="001E284E" w:rsidP="005C5CB7">
            <w:pPr>
              <w:textAlignment w:val="baseline"/>
              <w:rPr>
                <w:rFonts w:ascii="Graphik" w:eastAsia="Times New Roman" w:hAnsi="Graphik" w:cstheme="minorHAnsi"/>
                <w:sz w:val="22"/>
                <w:szCs w:val="22"/>
              </w:rPr>
            </w:pPr>
          </w:p>
        </w:tc>
      </w:tr>
      <w:tr w:rsidR="001E284E" w:rsidRPr="00DE6F92" w14:paraId="24B9D956" w14:textId="77777777" w:rsidTr="005C5CB7">
        <w:trPr>
          <w:trHeight w:val="308"/>
        </w:trPr>
        <w:tc>
          <w:tcPr>
            <w:tcW w:w="1064" w:type="dxa"/>
            <w:tcBorders>
              <w:top w:val="nil"/>
              <w:left w:val="single" w:sz="6" w:space="0" w:color="auto"/>
              <w:bottom w:val="single" w:sz="6" w:space="0" w:color="auto"/>
              <w:right w:val="single" w:sz="6" w:space="0" w:color="auto"/>
            </w:tcBorders>
            <w:shd w:val="clear" w:color="auto" w:fill="auto"/>
            <w:vAlign w:val="center"/>
            <w:hideMark/>
          </w:tcPr>
          <w:p w14:paraId="0D588CFC" w14:textId="77777777" w:rsidR="001E284E" w:rsidRPr="00DE6F92" w:rsidRDefault="001E284E" w:rsidP="005C5CB7">
            <w:pPr>
              <w:jc w:val="cente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1589" w:type="dxa"/>
            <w:tcBorders>
              <w:top w:val="nil"/>
              <w:left w:val="nil"/>
              <w:bottom w:val="single" w:sz="6" w:space="0" w:color="auto"/>
              <w:right w:val="single" w:sz="6" w:space="0" w:color="auto"/>
            </w:tcBorders>
            <w:shd w:val="clear" w:color="auto" w:fill="auto"/>
            <w:vAlign w:val="center"/>
            <w:hideMark/>
          </w:tcPr>
          <w:p w14:paraId="19255E57"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4899" w:type="dxa"/>
            <w:tcBorders>
              <w:top w:val="nil"/>
              <w:left w:val="nil"/>
              <w:bottom w:val="single" w:sz="6" w:space="0" w:color="auto"/>
              <w:right w:val="single" w:sz="6" w:space="0" w:color="auto"/>
            </w:tcBorders>
            <w:shd w:val="clear" w:color="auto" w:fill="auto"/>
            <w:vAlign w:val="center"/>
            <w:hideMark/>
          </w:tcPr>
          <w:p w14:paraId="49A0EB53"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3118" w:type="dxa"/>
            <w:tcBorders>
              <w:top w:val="nil"/>
              <w:left w:val="nil"/>
              <w:bottom w:val="single" w:sz="6" w:space="0" w:color="auto"/>
              <w:right w:val="single" w:sz="6" w:space="0" w:color="auto"/>
            </w:tcBorders>
            <w:shd w:val="clear" w:color="auto" w:fill="auto"/>
            <w:vAlign w:val="center"/>
            <w:hideMark/>
          </w:tcPr>
          <w:p w14:paraId="3D70A013"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r>
      <w:tr w:rsidR="001E284E" w:rsidRPr="00DE6F92" w14:paraId="327296BF" w14:textId="77777777" w:rsidTr="005C5CB7">
        <w:trPr>
          <w:trHeight w:val="308"/>
        </w:trPr>
        <w:tc>
          <w:tcPr>
            <w:tcW w:w="1064" w:type="dxa"/>
            <w:tcBorders>
              <w:top w:val="nil"/>
              <w:left w:val="single" w:sz="6" w:space="0" w:color="auto"/>
              <w:bottom w:val="single" w:sz="6" w:space="0" w:color="auto"/>
              <w:right w:val="single" w:sz="6" w:space="0" w:color="auto"/>
            </w:tcBorders>
            <w:shd w:val="clear" w:color="auto" w:fill="auto"/>
            <w:vAlign w:val="center"/>
            <w:hideMark/>
          </w:tcPr>
          <w:p w14:paraId="08D38951" w14:textId="77777777" w:rsidR="001E284E" w:rsidRPr="00DE6F92" w:rsidRDefault="001E284E" w:rsidP="005C5CB7">
            <w:pPr>
              <w:jc w:val="cente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1589" w:type="dxa"/>
            <w:tcBorders>
              <w:top w:val="nil"/>
              <w:left w:val="nil"/>
              <w:bottom w:val="single" w:sz="6" w:space="0" w:color="auto"/>
              <w:right w:val="single" w:sz="6" w:space="0" w:color="auto"/>
            </w:tcBorders>
            <w:shd w:val="clear" w:color="auto" w:fill="auto"/>
            <w:vAlign w:val="center"/>
            <w:hideMark/>
          </w:tcPr>
          <w:p w14:paraId="3647B06F"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4899" w:type="dxa"/>
            <w:tcBorders>
              <w:top w:val="nil"/>
              <w:left w:val="nil"/>
              <w:bottom w:val="single" w:sz="6" w:space="0" w:color="auto"/>
              <w:right w:val="single" w:sz="6" w:space="0" w:color="auto"/>
            </w:tcBorders>
            <w:shd w:val="clear" w:color="auto" w:fill="auto"/>
            <w:vAlign w:val="center"/>
            <w:hideMark/>
          </w:tcPr>
          <w:p w14:paraId="77485B27"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3118" w:type="dxa"/>
            <w:tcBorders>
              <w:top w:val="nil"/>
              <w:left w:val="nil"/>
              <w:bottom w:val="single" w:sz="6" w:space="0" w:color="auto"/>
              <w:right w:val="single" w:sz="6" w:space="0" w:color="auto"/>
            </w:tcBorders>
            <w:shd w:val="clear" w:color="auto" w:fill="auto"/>
            <w:vAlign w:val="center"/>
            <w:hideMark/>
          </w:tcPr>
          <w:p w14:paraId="2DDDD64A"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r>
      <w:tr w:rsidR="001E284E" w:rsidRPr="00DE6F92" w14:paraId="73085A1A" w14:textId="77777777" w:rsidTr="005C5CB7">
        <w:trPr>
          <w:trHeight w:val="308"/>
        </w:trPr>
        <w:tc>
          <w:tcPr>
            <w:tcW w:w="1064" w:type="dxa"/>
            <w:tcBorders>
              <w:top w:val="nil"/>
              <w:left w:val="single" w:sz="6" w:space="0" w:color="auto"/>
              <w:bottom w:val="single" w:sz="6" w:space="0" w:color="auto"/>
              <w:right w:val="single" w:sz="6" w:space="0" w:color="auto"/>
            </w:tcBorders>
            <w:shd w:val="clear" w:color="auto" w:fill="auto"/>
            <w:vAlign w:val="center"/>
            <w:hideMark/>
          </w:tcPr>
          <w:p w14:paraId="710DEA43" w14:textId="77777777" w:rsidR="001E284E" w:rsidRPr="00DE6F92" w:rsidRDefault="001E284E" w:rsidP="005C5CB7">
            <w:pPr>
              <w:jc w:val="cente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1589" w:type="dxa"/>
            <w:tcBorders>
              <w:top w:val="nil"/>
              <w:left w:val="nil"/>
              <w:bottom w:val="single" w:sz="6" w:space="0" w:color="auto"/>
              <w:right w:val="single" w:sz="6" w:space="0" w:color="auto"/>
            </w:tcBorders>
            <w:shd w:val="clear" w:color="auto" w:fill="auto"/>
            <w:vAlign w:val="center"/>
            <w:hideMark/>
          </w:tcPr>
          <w:p w14:paraId="3DE0F41E"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4899" w:type="dxa"/>
            <w:tcBorders>
              <w:top w:val="nil"/>
              <w:left w:val="nil"/>
              <w:bottom w:val="single" w:sz="6" w:space="0" w:color="auto"/>
              <w:right w:val="single" w:sz="6" w:space="0" w:color="auto"/>
            </w:tcBorders>
            <w:shd w:val="clear" w:color="auto" w:fill="auto"/>
            <w:vAlign w:val="center"/>
            <w:hideMark/>
          </w:tcPr>
          <w:p w14:paraId="7A01EC66"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3118" w:type="dxa"/>
            <w:tcBorders>
              <w:top w:val="nil"/>
              <w:left w:val="nil"/>
              <w:bottom w:val="single" w:sz="6" w:space="0" w:color="auto"/>
              <w:right w:val="single" w:sz="6" w:space="0" w:color="auto"/>
            </w:tcBorders>
            <w:shd w:val="clear" w:color="auto" w:fill="auto"/>
            <w:vAlign w:val="center"/>
            <w:hideMark/>
          </w:tcPr>
          <w:p w14:paraId="36D70C87"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r>
      <w:tr w:rsidR="001E284E" w:rsidRPr="00DE6F92" w14:paraId="37D79B14" w14:textId="77777777" w:rsidTr="005C5CB7">
        <w:trPr>
          <w:trHeight w:val="308"/>
        </w:trPr>
        <w:tc>
          <w:tcPr>
            <w:tcW w:w="1064" w:type="dxa"/>
            <w:tcBorders>
              <w:top w:val="nil"/>
              <w:left w:val="single" w:sz="6" w:space="0" w:color="auto"/>
              <w:bottom w:val="single" w:sz="6" w:space="0" w:color="auto"/>
              <w:right w:val="single" w:sz="6" w:space="0" w:color="auto"/>
            </w:tcBorders>
            <w:shd w:val="clear" w:color="auto" w:fill="auto"/>
            <w:vAlign w:val="center"/>
            <w:hideMark/>
          </w:tcPr>
          <w:p w14:paraId="22758717" w14:textId="77777777" w:rsidR="001E284E" w:rsidRPr="00DE6F92" w:rsidRDefault="001E284E" w:rsidP="005C5CB7">
            <w:pPr>
              <w:jc w:val="cente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1589" w:type="dxa"/>
            <w:tcBorders>
              <w:top w:val="nil"/>
              <w:left w:val="nil"/>
              <w:bottom w:val="single" w:sz="6" w:space="0" w:color="auto"/>
              <w:right w:val="single" w:sz="6" w:space="0" w:color="auto"/>
            </w:tcBorders>
            <w:shd w:val="clear" w:color="auto" w:fill="auto"/>
            <w:vAlign w:val="center"/>
            <w:hideMark/>
          </w:tcPr>
          <w:p w14:paraId="11CC49B6"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4899" w:type="dxa"/>
            <w:tcBorders>
              <w:top w:val="nil"/>
              <w:left w:val="nil"/>
              <w:bottom w:val="single" w:sz="6" w:space="0" w:color="auto"/>
              <w:right w:val="single" w:sz="6" w:space="0" w:color="auto"/>
            </w:tcBorders>
            <w:shd w:val="clear" w:color="auto" w:fill="auto"/>
            <w:vAlign w:val="center"/>
            <w:hideMark/>
          </w:tcPr>
          <w:p w14:paraId="6534821D"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3118" w:type="dxa"/>
            <w:tcBorders>
              <w:top w:val="nil"/>
              <w:left w:val="nil"/>
              <w:bottom w:val="single" w:sz="6" w:space="0" w:color="auto"/>
              <w:right w:val="single" w:sz="6" w:space="0" w:color="auto"/>
            </w:tcBorders>
            <w:shd w:val="clear" w:color="auto" w:fill="auto"/>
            <w:vAlign w:val="center"/>
            <w:hideMark/>
          </w:tcPr>
          <w:p w14:paraId="2A7078D0"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r>
      <w:tr w:rsidR="001E284E" w:rsidRPr="00DE6F92" w14:paraId="46331722" w14:textId="77777777" w:rsidTr="005C5CB7">
        <w:trPr>
          <w:trHeight w:val="308"/>
        </w:trPr>
        <w:tc>
          <w:tcPr>
            <w:tcW w:w="1064" w:type="dxa"/>
            <w:tcBorders>
              <w:top w:val="nil"/>
              <w:left w:val="single" w:sz="6" w:space="0" w:color="auto"/>
              <w:bottom w:val="single" w:sz="6" w:space="0" w:color="auto"/>
              <w:right w:val="single" w:sz="6" w:space="0" w:color="auto"/>
            </w:tcBorders>
            <w:shd w:val="clear" w:color="auto" w:fill="auto"/>
            <w:vAlign w:val="center"/>
            <w:hideMark/>
          </w:tcPr>
          <w:p w14:paraId="65652E19" w14:textId="77777777" w:rsidR="001E284E" w:rsidRPr="00DE6F92" w:rsidRDefault="001E284E" w:rsidP="005C5CB7">
            <w:pPr>
              <w:jc w:val="cente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1589" w:type="dxa"/>
            <w:tcBorders>
              <w:top w:val="nil"/>
              <w:left w:val="nil"/>
              <w:bottom w:val="single" w:sz="6" w:space="0" w:color="auto"/>
              <w:right w:val="single" w:sz="6" w:space="0" w:color="auto"/>
            </w:tcBorders>
            <w:shd w:val="clear" w:color="auto" w:fill="auto"/>
            <w:vAlign w:val="center"/>
            <w:hideMark/>
          </w:tcPr>
          <w:p w14:paraId="75A65B22"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4899" w:type="dxa"/>
            <w:tcBorders>
              <w:top w:val="nil"/>
              <w:left w:val="nil"/>
              <w:bottom w:val="single" w:sz="6" w:space="0" w:color="auto"/>
              <w:right w:val="single" w:sz="6" w:space="0" w:color="auto"/>
            </w:tcBorders>
            <w:shd w:val="clear" w:color="auto" w:fill="auto"/>
            <w:vAlign w:val="center"/>
            <w:hideMark/>
          </w:tcPr>
          <w:p w14:paraId="0A031054"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3118" w:type="dxa"/>
            <w:tcBorders>
              <w:top w:val="nil"/>
              <w:left w:val="nil"/>
              <w:bottom w:val="single" w:sz="6" w:space="0" w:color="auto"/>
              <w:right w:val="single" w:sz="6" w:space="0" w:color="auto"/>
            </w:tcBorders>
            <w:shd w:val="clear" w:color="auto" w:fill="auto"/>
            <w:vAlign w:val="center"/>
            <w:hideMark/>
          </w:tcPr>
          <w:p w14:paraId="32962C6D"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r>
      <w:tr w:rsidR="001E284E" w:rsidRPr="00DE6F92" w14:paraId="4080980C" w14:textId="77777777" w:rsidTr="005C5CB7">
        <w:trPr>
          <w:trHeight w:val="308"/>
        </w:trPr>
        <w:tc>
          <w:tcPr>
            <w:tcW w:w="1064" w:type="dxa"/>
            <w:tcBorders>
              <w:top w:val="nil"/>
              <w:left w:val="single" w:sz="6" w:space="0" w:color="auto"/>
              <w:bottom w:val="single" w:sz="6" w:space="0" w:color="auto"/>
              <w:right w:val="single" w:sz="6" w:space="0" w:color="auto"/>
            </w:tcBorders>
            <w:shd w:val="clear" w:color="auto" w:fill="auto"/>
            <w:vAlign w:val="center"/>
            <w:hideMark/>
          </w:tcPr>
          <w:p w14:paraId="310B3C68" w14:textId="77777777" w:rsidR="001E284E" w:rsidRPr="00DE6F92" w:rsidRDefault="001E284E" w:rsidP="005C5CB7">
            <w:pPr>
              <w:jc w:val="cente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1589" w:type="dxa"/>
            <w:tcBorders>
              <w:top w:val="nil"/>
              <w:left w:val="nil"/>
              <w:bottom w:val="single" w:sz="6" w:space="0" w:color="auto"/>
              <w:right w:val="single" w:sz="6" w:space="0" w:color="auto"/>
            </w:tcBorders>
            <w:shd w:val="clear" w:color="auto" w:fill="auto"/>
            <w:vAlign w:val="center"/>
            <w:hideMark/>
          </w:tcPr>
          <w:p w14:paraId="17193F72"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4899" w:type="dxa"/>
            <w:tcBorders>
              <w:top w:val="nil"/>
              <w:left w:val="nil"/>
              <w:bottom w:val="single" w:sz="6" w:space="0" w:color="auto"/>
              <w:right w:val="single" w:sz="6" w:space="0" w:color="auto"/>
            </w:tcBorders>
            <w:shd w:val="clear" w:color="auto" w:fill="auto"/>
            <w:vAlign w:val="center"/>
            <w:hideMark/>
          </w:tcPr>
          <w:p w14:paraId="3EA3ADD7"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3118" w:type="dxa"/>
            <w:tcBorders>
              <w:top w:val="nil"/>
              <w:left w:val="nil"/>
              <w:bottom w:val="single" w:sz="6" w:space="0" w:color="auto"/>
              <w:right w:val="single" w:sz="6" w:space="0" w:color="auto"/>
            </w:tcBorders>
            <w:shd w:val="clear" w:color="auto" w:fill="auto"/>
            <w:vAlign w:val="center"/>
            <w:hideMark/>
          </w:tcPr>
          <w:p w14:paraId="2850D824"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r>
      <w:tr w:rsidR="001E284E" w:rsidRPr="00DE6F92" w14:paraId="1500331D" w14:textId="77777777" w:rsidTr="005C5CB7">
        <w:trPr>
          <w:trHeight w:val="308"/>
        </w:trPr>
        <w:tc>
          <w:tcPr>
            <w:tcW w:w="1064" w:type="dxa"/>
            <w:tcBorders>
              <w:top w:val="nil"/>
              <w:left w:val="single" w:sz="6" w:space="0" w:color="auto"/>
              <w:bottom w:val="single" w:sz="6" w:space="0" w:color="auto"/>
              <w:right w:val="single" w:sz="6" w:space="0" w:color="auto"/>
            </w:tcBorders>
            <w:shd w:val="clear" w:color="auto" w:fill="auto"/>
            <w:vAlign w:val="center"/>
            <w:hideMark/>
          </w:tcPr>
          <w:p w14:paraId="2055DC54" w14:textId="77777777" w:rsidR="001E284E" w:rsidRPr="00DE6F92" w:rsidRDefault="001E284E" w:rsidP="005C5CB7">
            <w:pPr>
              <w:jc w:val="cente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1589" w:type="dxa"/>
            <w:tcBorders>
              <w:top w:val="nil"/>
              <w:left w:val="nil"/>
              <w:bottom w:val="single" w:sz="6" w:space="0" w:color="auto"/>
              <w:right w:val="single" w:sz="6" w:space="0" w:color="auto"/>
            </w:tcBorders>
            <w:shd w:val="clear" w:color="auto" w:fill="auto"/>
            <w:vAlign w:val="center"/>
            <w:hideMark/>
          </w:tcPr>
          <w:p w14:paraId="18F23F6F"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4899" w:type="dxa"/>
            <w:tcBorders>
              <w:top w:val="nil"/>
              <w:left w:val="nil"/>
              <w:bottom w:val="single" w:sz="6" w:space="0" w:color="auto"/>
              <w:right w:val="single" w:sz="6" w:space="0" w:color="auto"/>
            </w:tcBorders>
            <w:shd w:val="clear" w:color="auto" w:fill="auto"/>
            <w:vAlign w:val="center"/>
            <w:hideMark/>
          </w:tcPr>
          <w:p w14:paraId="207852A7"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3118" w:type="dxa"/>
            <w:tcBorders>
              <w:top w:val="nil"/>
              <w:left w:val="nil"/>
              <w:bottom w:val="single" w:sz="6" w:space="0" w:color="auto"/>
              <w:right w:val="single" w:sz="6" w:space="0" w:color="auto"/>
            </w:tcBorders>
            <w:shd w:val="clear" w:color="auto" w:fill="auto"/>
            <w:vAlign w:val="center"/>
            <w:hideMark/>
          </w:tcPr>
          <w:p w14:paraId="43079587"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r>
      <w:tr w:rsidR="001E284E" w:rsidRPr="00DE6F92" w14:paraId="00F423D9" w14:textId="77777777" w:rsidTr="005C5CB7">
        <w:trPr>
          <w:trHeight w:val="308"/>
        </w:trPr>
        <w:tc>
          <w:tcPr>
            <w:tcW w:w="1064" w:type="dxa"/>
            <w:tcBorders>
              <w:top w:val="nil"/>
              <w:left w:val="single" w:sz="6" w:space="0" w:color="auto"/>
              <w:bottom w:val="single" w:sz="6" w:space="0" w:color="auto"/>
              <w:right w:val="single" w:sz="6" w:space="0" w:color="auto"/>
            </w:tcBorders>
            <w:shd w:val="clear" w:color="auto" w:fill="auto"/>
            <w:vAlign w:val="center"/>
            <w:hideMark/>
          </w:tcPr>
          <w:p w14:paraId="43B5958F" w14:textId="77777777" w:rsidR="001E284E" w:rsidRPr="00DE6F92" w:rsidRDefault="001E284E" w:rsidP="005C5CB7">
            <w:pPr>
              <w:jc w:val="cente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1589" w:type="dxa"/>
            <w:tcBorders>
              <w:top w:val="nil"/>
              <w:left w:val="nil"/>
              <w:bottom w:val="single" w:sz="6" w:space="0" w:color="auto"/>
              <w:right w:val="single" w:sz="6" w:space="0" w:color="auto"/>
            </w:tcBorders>
            <w:shd w:val="clear" w:color="auto" w:fill="auto"/>
            <w:vAlign w:val="center"/>
            <w:hideMark/>
          </w:tcPr>
          <w:p w14:paraId="2837675E"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4899" w:type="dxa"/>
            <w:tcBorders>
              <w:top w:val="nil"/>
              <w:left w:val="nil"/>
              <w:bottom w:val="single" w:sz="6" w:space="0" w:color="auto"/>
              <w:right w:val="single" w:sz="6" w:space="0" w:color="auto"/>
            </w:tcBorders>
            <w:shd w:val="clear" w:color="auto" w:fill="auto"/>
            <w:vAlign w:val="center"/>
            <w:hideMark/>
          </w:tcPr>
          <w:p w14:paraId="70854182"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3118" w:type="dxa"/>
            <w:tcBorders>
              <w:top w:val="nil"/>
              <w:left w:val="nil"/>
              <w:bottom w:val="single" w:sz="6" w:space="0" w:color="auto"/>
              <w:right w:val="single" w:sz="6" w:space="0" w:color="auto"/>
            </w:tcBorders>
            <w:shd w:val="clear" w:color="auto" w:fill="auto"/>
            <w:vAlign w:val="center"/>
            <w:hideMark/>
          </w:tcPr>
          <w:p w14:paraId="432F198E"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r>
      <w:tr w:rsidR="001E284E" w:rsidRPr="00DE6F92" w14:paraId="3EA6A18D" w14:textId="77777777" w:rsidTr="005C5CB7">
        <w:trPr>
          <w:trHeight w:val="308"/>
        </w:trPr>
        <w:tc>
          <w:tcPr>
            <w:tcW w:w="1064" w:type="dxa"/>
            <w:tcBorders>
              <w:top w:val="nil"/>
              <w:left w:val="single" w:sz="6" w:space="0" w:color="auto"/>
              <w:bottom w:val="single" w:sz="6" w:space="0" w:color="auto"/>
              <w:right w:val="single" w:sz="6" w:space="0" w:color="auto"/>
            </w:tcBorders>
            <w:shd w:val="clear" w:color="auto" w:fill="auto"/>
            <w:vAlign w:val="center"/>
            <w:hideMark/>
          </w:tcPr>
          <w:p w14:paraId="310FE558" w14:textId="77777777" w:rsidR="001E284E" w:rsidRPr="00DE6F92" w:rsidRDefault="001E284E" w:rsidP="005C5CB7">
            <w:pPr>
              <w:jc w:val="cente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1589" w:type="dxa"/>
            <w:tcBorders>
              <w:top w:val="nil"/>
              <w:left w:val="nil"/>
              <w:bottom w:val="single" w:sz="6" w:space="0" w:color="auto"/>
              <w:right w:val="single" w:sz="6" w:space="0" w:color="auto"/>
            </w:tcBorders>
            <w:shd w:val="clear" w:color="auto" w:fill="auto"/>
            <w:vAlign w:val="center"/>
            <w:hideMark/>
          </w:tcPr>
          <w:p w14:paraId="49DE2C93"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4899" w:type="dxa"/>
            <w:tcBorders>
              <w:top w:val="nil"/>
              <w:left w:val="nil"/>
              <w:bottom w:val="single" w:sz="6" w:space="0" w:color="auto"/>
              <w:right w:val="single" w:sz="6" w:space="0" w:color="auto"/>
            </w:tcBorders>
            <w:shd w:val="clear" w:color="auto" w:fill="auto"/>
            <w:vAlign w:val="center"/>
            <w:hideMark/>
          </w:tcPr>
          <w:p w14:paraId="6B60CCF1"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3118" w:type="dxa"/>
            <w:tcBorders>
              <w:top w:val="nil"/>
              <w:left w:val="nil"/>
              <w:bottom w:val="single" w:sz="6" w:space="0" w:color="auto"/>
              <w:right w:val="single" w:sz="6" w:space="0" w:color="auto"/>
            </w:tcBorders>
            <w:shd w:val="clear" w:color="auto" w:fill="auto"/>
            <w:vAlign w:val="center"/>
            <w:hideMark/>
          </w:tcPr>
          <w:p w14:paraId="7BA33148"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r>
      <w:tr w:rsidR="001E284E" w:rsidRPr="00DE6F92" w14:paraId="6E3A07D2" w14:textId="77777777" w:rsidTr="005C5CB7">
        <w:trPr>
          <w:trHeight w:val="308"/>
        </w:trPr>
        <w:tc>
          <w:tcPr>
            <w:tcW w:w="1064" w:type="dxa"/>
            <w:tcBorders>
              <w:top w:val="nil"/>
              <w:left w:val="single" w:sz="6" w:space="0" w:color="auto"/>
              <w:bottom w:val="single" w:sz="6" w:space="0" w:color="auto"/>
              <w:right w:val="single" w:sz="6" w:space="0" w:color="auto"/>
            </w:tcBorders>
            <w:shd w:val="clear" w:color="auto" w:fill="auto"/>
            <w:vAlign w:val="center"/>
            <w:hideMark/>
          </w:tcPr>
          <w:p w14:paraId="19906495" w14:textId="77777777" w:rsidR="001E284E" w:rsidRPr="00DE6F92" w:rsidRDefault="001E284E" w:rsidP="005C5CB7">
            <w:pPr>
              <w:jc w:val="cente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1589" w:type="dxa"/>
            <w:tcBorders>
              <w:top w:val="nil"/>
              <w:left w:val="nil"/>
              <w:bottom w:val="single" w:sz="6" w:space="0" w:color="auto"/>
              <w:right w:val="single" w:sz="6" w:space="0" w:color="auto"/>
            </w:tcBorders>
            <w:shd w:val="clear" w:color="auto" w:fill="auto"/>
            <w:vAlign w:val="center"/>
            <w:hideMark/>
          </w:tcPr>
          <w:p w14:paraId="536F711C"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4899" w:type="dxa"/>
            <w:tcBorders>
              <w:top w:val="nil"/>
              <w:left w:val="nil"/>
              <w:bottom w:val="single" w:sz="6" w:space="0" w:color="auto"/>
              <w:right w:val="single" w:sz="6" w:space="0" w:color="auto"/>
            </w:tcBorders>
            <w:shd w:val="clear" w:color="auto" w:fill="auto"/>
            <w:vAlign w:val="center"/>
            <w:hideMark/>
          </w:tcPr>
          <w:p w14:paraId="755315DC"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c>
          <w:tcPr>
            <w:tcW w:w="3118" w:type="dxa"/>
            <w:tcBorders>
              <w:top w:val="nil"/>
              <w:left w:val="nil"/>
              <w:bottom w:val="single" w:sz="6" w:space="0" w:color="auto"/>
              <w:right w:val="single" w:sz="6" w:space="0" w:color="auto"/>
            </w:tcBorders>
            <w:shd w:val="clear" w:color="auto" w:fill="auto"/>
            <w:vAlign w:val="center"/>
            <w:hideMark/>
          </w:tcPr>
          <w:p w14:paraId="0F7A9F32" w14:textId="77777777" w:rsidR="001E284E" w:rsidRPr="00DE6F92" w:rsidRDefault="001E284E" w:rsidP="005C5CB7">
            <w:pPr>
              <w:textAlignment w:val="baseline"/>
              <w:rPr>
                <w:rFonts w:ascii="Graphik" w:eastAsia="Times New Roman" w:hAnsi="Graphik" w:cstheme="minorHAnsi"/>
                <w:sz w:val="22"/>
                <w:szCs w:val="22"/>
              </w:rPr>
            </w:pPr>
            <w:r w:rsidRPr="00DE6F92">
              <w:rPr>
                <w:rFonts w:ascii="Arial" w:eastAsia="Times New Roman" w:hAnsi="Arial" w:cs="Arial"/>
                <w:sz w:val="22"/>
                <w:szCs w:val="22"/>
              </w:rPr>
              <w:t> </w:t>
            </w:r>
            <w:r w:rsidRPr="00DE6F92">
              <w:rPr>
                <w:rFonts w:ascii="Graphik" w:eastAsia="Times New Roman" w:hAnsi="Graphik" w:cs="Graphik"/>
                <w:sz w:val="22"/>
                <w:szCs w:val="22"/>
              </w:rPr>
              <w:t> </w:t>
            </w:r>
          </w:p>
        </w:tc>
      </w:tr>
    </w:tbl>
    <w:p w14:paraId="434AE825" w14:textId="2CA52A16" w:rsidR="001E284E" w:rsidRPr="00DE6F92" w:rsidRDefault="001E284E" w:rsidP="001E284E">
      <w:pPr>
        <w:pStyle w:val="Accenture"/>
        <w:rPr>
          <w:rFonts w:ascii="Graphik" w:hAnsi="Graphik" w:cstheme="minorHAnsi"/>
        </w:rPr>
      </w:pPr>
    </w:p>
    <w:p w14:paraId="574C4CDB" w14:textId="252D569C" w:rsidR="006F5026" w:rsidRPr="00DE6F92" w:rsidRDefault="006F5026" w:rsidP="001E284E">
      <w:pPr>
        <w:pStyle w:val="Accenture"/>
        <w:rPr>
          <w:rFonts w:ascii="Graphik" w:hAnsi="Graphik" w:cstheme="minorHAnsi"/>
        </w:rPr>
      </w:pPr>
    </w:p>
    <w:p w14:paraId="57606B79" w14:textId="2907E1C4" w:rsidR="006F5026" w:rsidRPr="00DE6F92" w:rsidRDefault="006F5026" w:rsidP="001E284E">
      <w:pPr>
        <w:pStyle w:val="Accenture"/>
        <w:rPr>
          <w:rFonts w:ascii="Graphik" w:hAnsi="Graphik" w:cstheme="minorHAnsi"/>
        </w:rPr>
      </w:pPr>
    </w:p>
    <w:p w14:paraId="2E6CE9C1" w14:textId="23506AE1" w:rsidR="006F5026" w:rsidRPr="00DE6F92" w:rsidRDefault="006F5026" w:rsidP="001E284E">
      <w:pPr>
        <w:pStyle w:val="Accenture"/>
        <w:rPr>
          <w:rFonts w:ascii="Graphik" w:hAnsi="Graphik" w:cstheme="minorHAnsi"/>
        </w:rPr>
      </w:pPr>
    </w:p>
    <w:p w14:paraId="5F210471" w14:textId="10B44091" w:rsidR="006F5026" w:rsidRPr="00DE6F92" w:rsidRDefault="006F5026" w:rsidP="001E284E">
      <w:pPr>
        <w:pStyle w:val="Accenture"/>
        <w:rPr>
          <w:rFonts w:ascii="Graphik" w:hAnsi="Graphik" w:cstheme="minorHAnsi"/>
        </w:rPr>
      </w:pPr>
    </w:p>
    <w:p w14:paraId="6E1DA229" w14:textId="01E2F489" w:rsidR="006F5026" w:rsidRPr="00DE6F92" w:rsidRDefault="006F5026" w:rsidP="001E284E">
      <w:pPr>
        <w:pStyle w:val="Accenture"/>
        <w:rPr>
          <w:rFonts w:ascii="Graphik" w:hAnsi="Graphik" w:cstheme="minorHAnsi"/>
        </w:rPr>
      </w:pPr>
    </w:p>
    <w:p w14:paraId="7ACBE623" w14:textId="7B48B9A9" w:rsidR="006F5026" w:rsidRPr="00DE6F92" w:rsidRDefault="006F5026" w:rsidP="001E284E">
      <w:pPr>
        <w:pStyle w:val="Accenture"/>
        <w:rPr>
          <w:rFonts w:ascii="Graphik" w:hAnsi="Graphik" w:cstheme="minorHAnsi"/>
        </w:rPr>
      </w:pPr>
    </w:p>
    <w:p w14:paraId="30077D5C" w14:textId="2A60FABB" w:rsidR="006F5026" w:rsidRPr="00DE6F92" w:rsidRDefault="006F5026" w:rsidP="001E284E">
      <w:pPr>
        <w:pStyle w:val="Accenture"/>
        <w:rPr>
          <w:rFonts w:ascii="Graphik" w:hAnsi="Graphik" w:cstheme="minorHAnsi"/>
        </w:rPr>
      </w:pPr>
    </w:p>
    <w:p w14:paraId="657F9646" w14:textId="6AB4DA10" w:rsidR="006F5026" w:rsidRPr="00DE6F92" w:rsidRDefault="006F5026" w:rsidP="001E284E">
      <w:pPr>
        <w:pStyle w:val="Accenture"/>
        <w:rPr>
          <w:rFonts w:ascii="Graphik" w:hAnsi="Graphik" w:cstheme="minorHAnsi"/>
        </w:rPr>
      </w:pPr>
    </w:p>
    <w:p w14:paraId="371E8176" w14:textId="28596A0E" w:rsidR="006F5026" w:rsidRPr="00DE6F92" w:rsidRDefault="006F5026" w:rsidP="001E284E">
      <w:pPr>
        <w:pStyle w:val="Accenture"/>
        <w:rPr>
          <w:rFonts w:ascii="Graphik" w:hAnsi="Graphik" w:cstheme="minorHAnsi"/>
        </w:rPr>
      </w:pPr>
    </w:p>
    <w:p w14:paraId="09465AEE" w14:textId="6B1B06A5" w:rsidR="006F5026" w:rsidRPr="00DE6F92" w:rsidRDefault="006F5026" w:rsidP="001E284E">
      <w:pPr>
        <w:pStyle w:val="Accenture"/>
        <w:rPr>
          <w:rFonts w:ascii="Graphik" w:hAnsi="Graphik" w:cstheme="minorHAnsi"/>
        </w:rPr>
      </w:pPr>
    </w:p>
    <w:p w14:paraId="06DACBE6" w14:textId="12CCF606" w:rsidR="006F5026" w:rsidRPr="00DE6F92" w:rsidRDefault="006F5026" w:rsidP="001E284E">
      <w:pPr>
        <w:pStyle w:val="Accenture"/>
        <w:rPr>
          <w:rFonts w:ascii="Graphik" w:hAnsi="Graphik" w:cstheme="minorHAnsi"/>
        </w:rPr>
      </w:pPr>
    </w:p>
    <w:p w14:paraId="5C06F1E2" w14:textId="117A63AA" w:rsidR="006F5026" w:rsidRPr="00DE6F92" w:rsidRDefault="006F5026" w:rsidP="001E284E">
      <w:pPr>
        <w:pStyle w:val="Accenture"/>
        <w:rPr>
          <w:rFonts w:ascii="Graphik" w:hAnsi="Graphik" w:cstheme="minorHAnsi"/>
        </w:rPr>
      </w:pPr>
    </w:p>
    <w:p w14:paraId="1F4E2E34" w14:textId="154F3245" w:rsidR="006F5026" w:rsidRPr="00DE6F92" w:rsidRDefault="006F5026" w:rsidP="001E284E">
      <w:pPr>
        <w:pStyle w:val="Accenture"/>
        <w:rPr>
          <w:rFonts w:ascii="Graphik" w:hAnsi="Graphik" w:cstheme="minorHAnsi"/>
        </w:rPr>
      </w:pPr>
    </w:p>
    <w:p w14:paraId="1A484F72" w14:textId="631C7BBD" w:rsidR="006F5026" w:rsidRPr="00DE6F92" w:rsidRDefault="006F5026" w:rsidP="001E284E">
      <w:pPr>
        <w:pStyle w:val="Accenture"/>
        <w:rPr>
          <w:rFonts w:ascii="Graphik" w:hAnsi="Graphik" w:cstheme="minorHAnsi"/>
        </w:rPr>
      </w:pPr>
    </w:p>
    <w:p w14:paraId="56C3EBC2" w14:textId="3538531C" w:rsidR="006F5026" w:rsidRPr="00DE6F92" w:rsidRDefault="006F5026" w:rsidP="001E284E">
      <w:pPr>
        <w:pStyle w:val="Accenture"/>
        <w:rPr>
          <w:rFonts w:ascii="Graphik" w:hAnsi="Graphik" w:cstheme="minorHAnsi"/>
        </w:rPr>
      </w:pPr>
    </w:p>
    <w:p w14:paraId="4CD926A6" w14:textId="41AC811A" w:rsidR="006F5026" w:rsidRPr="00DE6F92" w:rsidRDefault="006F5026" w:rsidP="001E284E">
      <w:pPr>
        <w:pStyle w:val="Accenture"/>
        <w:rPr>
          <w:rFonts w:ascii="Graphik" w:hAnsi="Graphik" w:cstheme="minorHAnsi"/>
        </w:rPr>
      </w:pPr>
    </w:p>
    <w:p w14:paraId="11E19146" w14:textId="158EE135" w:rsidR="006F5026" w:rsidRPr="00DE6F92" w:rsidRDefault="006F5026" w:rsidP="001E284E">
      <w:pPr>
        <w:pStyle w:val="Accenture"/>
        <w:rPr>
          <w:rFonts w:ascii="Graphik" w:hAnsi="Graphik" w:cstheme="minorHAnsi"/>
        </w:rPr>
      </w:pPr>
    </w:p>
    <w:p w14:paraId="25625944" w14:textId="49074338" w:rsidR="006F5026" w:rsidRPr="00DE6F92" w:rsidRDefault="006F5026" w:rsidP="001E284E">
      <w:pPr>
        <w:pStyle w:val="Accenture"/>
        <w:rPr>
          <w:rFonts w:ascii="Graphik" w:hAnsi="Graphik" w:cstheme="minorHAnsi"/>
        </w:rPr>
      </w:pPr>
    </w:p>
    <w:p w14:paraId="36AA9A0E" w14:textId="49E4D557" w:rsidR="006F5026" w:rsidRPr="00DE6F92" w:rsidRDefault="006F5026" w:rsidP="001E284E">
      <w:pPr>
        <w:pStyle w:val="Accenture"/>
        <w:rPr>
          <w:rFonts w:ascii="Graphik" w:hAnsi="Graphik" w:cstheme="minorHAnsi"/>
        </w:rPr>
      </w:pPr>
    </w:p>
    <w:p w14:paraId="6AD944AB" w14:textId="77777777" w:rsidR="006F5026" w:rsidRPr="00DE6F92" w:rsidRDefault="006F5026" w:rsidP="001E284E">
      <w:pPr>
        <w:pStyle w:val="Accenture"/>
        <w:rPr>
          <w:rFonts w:ascii="Graphik" w:hAnsi="Graphik" w:cstheme="minorHAnsi"/>
        </w:rPr>
      </w:pPr>
    </w:p>
    <w:p w14:paraId="3740EEBF" w14:textId="168EE596" w:rsidR="00266204" w:rsidRPr="00DE6F92" w:rsidRDefault="00022AF5" w:rsidP="006F5026">
      <w:pPr>
        <w:pStyle w:val="Heading1"/>
        <w:rPr>
          <w:rFonts w:ascii="Graphik" w:hAnsi="Graphik"/>
        </w:rPr>
      </w:pPr>
      <w:bookmarkStart w:id="2" w:name="_Toc98422596"/>
      <w:r w:rsidRPr="00DE6F92">
        <w:rPr>
          <w:rFonts w:ascii="Graphik" w:hAnsi="Graphik"/>
        </w:rPr>
        <w:lastRenderedPageBreak/>
        <w:t>Overview</w:t>
      </w:r>
      <w:bookmarkEnd w:id="2"/>
    </w:p>
    <w:p w14:paraId="48AC8BAB" w14:textId="4C8C5422" w:rsidR="00022AF5" w:rsidRPr="00DE6F92" w:rsidRDefault="00022AF5" w:rsidP="00022AF5">
      <w:pPr>
        <w:jc w:val="both"/>
        <w:rPr>
          <w:rFonts w:ascii="Graphik" w:hAnsi="Graphik" w:cs="Segoe UI"/>
        </w:rPr>
      </w:pPr>
      <w:r w:rsidRPr="00DE6F92">
        <w:rPr>
          <w:rFonts w:ascii="Graphik" w:hAnsi="Graphik" w:cs="Segoe UI"/>
        </w:rPr>
        <w:t>This document defines the Functional Specification for the Billing Automated Requisition Service application.  The application has t</w:t>
      </w:r>
      <w:r w:rsidR="00291CD4">
        <w:rPr>
          <w:rFonts w:ascii="Graphik" w:hAnsi="Graphik" w:cs="Segoe UI"/>
        </w:rPr>
        <w:t>wo</w:t>
      </w:r>
      <w:r w:rsidRPr="00DE6F92">
        <w:rPr>
          <w:rFonts w:ascii="Graphik" w:hAnsi="Graphik" w:cs="Segoe UI"/>
        </w:rPr>
        <w:t xml:space="preserve"> major Use-Cases: </w:t>
      </w:r>
    </w:p>
    <w:p w14:paraId="1E76FB49" w14:textId="77777777" w:rsidR="00022AF5" w:rsidRPr="00DE6F92" w:rsidRDefault="00022AF5" w:rsidP="00022AF5">
      <w:pPr>
        <w:jc w:val="both"/>
        <w:rPr>
          <w:rFonts w:ascii="Graphik" w:hAnsi="Graphik" w:cs="Segoe UI"/>
        </w:rPr>
      </w:pPr>
    </w:p>
    <w:p w14:paraId="5592E307" w14:textId="77777777" w:rsidR="00022AF5" w:rsidRPr="00DE6F92" w:rsidRDefault="00022AF5" w:rsidP="00FF7C21">
      <w:pPr>
        <w:numPr>
          <w:ilvl w:val="0"/>
          <w:numId w:val="5"/>
        </w:numPr>
        <w:jc w:val="both"/>
        <w:rPr>
          <w:rFonts w:ascii="Graphik" w:hAnsi="Graphik" w:cs="Segoe UI"/>
        </w:rPr>
      </w:pPr>
      <w:r w:rsidRPr="00DE6F92">
        <w:rPr>
          <w:rFonts w:ascii="Graphik" w:hAnsi="Graphik" w:cs="Segoe UI"/>
        </w:rPr>
        <w:t>Send Request File</w:t>
      </w:r>
    </w:p>
    <w:p w14:paraId="54DA9E0C" w14:textId="71C28E92" w:rsidR="00022AF5" w:rsidRPr="00DE6F92" w:rsidRDefault="00022AF5" w:rsidP="00FF7C21">
      <w:pPr>
        <w:numPr>
          <w:ilvl w:val="0"/>
          <w:numId w:val="5"/>
        </w:numPr>
        <w:jc w:val="both"/>
        <w:rPr>
          <w:rFonts w:ascii="Graphik" w:hAnsi="Graphik" w:cs="Segoe UI"/>
        </w:rPr>
      </w:pPr>
      <w:r w:rsidRPr="00DE6F92">
        <w:rPr>
          <w:rFonts w:ascii="Graphik" w:hAnsi="Graphik" w:cs="Segoe UI"/>
        </w:rPr>
        <w:t>View response data</w:t>
      </w:r>
    </w:p>
    <w:p w14:paraId="61EE12B8" w14:textId="77777777" w:rsidR="00022AF5" w:rsidRPr="00DE6F92" w:rsidRDefault="00022AF5" w:rsidP="00022AF5">
      <w:pPr>
        <w:ind w:left="720"/>
        <w:jc w:val="both"/>
        <w:rPr>
          <w:rFonts w:ascii="Graphik" w:hAnsi="Graphik" w:cs="Segoe UI"/>
        </w:rPr>
      </w:pPr>
    </w:p>
    <w:p w14:paraId="5D363F31" w14:textId="51BFEA92" w:rsidR="001A6C3B" w:rsidRPr="00DE6F92" w:rsidRDefault="00022AF5" w:rsidP="001A6C3B">
      <w:pPr>
        <w:ind w:left="2160" w:firstLine="720"/>
        <w:rPr>
          <w:rFonts w:ascii="Graphik" w:hAnsi="Graphik" w:cs="Segoe UI"/>
          <w:b/>
        </w:rPr>
      </w:pPr>
      <w:r w:rsidRPr="00DE6F92">
        <w:rPr>
          <w:rFonts w:ascii="Graphik" w:hAnsi="Graphik" w:cs="Segoe UI"/>
          <w:b/>
        </w:rPr>
        <w:t>Billing Automated Requisition Service</w:t>
      </w:r>
    </w:p>
    <w:p w14:paraId="4A96B4EF" w14:textId="2E2D6C0D" w:rsidR="001A6C3B" w:rsidRPr="00DE6F92" w:rsidRDefault="001A6C3B" w:rsidP="001A6C3B">
      <w:pPr>
        <w:ind w:left="2160" w:firstLine="720"/>
        <w:rPr>
          <w:rFonts w:ascii="Graphik" w:hAnsi="Graphik" w:cs="Segoe UI"/>
          <w:b/>
        </w:rPr>
      </w:pPr>
    </w:p>
    <w:p w14:paraId="032C2A3E" w14:textId="1F96ECEA" w:rsidR="00022AF5" w:rsidRPr="00DE6F92" w:rsidRDefault="0061659E" w:rsidP="001A6C3B">
      <w:pPr>
        <w:rPr>
          <w:rFonts w:ascii="Graphik" w:hAnsi="Graphik" w:cs="Segoe UI"/>
          <w:noProof/>
        </w:rPr>
      </w:pPr>
      <w:r w:rsidRPr="00DE6F92">
        <w:rPr>
          <w:rFonts w:ascii="Graphik" w:hAnsi="Graphik" w:cs="Segoe UI"/>
          <w:noProof/>
        </w:rPr>
        <w:drawing>
          <wp:anchor distT="0" distB="0" distL="114300" distR="114300" simplePos="0" relativeHeight="251676672" behindDoc="0" locked="0" layoutInCell="1" allowOverlap="1" wp14:anchorId="5F9F6C52" wp14:editId="4E06D18B">
            <wp:simplePos x="0" y="0"/>
            <wp:positionH relativeFrom="column">
              <wp:posOffset>608275</wp:posOffset>
            </wp:positionH>
            <wp:positionV relativeFrom="paragraph">
              <wp:posOffset>103671</wp:posOffset>
            </wp:positionV>
            <wp:extent cx="5414645" cy="32537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14645" cy="3253740"/>
                    </a:xfrm>
                    <a:prstGeom prst="rect">
                      <a:avLst/>
                    </a:prstGeom>
                  </pic:spPr>
                </pic:pic>
              </a:graphicData>
            </a:graphic>
          </wp:anchor>
        </w:drawing>
      </w:r>
    </w:p>
    <w:p w14:paraId="0D8A9E65" w14:textId="1169DC47" w:rsidR="00022AF5" w:rsidRPr="00DE6F92" w:rsidRDefault="00022AF5" w:rsidP="001A6C3B">
      <w:pPr>
        <w:tabs>
          <w:tab w:val="left" w:pos="3100"/>
        </w:tabs>
        <w:jc w:val="both"/>
        <w:rPr>
          <w:rFonts w:ascii="Graphik" w:hAnsi="Graphik" w:cs="Segoe UI"/>
          <w:noProof/>
        </w:rPr>
      </w:pPr>
      <w:r w:rsidRPr="00DE6F92">
        <w:rPr>
          <w:rFonts w:ascii="Graphik" w:hAnsi="Graphik" w:cs="Segoe UI"/>
          <w:noProof/>
        </w:rPr>
        <w:tab/>
      </w:r>
      <w:r w:rsidRPr="00DE6F92">
        <w:rPr>
          <w:rFonts w:ascii="Graphik" w:eastAsia="Arial Unicode MS" w:hAnsi="Graphik" w:cs="Segoe UI"/>
          <w:noProof/>
        </w:rPr>
        <mc:AlternateContent>
          <mc:Choice Requires="wps">
            <w:drawing>
              <wp:anchor distT="45720" distB="45720" distL="114300" distR="114300" simplePos="0" relativeHeight="251664384" behindDoc="1" locked="0" layoutInCell="1" allowOverlap="1" wp14:anchorId="3C416A28" wp14:editId="349267A2">
                <wp:simplePos x="0" y="0"/>
                <wp:positionH relativeFrom="margin">
                  <wp:align>center</wp:align>
                </wp:positionH>
                <wp:positionV relativeFrom="paragraph">
                  <wp:posOffset>122555</wp:posOffset>
                </wp:positionV>
                <wp:extent cx="3670300" cy="317500"/>
                <wp:effectExtent l="0" t="0" r="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0" cy="317500"/>
                        </a:xfrm>
                        <a:prstGeom prst="rect">
                          <a:avLst/>
                        </a:prstGeom>
                        <a:noFill/>
                        <a:ln w="9525">
                          <a:noFill/>
                          <a:miter lim="800000"/>
                          <a:headEnd/>
                          <a:tailEnd/>
                        </a:ln>
                      </wps:spPr>
                      <wps:txbx>
                        <w:txbxContent>
                          <w:p w14:paraId="4CED59DB" w14:textId="77777777" w:rsidR="00022AF5" w:rsidRDefault="00022AF5" w:rsidP="00022AF5">
                            <w:pPr>
                              <w:jc w:val="center"/>
                            </w:pPr>
                            <w:r>
                              <w:t>Figure 1: Billing Automated Requisition Service – Use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16A28" id="Text Box 2" o:spid="_x0000_s1027" type="#_x0000_t202" style="position:absolute;left:0;text-align:left;margin-left:0;margin-top:9.65pt;width:289pt;height:2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" filled="f" stroked="f">
                <v:textbox>
                  <w:txbxContent>
                    <w:p w14:paraId="4CED59DB" w14:textId="77777777" w:rsidR="00022AF5" w:rsidRDefault="00022AF5" w:rsidP="00022AF5">
                      <w:pPr>
                        <w:jc w:val="center"/>
                      </w:pPr>
                      <w:r>
                        <w:t>Figure 1: Billing Automated Requisition Service – Use Case</w:t>
                      </w:r>
                    </w:p>
                  </w:txbxContent>
                </v:textbox>
                <w10:wrap anchorx="margin"/>
              </v:shape>
            </w:pict>
          </mc:Fallback>
        </mc:AlternateContent>
      </w:r>
    </w:p>
    <w:p w14:paraId="19EB3354" w14:textId="7BB88223" w:rsidR="00022AF5" w:rsidRPr="00DE6F92" w:rsidRDefault="00DE6F92" w:rsidP="00DE6F92">
      <w:pPr>
        <w:tabs>
          <w:tab w:val="left" w:pos="3869"/>
        </w:tabs>
        <w:jc w:val="both"/>
        <w:rPr>
          <w:rFonts w:ascii="Graphik" w:hAnsi="Graphik" w:cs="Segoe UI"/>
          <w:noProof/>
        </w:rPr>
      </w:pPr>
      <w:r>
        <w:rPr>
          <w:rFonts w:ascii="Graphik" w:hAnsi="Graphik" w:cs="Segoe UI"/>
          <w:noProof/>
        </w:rPr>
        <w:tab/>
      </w:r>
    </w:p>
    <w:p w14:paraId="6F1CDE8D" w14:textId="77777777" w:rsidR="00022AF5" w:rsidRPr="00DE6F92" w:rsidRDefault="00022AF5" w:rsidP="00022AF5">
      <w:pPr>
        <w:jc w:val="both"/>
        <w:rPr>
          <w:rFonts w:ascii="Graphik" w:hAnsi="Graphik" w:cs="Segoe UI"/>
          <w:noProof/>
        </w:rPr>
      </w:pPr>
    </w:p>
    <w:p w14:paraId="4DE4B792" w14:textId="28192283" w:rsidR="002833C9" w:rsidRDefault="00022AF5" w:rsidP="00DE1F1F">
      <w:pPr>
        <w:jc w:val="both"/>
        <w:rPr>
          <w:rFonts w:ascii="Graphik" w:hAnsi="Graphik" w:cs="Segoe UI"/>
          <w:noProof/>
        </w:rPr>
      </w:pPr>
      <w:r w:rsidRPr="00DE6F92">
        <w:rPr>
          <w:rFonts w:ascii="Graphik" w:hAnsi="Graphik" w:cs="Segoe UI"/>
          <w:noProof/>
        </w:rPr>
        <w:t xml:space="preserve">The figure above demonstrates the use case for IT Personnel for the system wherein the IT Personnel can Send Request Files in specific file format such as TXT or CSV. The application allows 3 </w:t>
      </w:r>
      <w:r w:rsidR="00291CD4">
        <w:rPr>
          <w:rFonts w:ascii="Graphik" w:hAnsi="Graphik" w:cs="Segoe UI"/>
          <w:noProof/>
        </w:rPr>
        <w:t xml:space="preserve">parameters </w:t>
      </w:r>
      <w:r w:rsidRPr="00DE6F92">
        <w:rPr>
          <w:rFonts w:ascii="Graphik" w:hAnsi="Graphik" w:cs="Segoe UI"/>
          <w:noProof/>
        </w:rPr>
        <w:t>on the file such as billing cycle, start date, end date</w:t>
      </w:r>
      <w:r w:rsidR="002833C9" w:rsidRPr="00DE6F92">
        <w:rPr>
          <w:rFonts w:ascii="Graphik" w:hAnsi="Graphik" w:cs="Segoe UI"/>
          <w:noProof/>
        </w:rPr>
        <w:t>.</w:t>
      </w:r>
      <w:r w:rsidRPr="00DE6F92">
        <w:rPr>
          <w:rFonts w:ascii="Graphik" w:hAnsi="Graphik" w:cs="Segoe UI"/>
          <w:noProof/>
        </w:rPr>
        <w:t xml:space="preserve"> IT Personnel can also Receive Response from CLI based on the information provided from the Send Request File feature/function. The Response contain the billing cycle summary report per account which includes the billing cycle, start date, end date, account name, customer’s first name and last</w:t>
      </w:r>
      <w:r w:rsidR="00291CD4">
        <w:rPr>
          <w:rFonts w:ascii="Graphik" w:hAnsi="Graphik" w:cs="Segoe UI"/>
          <w:noProof/>
        </w:rPr>
        <w:t xml:space="preserve"> </w:t>
      </w:r>
      <w:r w:rsidRPr="00DE6F92">
        <w:rPr>
          <w:rFonts w:ascii="Graphik" w:hAnsi="Graphik" w:cs="Segoe UI"/>
          <w:noProof/>
        </w:rPr>
        <w:t>name</w:t>
      </w:r>
      <w:r w:rsidR="00291CD4">
        <w:rPr>
          <w:rFonts w:ascii="Graphik" w:hAnsi="Graphik" w:cs="Segoe UI"/>
          <w:noProof/>
        </w:rPr>
        <w:t>,</w:t>
      </w:r>
      <w:r w:rsidRPr="00DE6F92">
        <w:rPr>
          <w:rFonts w:ascii="Graphik" w:hAnsi="Graphik" w:cs="Segoe UI"/>
          <w:noProof/>
        </w:rPr>
        <w:t xml:space="preserve"> and amount. </w:t>
      </w:r>
    </w:p>
    <w:p w14:paraId="3D6FCEF0" w14:textId="77777777" w:rsidR="00200AF2" w:rsidRPr="00DE6F92" w:rsidRDefault="00200AF2" w:rsidP="00DE1F1F">
      <w:pPr>
        <w:jc w:val="both"/>
        <w:rPr>
          <w:rFonts w:ascii="Graphik" w:hAnsi="Graphik" w:cs="Segoe UI"/>
          <w:noProof/>
        </w:rPr>
      </w:pPr>
    </w:p>
    <w:p w14:paraId="538B5EC9" w14:textId="27811D56" w:rsidR="002833C9" w:rsidRPr="00DE6F92" w:rsidRDefault="001844DF" w:rsidP="002833C9">
      <w:pPr>
        <w:jc w:val="both"/>
        <w:rPr>
          <w:rFonts w:ascii="Graphik" w:hAnsi="Graphik" w:cs="Segoe UI"/>
          <w:b/>
        </w:rPr>
      </w:pPr>
      <w:r w:rsidRPr="00DE6F92">
        <w:rPr>
          <w:rFonts w:ascii="Graphik" w:hAnsi="Graphik" w:cs="Segoe UI"/>
          <w:b/>
        </w:rPr>
        <w:lastRenderedPageBreak/>
        <w:t>IT Personnel</w:t>
      </w:r>
    </w:p>
    <w:p w14:paraId="540600EC" w14:textId="1F04A263" w:rsidR="001844DF" w:rsidRPr="00DE6F92" w:rsidRDefault="001844DF" w:rsidP="001844DF">
      <w:pPr>
        <w:numPr>
          <w:ilvl w:val="0"/>
          <w:numId w:val="6"/>
        </w:numPr>
        <w:jc w:val="both"/>
        <w:rPr>
          <w:rFonts w:ascii="Graphik" w:hAnsi="Graphik" w:cs="Segoe UI"/>
        </w:rPr>
      </w:pPr>
      <w:bookmarkStart w:id="3" w:name="_Toc98422597"/>
      <w:r w:rsidRPr="00DE6F92">
        <w:rPr>
          <w:rFonts w:ascii="Graphik" w:hAnsi="Graphik" w:cs="Segoe UI"/>
        </w:rPr>
        <w:t>Send Request Files in specific format</w:t>
      </w:r>
    </w:p>
    <w:p w14:paraId="00D94075" w14:textId="77777777" w:rsidR="00675BB6" w:rsidRPr="00DE6F92" w:rsidRDefault="00675BB6" w:rsidP="001844DF">
      <w:pPr>
        <w:numPr>
          <w:ilvl w:val="0"/>
          <w:numId w:val="6"/>
        </w:numPr>
        <w:jc w:val="both"/>
        <w:rPr>
          <w:rFonts w:ascii="Graphik" w:hAnsi="Graphik" w:cs="Segoe UI"/>
        </w:rPr>
      </w:pPr>
      <w:r w:rsidRPr="00DE6F92">
        <w:rPr>
          <w:rFonts w:ascii="Graphik" w:hAnsi="Graphik" w:cs="Segoe UI"/>
        </w:rPr>
        <w:t xml:space="preserve">Receive correct JSON response </w:t>
      </w:r>
    </w:p>
    <w:p w14:paraId="0DE24D69" w14:textId="2F26DC2C" w:rsidR="001844DF" w:rsidRPr="00DE6F92" w:rsidRDefault="001844DF" w:rsidP="001844DF">
      <w:pPr>
        <w:numPr>
          <w:ilvl w:val="0"/>
          <w:numId w:val="6"/>
        </w:numPr>
        <w:jc w:val="both"/>
        <w:rPr>
          <w:rFonts w:ascii="Graphik" w:hAnsi="Graphik" w:cs="Segoe UI"/>
        </w:rPr>
      </w:pPr>
      <w:r w:rsidRPr="00DE6F92">
        <w:rPr>
          <w:rFonts w:ascii="Graphik" w:hAnsi="Graphik" w:cs="Segoe UI"/>
        </w:rPr>
        <w:t>View the activity logs and errors encountered.</w:t>
      </w:r>
    </w:p>
    <w:p w14:paraId="3E5ED967" w14:textId="77777777" w:rsidR="00675BB6" w:rsidRPr="00DE6F92" w:rsidRDefault="00675BB6" w:rsidP="00675BB6">
      <w:pPr>
        <w:ind w:left="1080"/>
        <w:jc w:val="both"/>
        <w:rPr>
          <w:rFonts w:ascii="Graphik" w:hAnsi="Graphik" w:cs="Segoe UI"/>
        </w:rPr>
      </w:pPr>
    </w:p>
    <w:p w14:paraId="5C4D7147" w14:textId="45F1DA3B" w:rsidR="006C1E3A" w:rsidRDefault="006F5026" w:rsidP="006C1E3A">
      <w:pPr>
        <w:pStyle w:val="Heading1"/>
        <w:rPr>
          <w:rFonts w:ascii="Graphik" w:hAnsi="Graphik"/>
        </w:rPr>
      </w:pPr>
      <w:r w:rsidRPr="00DE6F92">
        <w:rPr>
          <w:rFonts w:ascii="Graphik" w:hAnsi="Graphik"/>
        </w:rPr>
        <w:t>Input/Output Design</w:t>
      </w:r>
      <w:bookmarkEnd w:id="3"/>
      <w:r w:rsidR="001A6C3B" w:rsidRPr="00DE6F92">
        <w:rPr>
          <w:rFonts w:ascii="Graphik" w:hAnsi="Graphik"/>
          <w:bCs/>
        </w:rPr>
        <w:tab/>
      </w:r>
      <w:bookmarkStart w:id="4" w:name="_Toc76038174"/>
      <w:r w:rsidR="001A6C3B" w:rsidRPr="00DE6F92">
        <w:rPr>
          <w:rFonts w:ascii="Graphik" w:hAnsi="Graphik"/>
        </w:rPr>
        <w:t xml:space="preserve"> </w:t>
      </w:r>
      <w:bookmarkEnd w:id="4"/>
    </w:p>
    <w:p w14:paraId="4B402453" w14:textId="1B048149" w:rsidR="006C1E3A" w:rsidRPr="006C1E3A" w:rsidRDefault="006C1E3A" w:rsidP="006C1E3A">
      <w:pPr>
        <w:pStyle w:val="ListParagraph"/>
        <w:numPr>
          <w:ilvl w:val="1"/>
          <w:numId w:val="9"/>
        </w:numPr>
        <w:rPr>
          <w:rFonts w:ascii="Graphik" w:hAnsi="Graphik"/>
          <w:b/>
          <w:bCs/>
          <w:i/>
          <w:iCs/>
          <w:sz w:val="28"/>
          <w:szCs w:val="28"/>
          <w:lang w:val="en-GB"/>
        </w:rPr>
      </w:pPr>
      <w:r w:rsidRPr="006C1E3A">
        <w:rPr>
          <w:rFonts w:ascii="Graphik" w:hAnsi="Graphik"/>
          <w:b/>
          <w:bCs/>
          <w:i/>
          <w:iCs/>
          <w:sz w:val="28"/>
          <w:szCs w:val="28"/>
          <w:lang w:val="en-GB"/>
        </w:rPr>
        <w:t>S</w:t>
      </w:r>
      <w:r w:rsidRPr="006C1E3A">
        <w:rPr>
          <w:rFonts w:ascii="Graphik" w:hAnsi="Graphik"/>
          <w:b/>
          <w:bCs/>
          <w:i/>
          <w:iCs/>
          <w:sz w:val="28"/>
          <w:szCs w:val="28"/>
          <w:lang w:val="en-GB"/>
        </w:rPr>
        <w:t>end Request File and Process File through Browser/Postman/ARC</w:t>
      </w:r>
    </w:p>
    <w:p w14:paraId="6A4DF5B4" w14:textId="4B68DB24" w:rsidR="006C1E3A" w:rsidRPr="006C1E3A" w:rsidRDefault="006560C4" w:rsidP="006C1E3A">
      <w:pPr>
        <w:pStyle w:val="ListParagraph"/>
        <w:ind w:left="1296"/>
        <w:rPr>
          <w:rFonts w:ascii="Graphik" w:hAnsi="Graphik"/>
          <w:lang w:val="en-GB"/>
        </w:rPr>
      </w:pPr>
      <w:r w:rsidRPr="006560C4">
        <w:rPr>
          <w:rFonts w:ascii="Graphik" w:hAnsi="Graphik"/>
          <w:lang w:val="en-GB"/>
        </w:rPr>
        <w:drawing>
          <wp:inline distT="0" distB="0" distL="0" distR="0" wp14:anchorId="10ABC89A" wp14:editId="6E1D30F0">
            <wp:extent cx="5261610" cy="293220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3027" cy="2955282"/>
                    </a:xfrm>
                    <a:prstGeom prst="rect">
                      <a:avLst/>
                    </a:prstGeom>
                  </pic:spPr>
                </pic:pic>
              </a:graphicData>
            </a:graphic>
          </wp:inline>
        </w:drawing>
      </w:r>
      <w:r w:rsidR="006C1E3A" w:rsidRPr="006C1E3A">
        <w:rPr>
          <w:rFonts w:ascii="Graphik" w:hAnsi="Graphik"/>
          <w:lang w:val="en-GB"/>
        </w:rPr>
        <w:t xml:space="preserve"> </w:t>
      </w:r>
    </w:p>
    <w:p w14:paraId="1E5A2076" w14:textId="00A791D6" w:rsidR="009A4B7D" w:rsidRPr="00DE6F92" w:rsidRDefault="009A4B7D" w:rsidP="009A4B7D">
      <w:pPr>
        <w:pStyle w:val="BlockText"/>
        <w:ind w:left="0"/>
        <w:rPr>
          <w:rFonts w:ascii="Graphik" w:eastAsia="Arial Unicode MS" w:hAnsi="Graphik" w:cs="Segoe UI"/>
        </w:rPr>
      </w:pPr>
    </w:p>
    <w:p w14:paraId="5D3BAA43" w14:textId="3D629D11" w:rsidR="006C1E3A" w:rsidRDefault="006C1E3A" w:rsidP="006C1E3A">
      <w:pPr>
        <w:jc w:val="center"/>
        <w:rPr>
          <w:rFonts w:ascii="Graphik" w:hAnsi="Graphik"/>
        </w:rPr>
      </w:pPr>
      <w:r w:rsidRPr="00266204">
        <w:rPr>
          <w:rFonts w:ascii="Graphik" w:hAnsi="Graphik"/>
        </w:rPr>
        <w:t xml:space="preserve">Image </w:t>
      </w:r>
      <w:r>
        <w:rPr>
          <w:rFonts w:ascii="Graphik" w:hAnsi="Graphik"/>
        </w:rPr>
        <w:t>2</w:t>
      </w:r>
      <w:r w:rsidRPr="00266204">
        <w:rPr>
          <w:rFonts w:ascii="Graphik" w:hAnsi="Graphik"/>
        </w:rPr>
        <w:t>.1</w:t>
      </w:r>
    </w:p>
    <w:p w14:paraId="2059F275" w14:textId="40E6F225" w:rsidR="006C1E3A" w:rsidRDefault="006C1E3A" w:rsidP="006C1E3A">
      <w:pPr>
        <w:jc w:val="center"/>
        <w:rPr>
          <w:rFonts w:ascii="Graphik" w:hAnsi="Graphik"/>
        </w:rPr>
      </w:pPr>
    </w:p>
    <w:p w14:paraId="0F734F1F" w14:textId="4E5E8175" w:rsidR="009A4B7D" w:rsidRDefault="006C1E3A" w:rsidP="006560C4">
      <w:pPr>
        <w:ind w:left="1260" w:firstLine="360"/>
        <w:jc w:val="both"/>
        <w:rPr>
          <w:rFonts w:ascii="Graphik" w:hAnsi="Graphik"/>
        </w:rPr>
      </w:pPr>
      <w:r w:rsidRPr="00266204">
        <w:rPr>
          <w:rFonts w:ascii="Graphik" w:hAnsi="Graphik"/>
        </w:rPr>
        <w:t>The image above shows how to send request file to BARS application using any test tool such as Browser, Postman and ARC. The requested file will trigger the application to look in a relative path whether the file is available or not. Once available, the system will process the said request file and return a list of records in JSON format as an HTTP response.</w:t>
      </w:r>
      <w:bookmarkStart w:id="5" w:name="_Toc76038176"/>
      <w:bookmarkStart w:id="6" w:name="_Hlk98420368"/>
    </w:p>
    <w:p w14:paraId="1A993F0C" w14:textId="6BE750D1" w:rsidR="00AC2767" w:rsidRDefault="00AC2767" w:rsidP="00AC2767">
      <w:pPr>
        <w:jc w:val="both"/>
        <w:rPr>
          <w:rFonts w:ascii="Graphik" w:hAnsi="Graphik"/>
        </w:rPr>
      </w:pPr>
    </w:p>
    <w:p w14:paraId="241449C7" w14:textId="517AE81F" w:rsidR="00AC2767" w:rsidRDefault="00AC2767" w:rsidP="00AC2767">
      <w:pPr>
        <w:jc w:val="both"/>
        <w:rPr>
          <w:rFonts w:ascii="Graphik" w:hAnsi="Graphik"/>
        </w:rPr>
      </w:pPr>
    </w:p>
    <w:p w14:paraId="7327C7B3" w14:textId="16BCDFA9" w:rsidR="00AC2767" w:rsidRDefault="00AC2767" w:rsidP="00AC2767">
      <w:pPr>
        <w:jc w:val="both"/>
        <w:rPr>
          <w:rFonts w:ascii="Graphik" w:hAnsi="Graphik"/>
        </w:rPr>
      </w:pPr>
    </w:p>
    <w:p w14:paraId="66DD17BB" w14:textId="675DBA05" w:rsidR="00AC2767" w:rsidRDefault="00AC2767" w:rsidP="00AC2767">
      <w:pPr>
        <w:jc w:val="both"/>
        <w:rPr>
          <w:rFonts w:ascii="Graphik" w:hAnsi="Graphik"/>
        </w:rPr>
      </w:pPr>
    </w:p>
    <w:p w14:paraId="11B63626" w14:textId="5D5B362B" w:rsidR="00AC2767" w:rsidRDefault="00AC2767" w:rsidP="00AC2767">
      <w:pPr>
        <w:jc w:val="both"/>
        <w:rPr>
          <w:rFonts w:ascii="Graphik" w:hAnsi="Graphik"/>
        </w:rPr>
      </w:pPr>
    </w:p>
    <w:p w14:paraId="0F39EF75" w14:textId="77777777" w:rsidR="006560C4" w:rsidRDefault="006560C4" w:rsidP="00AC2767">
      <w:pPr>
        <w:jc w:val="both"/>
        <w:rPr>
          <w:rFonts w:ascii="Graphik" w:hAnsi="Graphik"/>
        </w:rPr>
      </w:pPr>
    </w:p>
    <w:p w14:paraId="336D76B6" w14:textId="3E2A27FC" w:rsidR="00AC2767" w:rsidRDefault="00AC2767" w:rsidP="00AC2767">
      <w:pPr>
        <w:jc w:val="both"/>
        <w:rPr>
          <w:rFonts w:ascii="Graphik" w:hAnsi="Graphik"/>
        </w:rPr>
      </w:pPr>
    </w:p>
    <w:p w14:paraId="724CC948" w14:textId="1BD9C1C2" w:rsidR="00AC2767" w:rsidRPr="00AC2767" w:rsidRDefault="00AC2767" w:rsidP="00AC2767">
      <w:pPr>
        <w:pStyle w:val="ListParagraph"/>
        <w:numPr>
          <w:ilvl w:val="1"/>
          <w:numId w:val="9"/>
        </w:numPr>
        <w:jc w:val="both"/>
        <w:rPr>
          <w:rFonts w:ascii="Graphik" w:hAnsi="Graphik"/>
          <w:b/>
          <w:bCs/>
          <w:i/>
          <w:iCs/>
          <w:sz w:val="28"/>
          <w:szCs w:val="28"/>
        </w:rPr>
      </w:pPr>
      <w:r w:rsidRPr="00AC2767">
        <w:rPr>
          <w:rFonts w:ascii="Graphik" w:hAnsi="Graphik"/>
          <w:b/>
          <w:bCs/>
          <w:i/>
          <w:iCs/>
          <w:sz w:val="28"/>
          <w:szCs w:val="28"/>
        </w:rPr>
        <w:lastRenderedPageBreak/>
        <w:t>Error Response When File is Not Processed Successfully</w:t>
      </w:r>
    </w:p>
    <w:p w14:paraId="227C60F5" w14:textId="2C2F39BA" w:rsidR="009A4B7D" w:rsidRPr="00DE6F92" w:rsidRDefault="00DC5F07" w:rsidP="009A4B7D">
      <w:pPr>
        <w:jc w:val="center"/>
        <w:rPr>
          <w:rFonts w:ascii="Graphik" w:hAnsi="Graphik"/>
        </w:rPr>
      </w:pPr>
      <w:bookmarkStart w:id="7" w:name="_Hlk98420495"/>
      <w:bookmarkEnd w:id="5"/>
      <w:bookmarkEnd w:id="6"/>
      <w:r w:rsidRPr="00DC5F07">
        <w:rPr>
          <w:rFonts w:ascii="Graphik" w:hAnsi="Graphik"/>
        </w:rPr>
        <w:drawing>
          <wp:inline distT="0" distB="0" distL="0" distR="0" wp14:anchorId="2AC66F9C" wp14:editId="72E270F2">
            <wp:extent cx="4451350" cy="221871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0635" cy="2228329"/>
                    </a:xfrm>
                    <a:prstGeom prst="rect">
                      <a:avLst/>
                    </a:prstGeom>
                  </pic:spPr>
                </pic:pic>
              </a:graphicData>
            </a:graphic>
          </wp:inline>
        </w:drawing>
      </w:r>
    </w:p>
    <w:p w14:paraId="18A06455" w14:textId="77777777" w:rsidR="009A4B7D" w:rsidRPr="00DE6F92" w:rsidRDefault="009A4B7D" w:rsidP="009A4B7D">
      <w:pPr>
        <w:jc w:val="center"/>
        <w:rPr>
          <w:rFonts w:ascii="Graphik" w:hAnsi="Graphik"/>
        </w:rPr>
      </w:pPr>
    </w:p>
    <w:p w14:paraId="7B7DE734" w14:textId="77777777" w:rsidR="00AC2767" w:rsidRDefault="00AC2767" w:rsidP="00AC2767">
      <w:pPr>
        <w:jc w:val="center"/>
        <w:rPr>
          <w:rFonts w:ascii="Graphik" w:hAnsi="Graphik"/>
        </w:rPr>
      </w:pPr>
      <w:r w:rsidRPr="00AC2767">
        <w:rPr>
          <w:rFonts w:ascii="Graphik" w:hAnsi="Graphik"/>
        </w:rPr>
        <w:t>Image 2.2</w:t>
      </w:r>
    </w:p>
    <w:p w14:paraId="49A70E28" w14:textId="77777777" w:rsidR="00AC2767" w:rsidRDefault="00AC2767" w:rsidP="00AC2767">
      <w:pPr>
        <w:rPr>
          <w:rFonts w:ascii="Graphik" w:hAnsi="Graphik"/>
        </w:rPr>
      </w:pPr>
    </w:p>
    <w:p w14:paraId="5C35D5BD" w14:textId="281BB2CC" w:rsidR="009A4B7D" w:rsidRPr="00DE6F92" w:rsidRDefault="00AC2767" w:rsidP="006560C4">
      <w:pPr>
        <w:ind w:left="1260" w:firstLine="360"/>
        <w:jc w:val="both"/>
        <w:rPr>
          <w:rFonts w:ascii="Graphik" w:hAnsi="Graphik"/>
        </w:rPr>
      </w:pPr>
      <w:r w:rsidRPr="00AC2767">
        <w:rPr>
          <w:rFonts w:ascii="Graphik" w:hAnsi="Graphik"/>
        </w:rPr>
        <w:t>When the application failed to process the file due to validation errors, the REST endpoint will return an error response with a status code 400.</w:t>
      </w:r>
    </w:p>
    <w:p w14:paraId="18558ABB" w14:textId="77777777" w:rsidR="009A4B7D" w:rsidRPr="00DE6F92" w:rsidRDefault="009A4B7D" w:rsidP="009A4B7D">
      <w:pPr>
        <w:rPr>
          <w:rFonts w:ascii="Graphik" w:hAnsi="Graphik"/>
        </w:rPr>
      </w:pPr>
    </w:p>
    <w:p w14:paraId="40281B79" w14:textId="5DB2BBCF" w:rsidR="00FF7C21" w:rsidRPr="00DE6F92" w:rsidRDefault="00FF7C21" w:rsidP="009A4B7D">
      <w:pPr>
        <w:rPr>
          <w:rFonts w:ascii="Graphik" w:hAnsi="Graphik"/>
        </w:rPr>
      </w:pPr>
    </w:p>
    <w:bookmarkEnd w:id="7"/>
    <w:p w14:paraId="47FECDCA" w14:textId="77777777" w:rsidR="006560C4" w:rsidRPr="006560C4" w:rsidRDefault="006560C4" w:rsidP="006560C4">
      <w:pPr>
        <w:pStyle w:val="ListParagraph"/>
        <w:numPr>
          <w:ilvl w:val="1"/>
          <w:numId w:val="9"/>
        </w:numPr>
        <w:rPr>
          <w:rFonts w:ascii="Graphik" w:hAnsi="Graphik"/>
          <w:b/>
          <w:bCs/>
          <w:i/>
          <w:iCs/>
          <w:sz w:val="28"/>
          <w:szCs w:val="28"/>
        </w:rPr>
      </w:pPr>
      <w:r w:rsidRPr="006560C4">
        <w:rPr>
          <w:rFonts w:ascii="Graphik" w:hAnsi="Graphik"/>
          <w:b/>
          <w:bCs/>
          <w:i/>
          <w:iCs/>
          <w:sz w:val="28"/>
          <w:szCs w:val="28"/>
        </w:rPr>
        <w:t>View Activity Logs in Console/CLI</w:t>
      </w:r>
    </w:p>
    <w:p w14:paraId="64DC338B" w14:textId="45AC9490" w:rsidR="009A4B7D" w:rsidRPr="006560C4" w:rsidRDefault="009A4B7D" w:rsidP="006560C4">
      <w:pPr>
        <w:pStyle w:val="ListParagraph"/>
        <w:ind w:left="1296"/>
        <w:rPr>
          <w:rFonts w:ascii="Graphik" w:hAnsi="Graphik"/>
        </w:rPr>
      </w:pPr>
    </w:p>
    <w:p w14:paraId="4529D6D8" w14:textId="6105F4B3" w:rsidR="009A4B7D" w:rsidRPr="00DE6F92" w:rsidRDefault="006560C4" w:rsidP="006560C4">
      <w:pPr>
        <w:jc w:val="center"/>
        <w:rPr>
          <w:rFonts w:ascii="Graphik" w:hAnsi="Graphik"/>
          <w:lang w:val="en-GB"/>
        </w:rPr>
      </w:pPr>
      <w:r w:rsidRPr="006560C4">
        <w:rPr>
          <w:rFonts w:ascii="Graphik" w:hAnsi="Graphik"/>
          <w:lang w:val="en-GB"/>
        </w:rPr>
        <w:drawing>
          <wp:inline distT="0" distB="0" distL="0" distR="0" wp14:anchorId="3C8950F1" wp14:editId="27E13BB0">
            <wp:extent cx="1956912" cy="1327150"/>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2078" cy="1330654"/>
                    </a:xfrm>
                    <a:prstGeom prst="rect">
                      <a:avLst/>
                    </a:prstGeom>
                  </pic:spPr>
                </pic:pic>
              </a:graphicData>
            </a:graphic>
          </wp:inline>
        </w:drawing>
      </w:r>
    </w:p>
    <w:p w14:paraId="5A821DAB" w14:textId="26F36B18" w:rsidR="009A4B7D" w:rsidRPr="00DE6F92" w:rsidRDefault="009A4B7D" w:rsidP="009A4B7D">
      <w:pPr>
        <w:rPr>
          <w:rFonts w:ascii="Graphik" w:hAnsi="Graphik"/>
          <w:lang w:val="en-GB"/>
        </w:rPr>
      </w:pPr>
      <w:r w:rsidRPr="00DE6F92">
        <w:rPr>
          <w:rFonts w:ascii="Graphik" w:hAnsi="Graphik"/>
          <w:lang w:val="en-GB"/>
        </w:rPr>
        <w:tab/>
      </w:r>
    </w:p>
    <w:p w14:paraId="43CDA9BE" w14:textId="43F5B577" w:rsidR="006560C4" w:rsidRDefault="006560C4" w:rsidP="006560C4">
      <w:pPr>
        <w:jc w:val="center"/>
        <w:rPr>
          <w:rFonts w:ascii="Graphik" w:hAnsi="Graphik"/>
        </w:rPr>
      </w:pPr>
      <w:r w:rsidRPr="006560C4">
        <w:rPr>
          <w:rFonts w:ascii="Graphik" w:hAnsi="Graphik"/>
        </w:rPr>
        <w:t>Image 2.3</w:t>
      </w:r>
    </w:p>
    <w:p w14:paraId="443F6F18" w14:textId="77777777" w:rsidR="006560C4" w:rsidRDefault="006560C4" w:rsidP="006560C4">
      <w:pPr>
        <w:jc w:val="center"/>
        <w:rPr>
          <w:rFonts w:ascii="Graphik" w:hAnsi="Graphik"/>
        </w:rPr>
      </w:pPr>
    </w:p>
    <w:p w14:paraId="24F7AD5F" w14:textId="26A5DAF5" w:rsidR="009A4B7D" w:rsidRPr="00DE6F92" w:rsidRDefault="006560C4" w:rsidP="006560C4">
      <w:pPr>
        <w:ind w:left="1350" w:firstLine="360"/>
        <w:jc w:val="both"/>
        <w:rPr>
          <w:rFonts w:ascii="Graphik" w:hAnsi="Graphik"/>
        </w:rPr>
      </w:pPr>
      <w:r w:rsidRPr="006560C4">
        <w:rPr>
          <w:rFonts w:ascii="Graphik" w:hAnsi="Graphik"/>
        </w:rPr>
        <w:t>The image above shows the activity logs of the BARS application from end-to-end process. Any errors encountered by the system will also be displayed. The importance of logs is to serve as a red flag if something unexpected happened during the process of the system as well as check whether the process has been executed successfully.</w:t>
      </w:r>
    </w:p>
    <w:p w14:paraId="6234D9D4" w14:textId="7EB40FC6" w:rsidR="00266204" w:rsidRPr="00DE6F92" w:rsidRDefault="00266204" w:rsidP="00266204">
      <w:pPr>
        <w:rPr>
          <w:rFonts w:ascii="Graphik" w:hAnsi="Graphik"/>
          <w:lang w:val="en-GB"/>
        </w:rPr>
      </w:pPr>
    </w:p>
    <w:p w14:paraId="5714C518" w14:textId="66EDB352" w:rsidR="006F5026" w:rsidRPr="00DE6F92" w:rsidRDefault="006F5026" w:rsidP="006F5026">
      <w:pPr>
        <w:pStyle w:val="Heading1"/>
        <w:rPr>
          <w:rFonts w:ascii="Graphik" w:hAnsi="Graphik"/>
        </w:rPr>
      </w:pPr>
      <w:bookmarkStart w:id="8" w:name="_Toc98422601"/>
      <w:r w:rsidRPr="00DE6F92">
        <w:rPr>
          <w:rFonts w:ascii="Graphik" w:hAnsi="Graphik"/>
        </w:rPr>
        <w:lastRenderedPageBreak/>
        <w:t>Business Rule</w:t>
      </w:r>
      <w:bookmarkEnd w:id="8"/>
    </w:p>
    <w:p w14:paraId="4805471A" w14:textId="6920434D" w:rsidR="006F5026" w:rsidRPr="00DE6F92" w:rsidRDefault="006F5026" w:rsidP="00FF7C21">
      <w:pPr>
        <w:pStyle w:val="Heading2"/>
        <w:numPr>
          <w:ilvl w:val="1"/>
          <w:numId w:val="9"/>
        </w:numPr>
        <w:rPr>
          <w:rFonts w:ascii="Graphik" w:hAnsi="Graphik"/>
          <w:lang w:val="en-GB"/>
        </w:rPr>
      </w:pPr>
      <w:bookmarkStart w:id="9" w:name="_Toc98422602"/>
      <w:r w:rsidRPr="00DE6F92">
        <w:rPr>
          <w:rFonts w:ascii="Graphik" w:hAnsi="Graphik"/>
          <w:lang w:val="en-GB"/>
        </w:rPr>
        <w:t>Sen</w:t>
      </w:r>
      <w:r w:rsidR="00FF7C21" w:rsidRPr="00DE6F92">
        <w:rPr>
          <w:rFonts w:ascii="Graphik" w:hAnsi="Graphik"/>
          <w:lang w:val="en-GB"/>
        </w:rPr>
        <w:t>d</w:t>
      </w:r>
      <w:r w:rsidRPr="00DE6F92">
        <w:rPr>
          <w:rFonts w:ascii="Graphik" w:hAnsi="Graphik"/>
          <w:lang w:val="en-GB"/>
        </w:rPr>
        <w:t xml:space="preserve"> Request File through Postman and Process File</w:t>
      </w:r>
      <w:bookmarkEnd w:id="9"/>
    </w:p>
    <w:p w14:paraId="36291EDE" w14:textId="77777777" w:rsidR="006F5026" w:rsidRPr="00DE6F92" w:rsidRDefault="006F5026" w:rsidP="006F5026">
      <w:pPr>
        <w:ind w:left="360"/>
        <w:jc w:val="both"/>
        <w:rPr>
          <w:rFonts w:ascii="Graphik" w:hAnsi="Graphik" w:cs="Segoe UI"/>
        </w:rPr>
      </w:pPr>
      <w:r w:rsidRPr="00DE6F92">
        <w:rPr>
          <w:rFonts w:ascii="Graphik" w:hAnsi="Graphik" w:cs="Segoe UI"/>
        </w:rPr>
        <w:t>Below are the functional rules for the Input Request File Path operation.</w:t>
      </w:r>
    </w:p>
    <w:p w14:paraId="6291FC3E" w14:textId="77777777" w:rsidR="006F5026" w:rsidRPr="00DE6F92" w:rsidRDefault="006F5026" w:rsidP="006F5026">
      <w:pPr>
        <w:ind w:left="360"/>
        <w:jc w:val="both"/>
        <w:rPr>
          <w:rFonts w:ascii="Graphik" w:hAnsi="Graphik" w:cs="Segoe UI"/>
        </w:rPr>
      </w:pPr>
    </w:p>
    <w:p w14:paraId="1586CF50" w14:textId="3996C103" w:rsidR="006F5026" w:rsidRPr="00DE6F92" w:rsidRDefault="006F5026" w:rsidP="00FF7C21">
      <w:pPr>
        <w:pStyle w:val="ListParagraph"/>
        <w:numPr>
          <w:ilvl w:val="2"/>
          <w:numId w:val="9"/>
        </w:numPr>
        <w:jc w:val="both"/>
        <w:rPr>
          <w:rFonts w:ascii="Graphik" w:hAnsi="Graphik" w:cs="Segoe UI"/>
          <w:b/>
          <w:noProof/>
        </w:rPr>
      </w:pPr>
      <w:r w:rsidRPr="00DE6F92">
        <w:rPr>
          <w:rFonts w:ascii="Graphik" w:hAnsi="Graphik" w:cs="Segoe UI"/>
          <w:noProof/>
        </w:rPr>
        <w:t>The user will be able to input the endpoints through postman/web browser</w:t>
      </w:r>
    </w:p>
    <w:p w14:paraId="6FCBDC0B" w14:textId="77777777" w:rsidR="006F5026" w:rsidRPr="00DE6F92" w:rsidRDefault="006F5026" w:rsidP="006F5026">
      <w:pPr>
        <w:pStyle w:val="ListParagraph"/>
        <w:ind w:left="1440"/>
        <w:jc w:val="both"/>
        <w:rPr>
          <w:rFonts w:ascii="Graphik" w:hAnsi="Graphik" w:cs="Segoe UI"/>
          <w:b/>
          <w:noProof/>
        </w:rPr>
      </w:pPr>
    </w:p>
    <w:p w14:paraId="7AC583BC" w14:textId="02072E99" w:rsidR="006F5026" w:rsidRPr="00DE6F92" w:rsidRDefault="006F5026" w:rsidP="00FF7C21">
      <w:pPr>
        <w:pStyle w:val="ListParagraph"/>
        <w:numPr>
          <w:ilvl w:val="2"/>
          <w:numId w:val="9"/>
        </w:numPr>
        <w:jc w:val="both"/>
        <w:rPr>
          <w:rFonts w:ascii="Graphik" w:hAnsi="Graphik" w:cs="Segoe UI"/>
          <w:b/>
          <w:noProof/>
        </w:rPr>
      </w:pPr>
      <w:r w:rsidRPr="00DE6F92">
        <w:rPr>
          <w:rFonts w:ascii="Graphik" w:hAnsi="Graphik" w:cs="Segoe UI"/>
          <w:noProof/>
        </w:rPr>
        <w:t>Endpoints will be validated whether it is a single file</w:t>
      </w:r>
    </w:p>
    <w:p w14:paraId="065BB950" w14:textId="77777777" w:rsidR="006F5026" w:rsidRPr="00DE6F92" w:rsidRDefault="006F5026" w:rsidP="006F5026">
      <w:pPr>
        <w:pStyle w:val="ListParagraph"/>
        <w:ind w:left="1440"/>
        <w:jc w:val="both"/>
        <w:rPr>
          <w:rFonts w:ascii="Graphik" w:hAnsi="Graphik" w:cs="Segoe UI"/>
          <w:b/>
          <w:noProof/>
        </w:rPr>
      </w:pPr>
    </w:p>
    <w:p w14:paraId="07E0E8D7" w14:textId="77777777" w:rsidR="006F5026" w:rsidRPr="00DE6F92" w:rsidRDefault="006F5026" w:rsidP="00FF7C21">
      <w:pPr>
        <w:pStyle w:val="ListParagraph"/>
        <w:numPr>
          <w:ilvl w:val="2"/>
          <w:numId w:val="9"/>
        </w:numPr>
        <w:spacing w:after="0" w:line="240" w:lineRule="auto"/>
        <w:contextualSpacing w:val="0"/>
        <w:jc w:val="both"/>
        <w:rPr>
          <w:rFonts w:ascii="Graphik" w:hAnsi="Graphik" w:cs="Segoe UI"/>
          <w:b/>
          <w:noProof/>
        </w:rPr>
      </w:pPr>
      <w:r w:rsidRPr="00DE6F92">
        <w:rPr>
          <w:rFonts w:ascii="Graphik" w:hAnsi="Graphik" w:cs="Segoe UI"/>
          <w:noProof/>
        </w:rPr>
        <w:t xml:space="preserve">The application will check if the request file is in TXT or CSV format. If not, it will display a message in console </w:t>
      </w:r>
      <w:r w:rsidRPr="00DE6F92">
        <w:rPr>
          <w:rFonts w:ascii="Graphik" w:hAnsi="Graphik" w:cs="Segoe UI"/>
          <w:b/>
          <w:noProof/>
        </w:rPr>
        <w:t>“File is not supported for processing” and error response in postman with HTTP status code 400.</w:t>
      </w:r>
    </w:p>
    <w:p w14:paraId="5A512B1D" w14:textId="77777777" w:rsidR="006F5026" w:rsidRPr="00DE6F92" w:rsidRDefault="006F5026" w:rsidP="006F5026">
      <w:pPr>
        <w:pStyle w:val="ListParagraph"/>
        <w:ind w:left="1440"/>
        <w:jc w:val="both"/>
        <w:rPr>
          <w:rFonts w:ascii="Graphik" w:hAnsi="Graphik" w:cs="Segoe UI"/>
          <w:noProof/>
        </w:rPr>
      </w:pPr>
    </w:p>
    <w:p w14:paraId="76EFDB69" w14:textId="77777777" w:rsidR="006F5026" w:rsidRPr="00DE6F92" w:rsidRDefault="006F5026" w:rsidP="00FF7C21">
      <w:pPr>
        <w:pStyle w:val="ListParagraph"/>
        <w:numPr>
          <w:ilvl w:val="2"/>
          <w:numId w:val="9"/>
        </w:numPr>
        <w:spacing w:after="0" w:line="240" w:lineRule="auto"/>
        <w:contextualSpacing w:val="0"/>
        <w:jc w:val="both"/>
        <w:rPr>
          <w:rFonts w:ascii="Graphik" w:hAnsi="Graphik" w:cs="Segoe UI"/>
          <w:b/>
          <w:noProof/>
        </w:rPr>
      </w:pPr>
      <w:r w:rsidRPr="00DE6F92">
        <w:rPr>
          <w:rFonts w:ascii="Graphik" w:hAnsi="Graphik" w:cs="Segoe UI"/>
          <w:noProof/>
        </w:rPr>
        <w:t>The user will have the option to send a file with Billing Cycle, Start Date and End Date data.</w:t>
      </w:r>
    </w:p>
    <w:p w14:paraId="6AC15037" w14:textId="77777777" w:rsidR="006F5026" w:rsidRPr="00DE6F92" w:rsidRDefault="006F5026" w:rsidP="006F5026">
      <w:pPr>
        <w:jc w:val="both"/>
        <w:rPr>
          <w:rFonts w:ascii="Graphik" w:hAnsi="Graphik" w:cs="Segoe UI"/>
          <w:b/>
          <w:noProof/>
        </w:rPr>
      </w:pPr>
    </w:p>
    <w:p w14:paraId="152F3E9A" w14:textId="77777777" w:rsidR="006F5026" w:rsidRPr="00DE6F92" w:rsidRDefault="006F5026" w:rsidP="00FF7C21">
      <w:pPr>
        <w:pStyle w:val="ListParagraph"/>
        <w:numPr>
          <w:ilvl w:val="2"/>
          <w:numId w:val="9"/>
        </w:numPr>
        <w:spacing w:after="0" w:line="240" w:lineRule="auto"/>
        <w:contextualSpacing w:val="0"/>
        <w:jc w:val="both"/>
        <w:rPr>
          <w:rFonts w:ascii="Graphik" w:hAnsi="Graphik" w:cs="Segoe UI"/>
          <w:b/>
          <w:noProof/>
        </w:rPr>
      </w:pPr>
      <w:r w:rsidRPr="00DE6F92">
        <w:rPr>
          <w:rFonts w:ascii="Graphik" w:hAnsi="Graphik" w:cs="Segoe UI"/>
          <w:noProof/>
        </w:rPr>
        <w:t xml:space="preserve">Occurrences of record in file will be validated and will be processed accordingly. </w:t>
      </w:r>
    </w:p>
    <w:p w14:paraId="50814DA5" w14:textId="77777777" w:rsidR="006F5026" w:rsidRPr="00DE6F92" w:rsidRDefault="006F5026" w:rsidP="006F5026">
      <w:pPr>
        <w:pStyle w:val="ListParagraph"/>
        <w:ind w:left="1440"/>
        <w:jc w:val="both"/>
        <w:rPr>
          <w:rFonts w:ascii="Graphik" w:hAnsi="Graphik" w:cs="Segoe UI"/>
          <w:b/>
          <w:noProof/>
        </w:rPr>
      </w:pPr>
    </w:p>
    <w:p w14:paraId="0B8C9986" w14:textId="77777777" w:rsidR="006F5026" w:rsidRPr="00DE6F92" w:rsidRDefault="006F5026" w:rsidP="00FF7C21">
      <w:pPr>
        <w:pStyle w:val="ListParagraph"/>
        <w:numPr>
          <w:ilvl w:val="2"/>
          <w:numId w:val="9"/>
        </w:numPr>
        <w:spacing w:after="0" w:line="240" w:lineRule="auto"/>
        <w:contextualSpacing w:val="0"/>
        <w:jc w:val="both"/>
        <w:rPr>
          <w:rFonts w:ascii="Graphik" w:hAnsi="Graphik" w:cs="Segoe UI"/>
          <w:b/>
          <w:noProof/>
        </w:rPr>
      </w:pPr>
      <w:r w:rsidRPr="00DE6F92">
        <w:rPr>
          <w:rFonts w:ascii="Graphik" w:hAnsi="Graphik" w:cs="Segoe UI"/>
          <w:noProof/>
        </w:rPr>
        <w:t xml:space="preserve">If the user chose to send CSV or TXT files with three parameters (Billing Cycle, Start Date, and End Date), the format must be followed all throughout the records in the file. Consistency must be observed. </w:t>
      </w:r>
    </w:p>
    <w:p w14:paraId="2BEA5058" w14:textId="77777777" w:rsidR="006F5026" w:rsidRPr="00DE6F92" w:rsidRDefault="006F5026" w:rsidP="006F5026">
      <w:pPr>
        <w:jc w:val="both"/>
        <w:rPr>
          <w:rFonts w:ascii="Graphik" w:hAnsi="Graphik" w:cs="Segoe UI"/>
          <w:b/>
          <w:noProof/>
        </w:rPr>
      </w:pPr>
    </w:p>
    <w:p w14:paraId="57190F51" w14:textId="77777777" w:rsidR="006F5026" w:rsidRPr="00DE6F92" w:rsidRDefault="006F5026" w:rsidP="00FF7C21">
      <w:pPr>
        <w:pStyle w:val="ListParagraph"/>
        <w:numPr>
          <w:ilvl w:val="2"/>
          <w:numId w:val="9"/>
        </w:numPr>
        <w:spacing w:after="0" w:line="240" w:lineRule="auto"/>
        <w:contextualSpacing w:val="0"/>
        <w:jc w:val="both"/>
        <w:rPr>
          <w:rFonts w:ascii="Graphik" w:hAnsi="Graphik" w:cs="Segoe UI"/>
          <w:b/>
          <w:noProof/>
        </w:rPr>
      </w:pPr>
      <w:r w:rsidRPr="00DE6F92">
        <w:rPr>
          <w:rFonts w:ascii="Graphik" w:hAnsi="Graphik" w:cs="Segoe UI"/>
          <w:noProof/>
        </w:rPr>
        <w:t>The request file should contain the following fields:</w:t>
      </w:r>
    </w:p>
    <w:p w14:paraId="776D7DF9" w14:textId="77777777" w:rsidR="006F5026" w:rsidRPr="00DE6F92" w:rsidRDefault="006F5026" w:rsidP="006F5026">
      <w:pPr>
        <w:ind w:left="1800"/>
        <w:jc w:val="both"/>
        <w:rPr>
          <w:rFonts w:ascii="Graphik" w:hAnsi="Graphik" w:cs="Segoe UI"/>
          <w:b/>
          <w:noProof/>
        </w:rPr>
      </w:pPr>
      <w:r w:rsidRPr="00DE6F92">
        <w:rPr>
          <w:rFonts w:ascii="Graphik" w:hAnsi="Graphik" w:cs="Segoe UI"/>
          <w:noProof/>
        </w:rPr>
        <w:t>Billing Cycle</w:t>
      </w:r>
      <w:r w:rsidRPr="00DE6F92">
        <w:rPr>
          <w:rFonts w:ascii="Graphik" w:hAnsi="Graphik" w:cs="Segoe UI"/>
          <w:noProof/>
        </w:rPr>
        <w:tab/>
      </w:r>
      <w:r w:rsidRPr="00DE6F92">
        <w:rPr>
          <w:rFonts w:ascii="Graphik" w:hAnsi="Graphik" w:cs="Segoe UI"/>
          <w:noProof/>
        </w:rPr>
        <w:tab/>
        <w:t xml:space="preserve">range is 1 – 12 </w:t>
      </w:r>
    </w:p>
    <w:p w14:paraId="3E86BAB5" w14:textId="77777777" w:rsidR="006F5026" w:rsidRPr="00DE6F92" w:rsidRDefault="006F5026" w:rsidP="006F5026">
      <w:pPr>
        <w:ind w:left="1800"/>
        <w:jc w:val="both"/>
        <w:rPr>
          <w:rFonts w:ascii="Graphik" w:hAnsi="Graphik" w:cs="Segoe UI"/>
          <w:b/>
          <w:noProof/>
        </w:rPr>
      </w:pPr>
      <w:r w:rsidRPr="00DE6F92">
        <w:rPr>
          <w:rFonts w:ascii="Graphik" w:hAnsi="Graphik" w:cs="Segoe UI"/>
          <w:noProof/>
        </w:rPr>
        <w:t>Start Date</w:t>
      </w:r>
      <w:r w:rsidRPr="00DE6F92">
        <w:rPr>
          <w:rFonts w:ascii="Graphik" w:hAnsi="Graphik" w:cs="Segoe UI"/>
          <w:noProof/>
        </w:rPr>
        <w:tab/>
      </w:r>
      <w:r w:rsidRPr="00DE6F92">
        <w:rPr>
          <w:rFonts w:ascii="Graphik" w:hAnsi="Graphik" w:cs="Segoe UI"/>
          <w:noProof/>
        </w:rPr>
        <w:tab/>
        <w:t>format depends on the file type</w:t>
      </w:r>
    </w:p>
    <w:p w14:paraId="51B59854" w14:textId="1320814C" w:rsidR="006F5026" w:rsidRPr="00DE6F92" w:rsidRDefault="006F5026" w:rsidP="006F5026">
      <w:pPr>
        <w:ind w:left="1800"/>
        <w:jc w:val="both"/>
        <w:rPr>
          <w:rFonts w:ascii="Graphik" w:hAnsi="Graphik" w:cs="Segoe UI"/>
          <w:noProof/>
        </w:rPr>
      </w:pPr>
      <w:r w:rsidRPr="00DE6F92">
        <w:rPr>
          <w:rFonts w:ascii="Graphik" w:hAnsi="Graphik" w:cs="Segoe UI"/>
          <w:noProof/>
        </w:rPr>
        <w:t>End Date</w:t>
      </w:r>
      <w:r w:rsidRPr="00DE6F92">
        <w:rPr>
          <w:rFonts w:ascii="Graphik" w:hAnsi="Graphik" w:cs="Segoe UI"/>
          <w:noProof/>
        </w:rPr>
        <w:tab/>
      </w:r>
      <w:r w:rsidRPr="00DE6F92">
        <w:rPr>
          <w:rFonts w:ascii="Graphik" w:hAnsi="Graphik" w:cs="Segoe UI"/>
          <w:noProof/>
        </w:rPr>
        <w:tab/>
      </w:r>
      <w:r w:rsidR="00DD7CDA" w:rsidRPr="00DE6F92">
        <w:rPr>
          <w:rFonts w:ascii="Graphik" w:hAnsi="Graphik" w:cs="Segoe UI"/>
          <w:noProof/>
        </w:rPr>
        <w:tab/>
      </w:r>
      <w:r w:rsidRPr="00DE6F92">
        <w:rPr>
          <w:rFonts w:ascii="Graphik" w:hAnsi="Graphik" w:cs="Segoe UI"/>
          <w:noProof/>
        </w:rPr>
        <w:t>format depends on the file type</w:t>
      </w:r>
    </w:p>
    <w:p w14:paraId="3EA1C1E8" w14:textId="77777777" w:rsidR="006F5026" w:rsidRPr="00DE6F92" w:rsidRDefault="006F5026" w:rsidP="006F5026">
      <w:pPr>
        <w:pStyle w:val="ListParagraph"/>
        <w:ind w:left="1440"/>
        <w:jc w:val="both"/>
        <w:rPr>
          <w:rFonts w:ascii="Graphik" w:hAnsi="Graphik" w:cs="Segoe UI"/>
          <w:b/>
          <w:noProof/>
        </w:rPr>
      </w:pPr>
    </w:p>
    <w:p w14:paraId="5E98B0A1" w14:textId="77777777" w:rsidR="006F5026" w:rsidRPr="00DE6F92" w:rsidRDefault="006F5026" w:rsidP="00FF7C21">
      <w:pPr>
        <w:pStyle w:val="ListParagraph"/>
        <w:numPr>
          <w:ilvl w:val="2"/>
          <w:numId w:val="9"/>
        </w:numPr>
        <w:spacing w:after="0" w:line="240" w:lineRule="auto"/>
        <w:contextualSpacing w:val="0"/>
        <w:jc w:val="both"/>
        <w:rPr>
          <w:rFonts w:ascii="Graphik" w:hAnsi="Graphik" w:cs="Segoe UI"/>
          <w:b/>
          <w:noProof/>
        </w:rPr>
      </w:pPr>
      <w:r w:rsidRPr="00DE6F92">
        <w:rPr>
          <w:rFonts w:ascii="Graphik" w:hAnsi="Graphik" w:cs="Segoe UI"/>
          <w:noProof/>
        </w:rPr>
        <w:t>Contents of the request files will be saved into the database.</w:t>
      </w:r>
    </w:p>
    <w:p w14:paraId="22BCF80B" w14:textId="77777777" w:rsidR="006F5026" w:rsidRPr="00DE6F92" w:rsidRDefault="006F5026" w:rsidP="006F5026">
      <w:pPr>
        <w:pStyle w:val="ListParagraph"/>
        <w:ind w:left="1440"/>
        <w:jc w:val="both"/>
        <w:rPr>
          <w:rFonts w:ascii="Graphik" w:hAnsi="Graphik" w:cs="Segoe UI"/>
          <w:b/>
          <w:noProof/>
        </w:rPr>
      </w:pPr>
    </w:p>
    <w:p w14:paraId="46847285" w14:textId="77777777" w:rsidR="006F5026" w:rsidRPr="00DE6F92" w:rsidRDefault="006F5026" w:rsidP="00FF7C21">
      <w:pPr>
        <w:pStyle w:val="ListParagraph"/>
        <w:numPr>
          <w:ilvl w:val="2"/>
          <w:numId w:val="9"/>
        </w:numPr>
        <w:spacing w:after="0" w:line="240" w:lineRule="auto"/>
        <w:contextualSpacing w:val="0"/>
        <w:jc w:val="both"/>
        <w:rPr>
          <w:rFonts w:ascii="Graphik" w:hAnsi="Graphik" w:cs="Segoe UI"/>
          <w:b/>
          <w:noProof/>
        </w:rPr>
      </w:pPr>
      <w:r w:rsidRPr="00DE6F92">
        <w:rPr>
          <w:rFonts w:ascii="Graphik" w:hAnsi="Graphik" w:cs="Segoe UI"/>
          <w:noProof/>
        </w:rPr>
        <w:t xml:space="preserve">If the Billing Cycle is not on range, display an error message: </w:t>
      </w:r>
      <w:r w:rsidRPr="00DE6F92">
        <w:rPr>
          <w:rFonts w:ascii="Graphik" w:hAnsi="Graphik" w:cs="Segoe UI"/>
          <w:b/>
          <w:noProof/>
        </w:rPr>
        <w:t>“ERROR: Billing Cycle not on range at row</w:t>
      </w:r>
      <w:r w:rsidRPr="00DE6F92">
        <w:rPr>
          <w:rFonts w:ascii="Graphik" w:hAnsi="Graphik" w:cs="Segoe UI"/>
          <w:b/>
          <w:i/>
          <w:noProof/>
        </w:rPr>
        <w:t xml:space="preserve"> &lt;RowNumber&gt;</w:t>
      </w:r>
      <w:r w:rsidRPr="00DE6F92">
        <w:rPr>
          <w:rFonts w:ascii="Graphik" w:hAnsi="Graphik" w:cs="Segoe UI"/>
          <w:b/>
          <w:noProof/>
        </w:rPr>
        <w:t>.”</w:t>
      </w:r>
    </w:p>
    <w:p w14:paraId="622A3ED1" w14:textId="77777777" w:rsidR="006F5026" w:rsidRPr="00DE6F92" w:rsidRDefault="006F5026" w:rsidP="006F5026">
      <w:pPr>
        <w:pStyle w:val="ListParagraph"/>
        <w:ind w:left="1440"/>
        <w:jc w:val="both"/>
        <w:rPr>
          <w:rFonts w:ascii="Graphik" w:hAnsi="Graphik" w:cs="Segoe UI"/>
          <w:b/>
          <w:noProof/>
        </w:rPr>
      </w:pPr>
    </w:p>
    <w:p w14:paraId="09B8C45A" w14:textId="77777777" w:rsidR="006F5026" w:rsidRPr="00DE6F92" w:rsidRDefault="006F5026" w:rsidP="00FF7C21">
      <w:pPr>
        <w:pStyle w:val="ListParagraph"/>
        <w:numPr>
          <w:ilvl w:val="2"/>
          <w:numId w:val="9"/>
        </w:numPr>
        <w:spacing w:after="0" w:line="240" w:lineRule="auto"/>
        <w:contextualSpacing w:val="0"/>
        <w:jc w:val="both"/>
        <w:rPr>
          <w:rFonts w:ascii="Graphik" w:hAnsi="Graphik" w:cs="Segoe UI"/>
          <w:b/>
          <w:noProof/>
        </w:rPr>
      </w:pPr>
      <w:r w:rsidRPr="00DE6F92">
        <w:rPr>
          <w:rFonts w:ascii="Graphik" w:hAnsi="Graphik" w:cs="Segoe UI"/>
          <w:noProof/>
        </w:rPr>
        <w:t xml:space="preserve">If the Start Date has invalid format, display an error message: </w:t>
      </w:r>
      <w:r w:rsidRPr="00DE6F92">
        <w:rPr>
          <w:rFonts w:ascii="Graphik" w:hAnsi="Graphik" w:cs="Segoe UI"/>
          <w:b/>
          <w:noProof/>
        </w:rPr>
        <w:t>“ERROR: Invalid Start Date format at row</w:t>
      </w:r>
      <w:r w:rsidRPr="00DE6F92">
        <w:rPr>
          <w:rFonts w:ascii="Graphik" w:hAnsi="Graphik" w:cs="Segoe UI"/>
          <w:b/>
          <w:i/>
          <w:noProof/>
        </w:rPr>
        <w:t xml:space="preserve"> &lt;RowNumber&gt;.</w:t>
      </w:r>
      <w:r w:rsidRPr="00DE6F92">
        <w:rPr>
          <w:rFonts w:ascii="Graphik" w:hAnsi="Graphik" w:cs="Segoe UI"/>
          <w:b/>
          <w:noProof/>
        </w:rPr>
        <w:t>”</w:t>
      </w:r>
    </w:p>
    <w:p w14:paraId="10515DCE" w14:textId="77777777" w:rsidR="006F5026" w:rsidRPr="00DE6F92" w:rsidRDefault="006F5026" w:rsidP="006F5026">
      <w:pPr>
        <w:pStyle w:val="ListParagraph"/>
        <w:ind w:left="1440"/>
        <w:jc w:val="both"/>
        <w:rPr>
          <w:rFonts w:ascii="Graphik" w:hAnsi="Graphik" w:cs="Segoe UI"/>
          <w:b/>
          <w:noProof/>
        </w:rPr>
      </w:pPr>
    </w:p>
    <w:p w14:paraId="1C8868A7" w14:textId="77777777" w:rsidR="006F5026" w:rsidRPr="00DE6F92" w:rsidRDefault="006F5026" w:rsidP="00FF7C21">
      <w:pPr>
        <w:pStyle w:val="ListParagraph"/>
        <w:numPr>
          <w:ilvl w:val="2"/>
          <w:numId w:val="9"/>
        </w:numPr>
        <w:spacing w:after="0" w:line="240" w:lineRule="auto"/>
        <w:contextualSpacing w:val="0"/>
        <w:jc w:val="both"/>
        <w:rPr>
          <w:rFonts w:ascii="Graphik" w:hAnsi="Graphik" w:cs="Segoe UI"/>
          <w:b/>
          <w:noProof/>
        </w:rPr>
      </w:pPr>
      <w:r w:rsidRPr="00DE6F92">
        <w:rPr>
          <w:rFonts w:ascii="Graphik" w:hAnsi="Graphik" w:cs="Segoe UI"/>
          <w:noProof/>
        </w:rPr>
        <w:t xml:space="preserve">If the End Date has invalid format, display an error message: </w:t>
      </w:r>
      <w:r w:rsidRPr="00DE6F92">
        <w:rPr>
          <w:rFonts w:ascii="Graphik" w:hAnsi="Graphik" w:cs="Segoe UI"/>
          <w:b/>
          <w:noProof/>
        </w:rPr>
        <w:t>“ERROR: Invalid End Date format at row</w:t>
      </w:r>
      <w:r w:rsidRPr="00DE6F92">
        <w:rPr>
          <w:rFonts w:ascii="Graphik" w:hAnsi="Graphik" w:cs="Segoe UI"/>
          <w:b/>
          <w:i/>
          <w:noProof/>
        </w:rPr>
        <w:t xml:space="preserve"> &lt;RowNumber&gt;.</w:t>
      </w:r>
      <w:r w:rsidRPr="00DE6F92">
        <w:rPr>
          <w:rFonts w:ascii="Graphik" w:hAnsi="Graphik" w:cs="Segoe UI"/>
          <w:b/>
          <w:noProof/>
        </w:rPr>
        <w:t>”</w:t>
      </w:r>
    </w:p>
    <w:p w14:paraId="382386B7" w14:textId="77777777" w:rsidR="006F5026" w:rsidRPr="00DE6F92" w:rsidRDefault="006F5026" w:rsidP="006F5026">
      <w:pPr>
        <w:ind w:left="1800"/>
        <w:jc w:val="both"/>
        <w:rPr>
          <w:rFonts w:ascii="Graphik" w:hAnsi="Graphik" w:cs="Segoe UI"/>
          <w:b/>
          <w:noProof/>
        </w:rPr>
      </w:pPr>
    </w:p>
    <w:p w14:paraId="45F3EF39" w14:textId="77777777" w:rsidR="006F5026" w:rsidRPr="00DE6F92" w:rsidRDefault="006F5026" w:rsidP="00FF7C21">
      <w:pPr>
        <w:pStyle w:val="ListParagraph"/>
        <w:numPr>
          <w:ilvl w:val="2"/>
          <w:numId w:val="9"/>
        </w:numPr>
        <w:spacing w:after="0" w:line="240" w:lineRule="auto"/>
        <w:contextualSpacing w:val="0"/>
        <w:jc w:val="both"/>
        <w:rPr>
          <w:rFonts w:ascii="Graphik" w:hAnsi="Graphik" w:cs="Segoe UI"/>
          <w:b/>
          <w:noProof/>
        </w:rPr>
      </w:pPr>
      <w:r w:rsidRPr="00DE6F92">
        <w:rPr>
          <w:rFonts w:ascii="Graphik" w:hAnsi="Graphik" w:cs="Segoe UI"/>
          <w:noProof/>
        </w:rPr>
        <w:t>Request Formats:</w:t>
      </w:r>
    </w:p>
    <w:p w14:paraId="3A2D4841" w14:textId="77777777" w:rsidR="006F5026" w:rsidRPr="00DE6F92" w:rsidRDefault="006F5026" w:rsidP="006F5026">
      <w:pPr>
        <w:ind w:left="1440"/>
        <w:jc w:val="both"/>
        <w:rPr>
          <w:rFonts w:ascii="Graphik" w:hAnsi="Graphik" w:cs="Segoe UI"/>
          <w:b/>
          <w:noProof/>
        </w:rPr>
      </w:pPr>
    </w:p>
    <w:p w14:paraId="7639CAB0" w14:textId="77777777" w:rsidR="006F5026" w:rsidRPr="00DE6F92" w:rsidRDefault="006F5026" w:rsidP="00D85720">
      <w:pPr>
        <w:ind w:left="1080" w:firstLine="360"/>
        <w:jc w:val="both"/>
        <w:rPr>
          <w:rFonts w:ascii="Graphik" w:hAnsi="Graphik" w:cs="Segoe UI"/>
          <w:b/>
          <w:noProof/>
        </w:rPr>
      </w:pPr>
      <w:r w:rsidRPr="00DE6F92">
        <w:rPr>
          <w:rFonts w:ascii="Graphik" w:hAnsi="Graphik" w:cs="Segoe UI"/>
          <w:noProof/>
        </w:rPr>
        <w:t>If uploaded file is in TXT format, the alloted space for the following fields are:</w:t>
      </w:r>
    </w:p>
    <w:p w14:paraId="2221C36A" w14:textId="77777777" w:rsidR="006F5026" w:rsidRPr="00DE6F92" w:rsidRDefault="006F5026" w:rsidP="006F5026">
      <w:pPr>
        <w:ind w:left="1800"/>
        <w:jc w:val="both"/>
        <w:rPr>
          <w:rFonts w:ascii="Graphik" w:hAnsi="Graphik" w:cs="Segoe UI"/>
          <w:b/>
          <w:noProof/>
        </w:rPr>
      </w:pPr>
      <w:r w:rsidRPr="00DE6F92">
        <w:rPr>
          <w:rFonts w:ascii="Graphik" w:hAnsi="Graphik" w:cs="Segoe UI"/>
          <w:noProof/>
        </w:rPr>
        <w:t>Billing Cycle</w:t>
      </w:r>
      <w:r w:rsidRPr="00DE6F92">
        <w:rPr>
          <w:rFonts w:ascii="Graphik" w:hAnsi="Graphik" w:cs="Segoe UI"/>
          <w:noProof/>
        </w:rPr>
        <w:tab/>
      </w:r>
      <w:r w:rsidRPr="00DE6F92">
        <w:rPr>
          <w:rFonts w:ascii="Graphik" w:hAnsi="Graphik" w:cs="Segoe UI"/>
          <w:noProof/>
        </w:rPr>
        <w:tab/>
        <w:t>2 spaces</w:t>
      </w:r>
      <w:r w:rsidRPr="00DE6F92">
        <w:rPr>
          <w:rFonts w:ascii="Graphik" w:hAnsi="Graphik" w:cs="Segoe UI"/>
          <w:noProof/>
        </w:rPr>
        <w:tab/>
      </w:r>
      <w:r w:rsidRPr="00DE6F92">
        <w:rPr>
          <w:rFonts w:ascii="Graphik" w:hAnsi="Graphik" w:cs="Segoe UI"/>
          <w:noProof/>
        </w:rPr>
        <w:tab/>
        <w:t>Ex. 01</w:t>
      </w:r>
    </w:p>
    <w:p w14:paraId="04528E8E" w14:textId="77777777" w:rsidR="006F5026" w:rsidRPr="00DE6F92" w:rsidRDefault="006F5026" w:rsidP="006F5026">
      <w:pPr>
        <w:ind w:left="1800"/>
        <w:jc w:val="both"/>
        <w:rPr>
          <w:rFonts w:ascii="Graphik" w:hAnsi="Graphik" w:cs="Segoe UI"/>
          <w:b/>
          <w:noProof/>
        </w:rPr>
      </w:pPr>
      <w:r w:rsidRPr="00DE6F92">
        <w:rPr>
          <w:rFonts w:ascii="Graphik" w:hAnsi="Graphik" w:cs="Segoe UI"/>
          <w:noProof/>
        </w:rPr>
        <w:t>Start Date</w:t>
      </w:r>
      <w:r w:rsidRPr="00DE6F92">
        <w:rPr>
          <w:rFonts w:ascii="Graphik" w:hAnsi="Graphik" w:cs="Segoe UI"/>
          <w:noProof/>
        </w:rPr>
        <w:tab/>
        <w:t xml:space="preserve"> </w:t>
      </w:r>
      <w:r w:rsidRPr="00DE6F92">
        <w:rPr>
          <w:rFonts w:ascii="Graphik" w:hAnsi="Graphik" w:cs="Segoe UI"/>
          <w:noProof/>
        </w:rPr>
        <w:tab/>
        <w:t>8 spaces</w:t>
      </w:r>
      <w:r w:rsidRPr="00DE6F92">
        <w:rPr>
          <w:rFonts w:ascii="Graphik" w:hAnsi="Graphik" w:cs="Segoe UI"/>
          <w:noProof/>
        </w:rPr>
        <w:tab/>
      </w:r>
      <w:r w:rsidRPr="00DE6F92">
        <w:rPr>
          <w:rFonts w:ascii="Graphik" w:hAnsi="Graphik" w:cs="Segoe UI"/>
          <w:noProof/>
        </w:rPr>
        <w:tab/>
        <w:t>Ex. 01012012</w:t>
      </w:r>
    </w:p>
    <w:p w14:paraId="6E339747" w14:textId="787CA81E" w:rsidR="006F5026" w:rsidRPr="00DE6F92" w:rsidRDefault="006F5026" w:rsidP="006F5026">
      <w:pPr>
        <w:ind w:left="1800"/>
        <w:jc w:val="both"/>
        <w:rPr>
          <w:rFonts w:ascii="Graphik" w:hAnsi="Graphik" w:cs="Segoe UI"/>
          <w:noProof/>
        </w:rPr>
      </w:pPr>
      <w:r w:rsidRPr="00DE6F92">
        <w:rPr>
          <w:rFonts w:ascii="Graphik" w:hAnsi="Graphik" w:cs="Segoe UI"/>
          <w:noProof/>
        </w:rPr>
        <w:t>End Date</w:t>
      </w:r>
      <w:r w:rsidRPr="00DE6F92">
        <w:rPr>
          <w:rFonts w:ascii="Graphik" w:hAnsi="Graphik" w:cs="Segoe UI"/>
          <w:noProof/>
        </w:rPr>
        <w:tab/>
      </w:r>
      <w:r w:rsidRPr="00DE6F92">
        <w:rPr>
          <w:rFonts w:ascii="Graphik" w:hAnsi="Graphik" w:cs="Segoe UI"/>
          <w:noProof/>
        </w:rPr>
        <w:tab/>
      </w:r>
      <w:r w:rsidR="00FF7C21" w:rsidRPr="00DE6F92">
        <w:rPr>
          <w:rFonts w:ascii="Graphik" w:hAnsi="Graphik" w:cs="Segoe UI"/>
          <w:noProof/>
        </w:rPr>
        <w:tab/>
      </w:r>
      <w:r w:rsidRPr="00DE6F92">
        <w:rPr>
          <w:rFonts w:ascii="Graphik" w:hAnsi="Graphik" w:cs="Segoe UI"/>
          <w:noProof/>
        </w:rPr>
        <w:t>8 spaces</w:t>
      </w:r>
      <w:r w:rsidRPr="00DE6F92">
        <w:rPr>
          <w:rFonts w:ascii="Graphik" w:hAnsi="Graphik" w:cs="Segoe UI"/>
          <w:noProof/>
        </w:rPr>
        <w:tab/>
      </w:r>
      <w:r w:rsidRPr="00DE6F92">
        <w:rPr>
          <w:rFonts w:ascii="Graphik" w:hAnsi="Graphik" w:cs="Segoe UI"/>
          <w:noProof/>
        </w:rPr>
        <w:tab/>
        <w:t>Ex. 01012012</w:t>
      </w:r>
    </w:p>
    <w:p w14:paraId="4C3F79C0" w14:textId="77777777" w:rsidR="006F5026" w:rsidRPr="00DE6F92" w:rsidRDefault="006F5026" w:rsidP="006F5026">
      <w:pPr>
        <w:jc w:val="both"/>
        <w:rPr>
          <w:rFonts w:ascii="Graphik" w:hAnsi="Graphik" w:cs="Segoe UI"/>
          <w:noProof/>
        </w:rPr>
      </w:pPr>
    </w:p>
    <w:p w14:paraId="3A2E9770" w14:textId="69BDD8A5" w:rsidR="006F5026" w:rsidRPr="00DE6F92" w:rsidRDefault="006F5026" w:rsidP="00D85720">
      <w:pPr>
        <w:ind w:left="1080" w:firstLine="360"/>
        <w:jc w:val="both"/>
        <w:rPr>
          <w:rFonts w:ascii="Graphik" w:hAnsi="Graphik" w:cs="Segoe UI"/>
          <w:b/>
          <w:noProof/>
        </w:rPr>
      </w:pPr>
      <w:r w:rsidRPr="00DE6F92">
        <w:rPr>
          <w:rFonts w:ascii="Graphik" w:hAnsi="Graphik" w:cs="Segoe UI"/>
          <w:noProof/>
        </w:rPr>
        <w:t>If uploaded file is in CSV format, the alloted space for the following fields are:</w:t>
      </w:r>
    </w:p>
    <w:p w14:paraId="2874719D" w14:textId="58F73181" w:rsidR="006F5026" w:rsidRPr="00DE6F92" w:rsidRDefault="006F5026" w:rsidP="006F5026">
      <w:pPr>
        <w:ind w:left="1800"/>
        <w:jc w:val="both"/>
        <w:rPr>
          <w:rFonts w:ascii="Graphik" w:hAnsi="Graphik" w:cs="Segoe UI"/>
          <w:b/>
          <w:noProof/>
        </w:rPr>
      </w:pPr>
      <w:r w:rsidRPr="00DE6F92">
        <w:rPr>
          <w:rFonts w:ascii="Graphik" w:hAnsi="Graphik" w:cs="Segoe UI"/>
          <w:noProof/>
        </w:rPr>
        <w:t>Billing Cycle</w:t>
      </w:r>
      <w:r w:rsidRPr="00DE6F92">
        <w:rPr>
          <w:rFonts w:ascii="Graphik" w:hAnsi="Graphik" w:cs="Segoe UI"/>
          <w:noProof/>
        </w:rPr>
        <w:tab/>
      </w:r>
      <w:r w:rsidRPr="00DE6F92">
        <w:rPr>
          <w:rFonts w:ascii="Graphik" w:hAnsi="Graphik" w:cs="Segoe UI"/>
          <w:noProof/>
        </w:rPr>
        <w:tab/>
        <w:t>1</w:t>
      </w:r>
      <w:r w:rsidRPr="00DE6F92">
        <w:rPr>
          <w:rFonts w:ascii="Graphik" w:hAnsi="Graphik" w:cs="Segoe UI"/>
          <w:noProof/>
          <w:vertAlign w:val="superscript"/>
        </w:rPr>
        <w:t>st</w:t>
      </w:r>
      <w:r w:rsidRPr="00DE6F92">
        <w:rPr>
          <w:rFonts w:ascii="Graphik" w:hAnsi="Graphik" w:cs="Segoe UI"/>
          <w:noProof/>
        </w:rPr>
        <w:t xml:space="preserve"> column</w:t>
      </w:r>
      <w:r w:rsidRPr="00DE6F92">
        <w:rPr>
          <w:rFonts w:ascii="Graphik" w:hAnsi="Graphik" w:cs="Segoe UI"/>
          <w:noProof/>
        </w:rPr>
        <w:tab/>
      </w:r>
      <w:r w:rsidR="000B513A">
        <w:rPr>
          <w:rFonts w:ascii="Graphik" w:hAnsi="Graphik" w:cs="Segoe UI"/>
          <w:noProof/>
        </w:rPr>
        <w:tab/>
      </w:r>
      <w:r w:rsidRPr="00DE6F92">
        <w:rPr>
          <w:rFonts w:ascii="Graphik" w:hAnsi="Graphik" w:cs="Segoe UI"/>
          <w:noProof/>
        </w:rPr>
        <w:t xml:space="preserve">Ex. 1 </w:t>
      </w:r>
    </w:p>
    <w:p w14:paraId="16376A48" w14:textId="1E32F722" w:rsidR="006F5026" w:rsidRPr="00DE6F92" w:rsidRDefault="006F5026" w:rsidP="006F5026">
      <w:pPr>
        <w:ind w:left="1800"/>
        <w:jc w:val="both"/>
        <w:rPr>
          <w:rFonts w:ascii="Graphik" w:hAnsi="Graphik" w:cs="Segoe UI"/>
          <w:b/>
          <w:noProof/>
        </w:rPr>
      </w:pPr>
      <w:r w:rsidRPr="00DE6F92">
        <w:rPr>
          <w:rFonts w:ascii="Graphik" w:hAnsi="Graphik" w:cs="Segoe UI"/>
          <w:noProof/>
        </w:rPr>
        <w:t>Start Date</w:t>
      </w:r>
      <w:r w:rsidRPr="00DE6F92">
        <w:rPr>
          <w:rFonts w:ascii="Graphik" w:hAnsi="Graphik" w:cs="Segoe UI"/>
          <w:noProof/>
        </w:rPr>
        <w:tab/>
        <w:t xml:space="preserve"> </w:t>
      </w:r>
      <w:r w:rsidRPr="00DE6F92">
        <w:rPr>
          <w:rFonts w:ascii="Graphik" w:hAnsi="Graphik" w:cs="Segoe UI"/>
          <w:noProof/>
        </w:rPr>
        <w:tab/>
        <w:t>2</w:t>
      </w:r>
      <w:r w:rsidRPr="00DE6F92">
        <w:rPr>
          <w:rFonts w:ascii="Graphik" w:hAnsi="Graphik" w:cs="Segoe UI"/>
          <w:noProof/>
          <w:vertAlign w:val="superscript"/>
        </w:rPr>
        <w:t>nd</w:t>
      </w:r>
      <w:r w:rsidRPr="00DE6F92">
        <w:rPr>
          <w:rFonts w:ascii="Graphik" w:hAnsi="Graphik" w:cs="Segoe UI"/>
          <w:noProof/>
        </w:rPr>
        <w:t xml:space="preserve"> column</w:t>
      </w:r>
      <w:r w:rsidRPr="00DE6F92">
        <w:rPr>
          <w:rFonts w:ascii="Graphik" w:hAnsi="Graphik" w:cs="Segoe UI"/>
          <w:noProof/>
        </w:rPr>
        <w:tab/>
      </w:r>
      <w:r w:rsidR="000B513A">
        <w:rPr>
          <w:rFonts w:ascii="Graphik" w:hAnsi="Graphik" w:cs="Segoe UI"/>
          <w:noProof/>
        </w:rPr>
        <w:tab/>
      </w:r>
      <w:r w:rsidRPr="00DE6F92">
        <w:rPr>
          <w:rFonts w:ascii="Graphik" w:hAnsi="Graphik" w:cs="Segoe UI"/>
          <w:noProof/>
        </w:rPr>
        <w:t>Ex. MM/DD/YYYY</w:t>
      </w:r>
    </w:p>
    <w:p w14:paraId="66F50241" w14:textId="243FA1F4" w:rsidR="006F5026" w:rsidRPr="00DE6F92" w:rsidRDefault="006F5026" w:rsidP="006F5026">
      <w:pPr>
        <w:ind w:left="1800"/>
        <w:jc w:val="both"/>
        <w:rPr>
          <w:rFonts w:ascii="Graphik" w:hAnsi="Graphik" w:cs="Segoe UI"/>
          <w:b/>
          <w:noProof/>
        </w:rPr>
      </w:pPr>
      <w:r w:rsidRPr="00DE6F92">
        <w:rPr>
          <w:rFonts w:ascii="Graphik" w:hAnsi="Graphik" w:cs="Segoe UI"/>
          <w:noProof/>
        </w:rPr>
        <w:t>End Date</w:t>
      </w:r>
      <w:r w:rsidRPr="00DE6F92">
        <w:rPr>
          <w:rFonts w:ascii="Graphik" w:hAnsi="Graphik" w:cs="Segoe UI"/>
          <w:noProof/>
        </w:rPr>
        <w:tab/>
      </w:r>
      <w:r w:rsidRPr="00DE6F92">
        <w:rPr>
          <w:rFonts w:ascii="Graphik" w:hAnsi="Graphik" w:cs="Segoe UI"/>
          <w:noProof/>
        </w:rPr>
        <w:tab/>
      </w:r>
      <w:r w:rsidR="00FF7C21" w:rsidRPr="00DE6F92">
        <w:rPr>
          <w:rFonts w:ascii="Graphik" w:hAnsi="Graphik" w:cs="Segoe UI"/>
          <w:noProof/>
        </w:rPr>
        <w:tab/>
      </w:r>
      <w:r w:rsidRPr="00DE6F92">
        <w:rPr>
          <w:rFonts w:ascii="Graphik" w:hAnsi="Graphik" w:cs="Segoe UI"/>
          <w:noProof/>
        </w:rPr>
        <w:t>3</w:t>
      </w:r>
      <w:r w:rsidRPr="00DE6F92">
        <w:rPr>
          <w:rFonts w:ascii="Graphik" w:hAnsi="Graphik" w:cs="Segoe UI"/>
          <w:noProof/>
          <w:vertAlign w:val="superscript"/>
        </w:rPr>
        <w:t>rd</w:t>
      </w:r>
      <w:r w:rsidRPr="00DE6F92">
        <w:rPr>
          <w:rFonts w:ascii="Graphik" w:hAnsi="Graphik" w:cs="Segoe UI"/>
          <w:noProof/>
        </w:rPr>
        <w:t xml:space="preserve"> column</w:t>
      </w:r>
      <w:r w:rsidRPr="00DE6F92">
        <w:rPr>
          <w:rFonts w:ascii="Graphik" w:hAnsi="Graphik" w:cs="Segoe UI"/>
          <w:noProof/>
        </w:rPr>
        <w:tab/>
      </w:r>
      <w:r w:rsidR="000B513A">
        <w:rPr>
          <w:rFonts w:ascii="Graphik" w:hAnsi="Graphik" w:cs="Segoe UI"/>
          <w:noProof/>
        </w:rPr>
        <w:tab/>
      </w:r>
      <w:r w:rsidRPr="00DE6F92">
        <w:rPr>
          <w:rFonts w:ascii="Graphik" w:hAnsi="Graphik" w:cs="Segoe UI"/>
          <w:noProof/>
        </w:rPr>
        <w:t>Ex. MM/DD/YYYY</w:t>
      </w:r>
    </w:p>
    <w:p w14:paraId="606456FF" w14:textId="77777777" w:rsidR="006F5026" w:rsidRPr="00DE6F92" w:rsidRDefault="006F5026" w:rsidP="006F5026">
      <w:pPr>
        <w:jc w:val="both"/>
        <w:rPr>
          <w:rFonts w:ascii="Graphik" w:hAnsi="Graphik" w:cs="Segoe UI"/>
          <w:b/>
          <w:noProof/>
        </w:rPr>
      </w:pPr>
    </w:p>
    <w:p w14:paraId="046A573F" w14:textId="77777777" w:rsidR="006F5026" w:rsidRPr="00DE6F92" w:rsidRDefault="006F5026" w:rsidP="00E74ED6">
      <w:pPr>
        <w:ind w:left="1440"/>
        <w:jc w:val="both"/>
        <w:rPr>
          <w:rFonts w:ascii="Graphik" w:hAnsi="Graphik" w:cs="Segoe UI"/>
          <w:b/>
          <w:noProof/>
        </w:rPr>
      </w:pPr>
      <w:r w:rsidRPr="00DE6F92">
        <w:rPr>
          <w:rFonts w:ascii="Graphik" w:hAnsi="Graphik" w:cs="Segoe UI"/>
          <w:noProof/>
        </w:rPr>
        <w:t xml:space="preserve">If the file contains no request(s) (empty file), display a message: </w:t>
      </w:r>
      <w:r w:rsidRPr="00DE6F92">
        <w:rPr>
          <w:rFonts w:ascii="Graphik" w:hAnsi="Graphik" w:cs="Segoe UI"/>
          <w:b/>
          <w:noProof/>
        </w:rPr>
        <w:t>“No request(s) to read from the input file.”</w:t>
      </w:r>
    </w:p>
    <w:p w14:paraId="7EA1C0DC" w14:textId="77777777" w:rsidR="006F5026" w:rsidRPr="00DE6F92" w:rsidRDefault="006F5026" w:rsidP="006F5026">
      <w:pPr>
        <w:ind w:left="1080"/>
        <w:jc w:val="both"/>
        <w:rPr>
          <w:rFonts w:ascii="Graphik" w:hAnsi="Graphik" w:cs="Segoe UI"/>
          <w:b/>
          <w:noProof/>
        </w:rPr>
      </w:pPr>
    </w:p>
    <w:p w14:paraId="1E70A1DF" w14:textId="77777777" w:rsidR="006F5026" w:rsidRPr="00DE6F92" w:rsidRDefault="006F5026" w:rsidP="006F5026">
      <w:pPr>
        <w:jc w:val="both"/>
        <w:rPr>
          <w:rFonts w:ascii="Graphik" w:hAnsi="Graphik" w:cs="Segoe UI"/>
          <w:b/>
          <w:noProof/>
        </w:rPr>
      </w:pPr>
    </w:p>
    <w:p w14:paraId="61FEBBDB" w14:textId="77777777" w:rsidR="006F5026" w:rsidRPr="00DE6F92" w:rsidRDefault="006F5026" w:rsidP="00FF7C21">
      <w:pPr>
        <w:pStyle w:val="ListParagraph"/>
        <w:numPr>
          <w:ilvl w:val="2"/>
          <w:numId w:val="9"/>
        </w:numPr>
        <w:spacing w:after="0" w:line="240" w:lineRule="auto"/>
        <w:contextualSpacing w:val="0"/>
        <w:jc w:val="both"/>
        <w:rPr>
          <w:rFonts w:ascii="Graphik" w:hAnsi="Graphik" w:cs="Segoe UI"/>
          <w:b/>
          <w:noProof/>
        </w:rPr>
      </w:pPr>
      <w:r w:rsidRPr="00DE6F92">
        <w:rPr>
          <w:rFonts w:ascii="Graphik" w:hAnsi="Graphik" w:cs="Segoe UI"/>
          <w:iCs/>
        </w:rPr>
        <w:t>If any of the above errors have encountered, stop reading from the current input file.</w:t>
      </w:r>
    </w:p>
    <w:p w14:paraId="0479A438" w14:textId="77777777" w:rsidR="006F5026" w:rsidRPr="00DE6F92" w:rsidRDefault="006F5026" w:rsidP="006F5026">
      <w:pPr>
        <w:jc w:val="both"/>
        <w:rPr>
          <w:rFonts w:ascii="Graphik" w:hAnsi="Graphik" w:cs="Segoe UI"/>
          <w:b/>
          <w:noProof/>
        </w:rPr>
      </w:pPr>
    </w:p>
    <w:p w14:paraId="499D9BC9" w14:textId="6E189030" w:rsidR="006F5026" w:rsidRPr="00DE6F92" w:rsidRDefault="006F5026" w:rsidP="00FF7C21">
      <w:pPr>
        <w:pStyle w:val="Heading2"/>
        <w:numPr>
          <w:ilvl w:val="1"/>
          <w:numId w:val="9"/>
        </w:numPr>
        <w:jc w:val="both"/>
        <w:rPr>
          <w:rFonts w:ascii="Graphik" w:hAnsi="Graphik" w:cs="Segoe UI"/>
        </w:rPr>
      </w:pPr>
      <w:bookmarkStart w:id="10" w:name="_Toc76038180"/>
      <w:bookmarkStart w:id="11" w:name="_Toc98422603"/>
      <w:r w:rsidRPr="00DE6F92">
        <w:rPr>
          <w:rFonts w:ascii="Graphik" w:hAnsi="Graphik" w:cs="Segoe UI"/>
        </w:rPr>
        <w:t>Receive response in Postman and Display Activity Logs in CLI</w:t>
      </w:r>
      <w:bookmarkEnd w:id="10"/>
      <w:bookmarkEnd w:id="11"/>
    </w:p>
    <w:p w14:paraId="3E6E44A3" w14:textId="77777777" w:rsidR="006F5026" w:rsidRPr="00DE6F92" w:rsidRDefault="006F5026" w:rsidP="006F5026">
      <w:pPr>
        <w:ind w:left="360"/>
        <w:jc w:val="both"/>
        <w:rPr>
          <w:rFonts w:ascii="Graphik" w:hAnsi="Graphik" w:cs="Segoe UI"/>
          <w:noProof/>
        </w:rPr>
      </w:pPr>
    </w:p>
    <w:p w14:paraId="274BFA28" w14:textId="77777777" w:rsidR="006F5026" w:rsidRPr="00DE6F92" w:rsidRDefault="006F5026" w:rsidP="00FD437B">
      <w:pPr>
        <w:ind w:left="1080"/>
        <w:jc w:val="both"/>
        <w:rPr>
          <w:rFonts w:ascii="Graphik" w:hAnsi="Graphik" w:cs="Segoe UI"/>
          <w:noProof/>
        </w:rPr>
      </w:pPr>
      <w:r w:rsidRPr="00DE6F92">
        <w:rPr>
          <w:rFonts w:ascii="Graphik" w:hAnsi="Graphik" w:cs="Segoe UI"/>
          <w:noProof/>
        </w:rPr>
        <w:t>Below are the generic business rules for the Generate Output and Display Activity Logs in CLI operation.</w:t>
      </w:r>
    </w:p>
    <w:p w14:paraId="28C89B50" w14:textId="77777777" w:rsidR="006F5026" w:rsidRPr="00DE6F92" w:rsidRDefault="006F5026" w:rsidP="006F5026">
      <w:pPr>
        <w:jc w:val="both"/>
        <w:rPr>
          <w:rFonts w:ascii="Graphik" w:hAnsi="Graphik" w:cs="Segoe UI"/>
          <w:noProof/>
        </w:rPr>
      </w:pPr>
    </w:p>
    <w:p w14:paraId="32FB0A2E" w14:textId="5A333565" w:rsidR="006F5026" w:rsidRPr="00DE6F92" w:rsidRDefault="006F5026" w:rsidP="00863C0A">
      <w:pPr>
        <w:pStyle w:val="ListParagraph"/>
        <w:numPr>
          <w:ilvl w:val="2"/>
          <w:numId w:val="9"/>
        </w:numPr>
        <w:jc w:val="both"/>
        <w:rPr>
          <w:rFonts w:ascii="Graphik" w:hAnsi="Graphik" w:cs="Segoe UI"/>
          <w:b/>
          <w:noProof/>
        </w:rPr>
      </w:pPr>
      <w:r w:rsidRPr="00DE6F92">
        <w:rPr>
          <w:rFonts w:ascii="Graphik" w:hAnsi="Graphik" w:cs="Segoe UI"/>
          <w:bCs/>
          <w:noProof/>
        </w:rPr>
        <w:t>User should receive the correct JSON Response output.</w:t>
      </w:r>
    </w:p>
    <w:p w14:paraId="63C25070" w14:textId="77777777" w:rsidR="006F5026" w:rsidRPr="00DE6F92" w:rsidRDefault="006F5026" w:rsidP="00863C0A">
      <w:pPr>
        <w:numPr>
          <w:ilvl w:val="2"/>
          <w:numId w:val="9"/>
        </w:numPr>
        <w:jc w:val="both"/>
        <w:rPr>
          <w:rFonts w:ascii="Graphik" w:hAnsi="Graphik" w:cs="Segoe UI"/>
          <w:b/>
          <w:noProof/>
        </w:rPr>
      </w:pPr>
      <w:r w:rsidRPr="00DE6F92">
        <w:rPr>
          <w:rFonts w:ascii="Graphik" w:hAnsi="Graphik" w:cs="Segoe UI"/>
          <w:bCs/>
          <w:noProof/>
        </w:rPr>
        <w:t>Any errors that occur should be handled properly and should return the correct error response.</w:t>
      </w:r>
    </w:p>
    <w:p w14:paraId="3094CEB3" w14:textId="77777777" w:rsidR="006F5026" w:rsidRPr="00DE6F92" w:rsidRDefault="006F5026" w:rsidP="00863C0A">
      <w:pPr>
        <w:numPr>
          <w:ilvl w:val="2"/>
          <w:numId w:val="9"/>
        </w:numPr>
        <w:jc w:val="both"/>
        <w:rPr>
          <w:rFonts w:ascii="Graphik" w:hAnsi="Graphik" w:cs="Segoe UI"/>
          <w:b/>
          <w:noProof/>
        </w:rPr>
      </w:pPr>
      <w:r w:rsidRPr="00DE6F92">
        <w:rPr>
          <w:rFonts w:ascii="Graphik" w:hAnsi="Graphik" w:cs="Segoe UI"/>
          <w:noProof/>
        </w:rPr>
        <w:t xml:space="preserve">If there are no resulting record(s) from the database (empty result set), display the message: </w:t>
      </w:r>
      <w:r w:rsidRPr="00DE6F92">
        <w:rPr>
          <w:rFonts w:ascii="Graphik" w:hAnsi="Graphik" w:cs="Segoe UI"/>
          <w:b/>
          <w:noProof/>
        </w:rPr>
        <w:t>“No record(s) to write to the output file.”</w:t>
      </w:r>
    </w:p>
    <w:p w14:paraId="57CA8616" w14:textId="77777777" w:rsidR="006F5026" w:rsidRPr="00DE6F92" w:rsidRDefault="006F5026" w:rsidP="006F5026">
      <w:pPr>
        <w:jc w:val="both"/>
        <w:rPr>
          <w:rFonts w:ascii="Graphik" w:hAnsi="Graphik" w:cs="Segoe UI"/>
          <w:b/>
          <w:noProof/>
        </w:rPr>
      </w:pPr>
    </w:p>
    <w:p w14:paraId="0F86EAC3" w14:textId="26F0947B" w:rsidR="006F5026" w:rsidRPr="00DE6F92" w:rsidRDefault="006F5026" w:rsidP="00863C0A">
      <w:pPr>
        <w:numPr>
          <w:ilvl w:val="2"/>
          <w:numId w:val="9"/>
        </w:numPr>
        <w:jc w:val="both"/>
        <w:rPr>
          <w:rFonts w:ascii="Graphik" w:hAnsi="Graphik" w:cs="Segoe UI"/>
          <w:b/>
          <w:noProof/>
        </w:rPr>
      </w:pPr>
      <w:r w:rsidRPr="00DE6F92">
        <w:rPr>
          <w:rFonts w:ascii="Graphik" w:hAnsi="Graphik" w:cs="Segoe UI"/>
          <w:noProof/>
        </w:rPr>
        <w:t>The list of record(s) retrieved from the database will be displayed in the CLI with the message “</w:t>
      </w:r>
      <w:r w:rsidRPr="00DE6F92">
        <w:rPr>
          <w:rFonts w:ascii="Graphik" w:hAnsi="Graphik" w:cs="Segoe UI"/>
          <w:b/>
          <w:noProof/>
        </w:rPr>
        <w:t>Successfully processed Request File</w:t>
      </w:r>
      <w:r w:rsidRPr="00DE6F92">
        <w:rPr>
          <w:rFonts w:ascii="Graphik" w:hAnsi="Graphik" w:cs="Segoe UI"/>
          <w:noProof/>
        </w:rPr>
        <w:t>”</w:t>
      </w:r>
      <w:r w:rsidRPr="00DE6F92">
        <w:rPr>
          <w:rFonts w:ascii="Graphik" w:hAnsi="Graphik" w:cs="Segoe UI"/>
          <w:b/>
          <w:noProof/>
        </w:rPr>
        <w:t>.</w:t>
      </w:r>
      <w:r w:rsidRPr="00DE6F92" w:rsidDel="002C53E8">
        <w:rPr>
          <w:rFonts w:ascii="Graphik" w:hAnsi="Graphik" w:cs="Segoe UI"/>
          <w:noProof/>
        </w:rPr>
        <w:t xml:space="preserve"> </w:t>
      </w:r>
    </w:p>
    <w:p w14:paraId="3353E503" w14:textId="77777777" w:rsidR="009F71A4" w:rsidRPr="00DE6F92" w:rsidRDefault="009F71A4" w:rsidP="009F71A4">
      <w:pPr>
        <w:pStyle w:val="ListParagraph"/>
        <w:rPr>
          <w:rFonts w:ascii="Graphik" w:hAnsi="Graphik" w:cs="Segoe UI"/>
          <w:b/>
          <w:noProof/>
        </w:rPr>
      </w:pPr>
    </w:p>
    <w:p w14:paraId="767CF870" w14:textId="578AB63A" w:rsidR="009F71A4" w:rsidRPr="00DE6F92" w:rsidRDefault="009F71A4" w:rsidP="009F71A4">
      <w:pPr>
        <w:jc w:val="both"/>
        <w:rPr>
          <w:rFonts w:ascii="Graphik" w:hAnsi="Graphik" w:cs="Segoe UI"/>
          <w:b/>
          <w:noProof/>
        </w:rPr>
      </w:pPr>
    </w:p>
    <w:p w14:paraId="56DA4455" w14:textId="77777777" w:rsidR="009F71A4" w:rsidRPr="00DE6F92" w:rsidRDefault="009F71A4" w:rsidP="00CC52DE">
      <w:pPr>
        <w:rPr>
          <w:rFonts w:ascii="Graphik" w:hAnsi="Graphik" w:cs="Segoe UI"/>
          <w:b/>
          <w:noProof/>
        </w:rPr>
      </w:pPr>
    </w:p>
    <w:p w14:paraId="0B7D094B" w14:textId="396BE771" w:rsidR="009F71A4" w:rsidRDefault="009F71A4" w:rsidP="009F71A4">
      <w:pPr>
        <w:pStyle w:val="Heading1"/>
        <w:rPr>
          <w:rFonts w:ascii="Graphik" w:hAnsi="Graphik"/>
          <w:noProof/>
        </w:rPr>
      </w:pPr>
      <w:bookmarkStart w:id="12" w:name="_Toc98422604"/>
      <w:r w:rsidRPr="00DE6F92">
        <w:rPr>
          <w:rFonts w:ascii="Graphik" w:hAnsi="Graphik"/>
          <w:noProof/>
        </w:rPr>
        <w:lastRenderedPageBreak/>
        <w:t>Functional Workflow Diagram</w:t>
      </w:r>
      <w:bookmarkEnd w:id="12"/>
    </w:p>
    <w:p w14:paraId="7B9A9DDC" w14:textId="75A6E985" w:rsidR="00FD437B" w:rsidRDefault="00FD437B" w:rsidP="00FD437B">
      <w:pPr>
        <w:rPr>
          <w:lang w:val="en-GB"/>
        </w:rPr>
      </w:pPr>
    </w:p>
    <w:p w14:paraId="1F598309" w14:textId="579AEDEC" w:rsidR="00FD437B" w:rsidRPr="00FD437B" w:rsidRDefault="00902201" w:rsidP="00902201">
      <w:pPr>
        <w:jc w:val="center"/>
        <w:rPr>
          <w:lang w:val="en-GB"/>
        </w:rPr>
      </w:pPr>
      <w:r>
        <w:rPr>
          <w:noProof/>
        </w:rPr>
        <mc:AlternateContent>
          <mc:Choice Requires="wps">
            <w:drawing>
              <wp:anchor distT="0" distB="0" distL="114300" distR="114300" simplePos="0" relativeHeight="251678720" behindDoc="0" locked="0" layoutInCell="1" allowOverlap="1" wp14:anchorId="6DA64961" wp14:editId="2C0096E2">
                <wp:simplePos x="0" y="0"/>
                <wp:positionH relativeFrom="column">
                  <wp:posOffset>1915159</wp:posOffset>
                </wp:positionH>
                <wp:positionV relativeFrom="paragraph">
                  <wp:posOffset>1824990</wp:posOffset>
                </wp:positionV>
                <wp:extent cx="2838450" cy="458467"/>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58467"/>
                        </a:xfrm>
                        <a:prstGeom prst="rect">
                          <a:avLst/>
                        </a:prstGeom>
                        <a:noFill/>
                        <a:ln w="9525">
                          <a:noFill/>
                          <a:miter lim="800000"/>
                          <a:headEnd/>
                          <a:tailEnd/>
                        </a:ln>
                      </wps:spPr>
                      <wps:txbx>
                        <w:txbxContent>
                          <w:p w14:paraId="59E5953B" w14:textId="6889CB48" w:rsidR="00902201" w:rsidRDefault="00902201" w:rsidP="00902201">
                            <w:pPr>
                              <w:jc w:val="center"/>
                            </w:pPr>
                            <w:r>
                              <w:t>4.</w:t>
                            </w:r>
                            <w:r>
                              <w:t>1</w:t>
                            </w:r>
                            <w:r>
                              <w:t xml:space="preserve"> </w:t>
                            </w:r>
                            <w:r>
                              <w:t>User</w:t>
                            </w:r>
                            <w:r>
                              <w:t xml:space="preserve"> Functional Workflow Diagram</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DA64961" id="_x0000_s1028" type="#_x0000_t202" style="position:absolute;left:0;text-align:left;margin-left:150.8pt;margin-top:143.7pt;width:223.5pt;height:36.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" filled="f" stroked="f">
                <v:textbox style="mso-fit-shape-to-text:t">
                  <w:txbxContent>
                    <w:p w14:paraId="59E5953B" w14:textId="6889CB48" w:rsidR="00902201" w:rsidRDefault="00902201" w:rsidP="00902201">
                      <w:pPr>
                        <w:jc w:val="center"/>
                      </w:pPr>
                      <w:r>
                        <w:t>4.</w:t>
                      </w:r>
                      <w:r>
                        <w:t>1</w:t>
                      </w:r>
                      <w:r>
                        <w:t xml:space="preserve"> </w:t>
                      </w:r>
                      <w:r>
                        <w:t>User</w:t>
                      </w:r>
                      <w:r>
                        <w:t xml:space="preserve"> Functional Workflow Diagram</w:t>
                      </w:r>
                    </w:p>
                  </w:txbxContent>
                </v:textbox>
              </v:shape>
            </w:pict>
          </mc:Fallback>
        </mc:AlternateContent>
      </w:r>
      <w:r>
        <w:rPr>
          <w:noProof/>
          <w:lang w:val="en-GB"/>
        </w:rPr>
        <w:drawing>
          <wp:inline distT="0" distB="0" distL="0" distR="0" wp14:anchorId="2891C5B9" wp14:editId="589E956F">
            <wp:extent cx="5835650" cy="2063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5650" cy="2063750"/>
                    </a:xfrm>
                    <a:prstGeom prst="rect">
                      <a:avLst/>
                    </a:prstGeom>
                    <a:noFill/>
                    <a:ln>
                      <a:noFill/>
                    </a:ln>
                  </pic:spPr>
                </pic:pic>
              </a:graphicData>
            </a:graphic>
          </wp:inline>
        </w:drawing>
      </w:r>
    </w:p>
    <w:p w14:paraId="32BB21F6" w14:textId="1F0DC657" w:rsidR="006F5026" w:rsidRPr="00DE6F92" w:rsidRDefault="00FF7C21" w:rsidP="006F5026">
      <w:pPr>
        <w:rPr>
          <w:rFonts w:ascii="Graphik" w:hAnsi="Graphik"/>
          <w:lang w:val="en-GB"/>
        </w:rPr>
      </w:pPr>
      <w:r w:rsidRPr="00DE6F92">
        <w:rPr>
          <w:rFonts w:ascii="Graphik" w:hAnsi="Graphik" w:cs="Segoe UI"/>
          <w:noProof/>
        </w:rPr>
        <mc:AlternateContent>
          <mc:Choice Requires="wpg">
            <w:drawing>
              <wp:anchor distT="0" distB="0" distL="114300" distR="114300" simplePos="0" relativeHeight="251675648" behindDoc="0" locked="0" layoutInCell="1" allowOverlap="1" wp14:anchorId="5C070863" wp14:editId="45BBE691">
                <wp:simplePos x="0" y="0"/>
                <wp:positionH relativeFrom="column">
                  <wp:posOffset>682763</wp:posOffset>
                </wp:positionH>
                <wp:positionV relativeFrom="paragraph">
                  <wp:posOffset>339559</wp:posOffset>
                </wp:positionV>
                <wp:extent cx="5486400" cy="2809886"/>
                <wp:effectExtent l="0" t="0" r="0" b="0"/>
                <wp:wrapNone/>
                <wp:docPr id="13" name="Group 13"/>
                <wp:cNvGraphicFramePr/>
                <a:graphic xmlns:a="http://schemas.openxmlformats.org/drawingml/2006/main">
                  <a:graphicData uri="http://schemas.microsoft.com/office/word/2010/wordprocessingGroup">
                    <wpg:wgp>
                      <wpg:cNvGrpSpPr/>
                      <wpg:grpSpPr>
                        <a:xfrm>
                          <a:off x="0" y="0"/>
                          <a:ext cx="5486400" cy="2809886"/>
                          <a:chOff x="0" y="-37465"/>
                          <a:chExt cx="5486400" cy="2809886"/>
                        </a:xfrm>
                      </wpg:grpSpPr>
                      <pic:pic xmlns:pic="http://schemas.openxmlformats.org/drawingml/2006/picture">
                        <pic:nvPicPr>
                          <pic:cNvPr id="14" name="Picture 14"/>
                          <pic:cNvPicPr>
                            <a:picLocks noChangeAspect="1"/>
                          </pic:cNvPicPr>
                        </pic:nvPicPr>
                        <pic:blipFill>
                          <a:blip r:embed="rId19">
                            <a:extLst>
                              <a:ext uri="{28A0092B-C50C-407E-A947-70E740481C1C}">
                                <a14:useLocalDpi xmlns:a14="http://schemas.microsoft.com/office/drawing/2010/main" val="0"/>
                              </a:ext>
                            </a:extLst>
                          </a:blip>
                          <a:srcRect/>
                          <a:stretch/>
                        </pic:blipFill>
                        <pic:spPr bwMode="auto">
                          <a:xfrm>
                            <a:off x="0" y="-37465"/>
                            <a:ext cx="5486400" cy="2148839"/>
                          </a:xfrm>
                          <a:prstGeom prst="rect">
                            <a:avLst/>
                          </a:prstGeom>
                          <a:noFill/>
                          <a:ln>
                            <a:noFill/>
                          </a:ln>
                        </pic:spPr>
                      </pic:pic>
                      <wps:wsp>
                        <wps:cNvPr id="15" name="Text Box 2"/>
                        <wps:cNvSpPr txBox="1">
                          <a:spLocks noChangeArrowheads="1"/>
                        </wps:cNvSpPr>
                        <wps:spPr bwMode="auto">
                          <a:xfrm>
                            <a:off x="1343025" y="2313952"/>
                            <a:ext cx="2724784" cy="458469"/>
                          </a:xfrm>
                          <a:prstGeom prst="rect">
                            <a:avLst/>
                          </a:prstGeom>
                          <a:noFill/>
                          <a:ln w="9525">
                            <a:noFill/>
                            <a:miter lim="800000"/>
                            <a:headEnd/>
                            <a:tailEnd/>
                          </a:ln>
                        </wps:spPr>
                        <wps:txbx>
                          <w:txbxContent>
                            <w:p w14:paraId="04FE155F" w14:textId="49196D16" w:rsidR="00FF7C21" w:rsidRDefault="00863C0A" w:rsidP="00FF7C21">
                              <w:r>
                                <w:t>4</w:t>
                              </w:r>
                              <w:r w:rsidR="00FF7C21">
                                <w:t>.2 IT Personnel Functional Workflow Diagram</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5C070863" id="Group 13" o:spid="_x0000_s1029" style="position:absolute;margin-left:53.75pt;margin-top:26.75pt;width:6in;height:221.25pt;z-index:251675648;mso-height-relative:margin" coordorigin=",-374" coordsize="54864,28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style="position:absolute;top:-374;width:54864;height:21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">
                  <v:imagedata r:id="rId20" o:title=""/>
                </v:shape>
                <v:shape id="_x0000_s1031" type="#_x0000_t202" style="position:absolute;left:13430;top:23139;width:27248;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04FE155F" w14:textId="49196D16" w:rsidR="00FF7C21" w:rsidRDefault="00863C0A" w:rsidP="00FF7C21">
                        <w:r>
                          <w:t>4</w:t>
                        </w:r>
                        <w:r w:rsidR="00FF7C21">
                          <w:t>.2 IT Personnel Functional Workflow Diagram</w:t>
                        </w:r>
                      </w:p>
                    </w:txbxContent>
                  </v:textbox>
                </v:shape>
              </v:group>
            </w:pict>
          </mc:Fallback>
        </mc:AlternateContent>
      </w:r>
    </w:p>
    <w:sectPr w:rsidR="006F5026" w:rsidRPr="00DE6F92" w:rsidSect="00022AF5">
      <w:headerReference w:type="default" r:id="rId21"/>
      <w:footerReference w:type="default" r:id="rId22"/>
      <w:pgSz w:w="12240" w:h="15840" w:code="1"/>
      <w:pgMar w:top="1080" w:right="644" w:bottom="81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BF42" w14:textId="77777777" w:rsidR="00F123B7" w:rsidRDefault="00F123B7" w:rsidP="0024169D">
      <w:r>
        <w:separator/>
      </w:r>
    </w:p>
  </w:endnote>
  <w:endnote w:type="continuationSeparator" w:id="0">
    <w:p w14:paraId="7C3B04F2" w14:textId="77777777" w:rsidR="00F123B7" w:rsidRDefault="00F123B7" w:rsidP="0024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Graphik">
    <w:panose1 w:val="020B0503030202060203"/>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6F95C" w14:textId="77777777" w:rsidR="00022AF5" w:rsidRPr="00022AF5" w:rsidRDefault="00022AF5" w:rsidP="00022AF5">
    <w:pPr>
      <w:rPr>
        <w:rFonts w:ascii="Segoe UI" w:eastAsia="Times New Roman" w:hAnsi="Segoe UI" w:cs="Segoe UI"/>
        <w:snapToGrid w:val="0"/>
        <w:sz w:val="20"/>
        <w:szCs w:val="20"/>
      </w:rPr>
    </w:pPr>
  </w:p>
  <w:p w14:paraId="0778F4D3" w14:textId="180E4A96" w:rsidR="00022AF5" w:rsidRPr="00022AF5" w:rsidRDefault="00022AF5" w:rsidP="00022AF5">
    <w:pPr>
      <w:rPr>
        <w:rFonts w:ascii="Calibri" w:eastAsia="Times New Roman" w:hAnsi="Calibri" w:cs="Segoe UI"/>
        <w:snapToGrid w:val="0"/>
        <w:sz w:val="20"/>
        <w:szCs w:val="20"/>
      </w:rPr>
    </w:pPr>
    <w:r w:rsidRPr="00022AF5">
      <w:rPr>
        <w:rFonts w:ascii="Calibri" w:eastAsia="Times New Roman" w:hAnsi="Calibri" w:cs="Segoe UI"/>
        <w:snapToGrid w:val="0"/>
        <w:sz w:val="20"/>
        <w:szCs w:val="20"/>
      </w:rPr>
      <w:fldChar w:fldCharType="begin"/>
    </w:r>
    <w:r w:rsidRPr="00022AF5">
      <w:rPr>
        <w:rFonts w:ascii="Calibri" w:eastAsia="Times New Roman" w:hAnsi="Calibri" w:cs="Segoe UI"/>
        <w:snapToGrid w:val="0"/>
        <w:sz w:val="20"/>
        <w:szCs w:val="20"/>
      </w:rPr>
      <w:instrText xml:space="preserve"> DATE \@ "MM/dd/yy" </w:instrText>
    </w:r>
    <w:r w:rsidRPr="00022AF5">
      <w:rPr>
        <w:rFonts w:ascii="Calibri" w:eastAsia="Times New Roman" w:hAnsi="Calibri" w:cs="Segoe UI"/>
        <w:snapToGrid w:val="0"/>
        <w:sz w:val="20"/>
        <w:szCs w:val="20"/>
      </w:rPr>
      <w:fldChar w:fldCharType="separate"/>
    </w:r>
    <w:r w:rsidR="00291CD4">
      <w:rPr>
        <w:rFonts w:ascii="Calibri" w:eastAsia="Times New Roman" w:hAnsi="Calibri" w:cs="Segoe UI"/>
        <w:noProof/>
        <w:snapToGrid w:val="0"/>
        <w:sz w:val="20"/>
        <w:szCs w:val="20"/>
      </w:rPr>
      <w:t>03/22/22</w:t>
    </w:r>
    <w:r w:rsidRPr="00022AF5">
      <w:rPr>
        <w:rFonts w:ascii="Calibri" w:eastAsia="Times New Roman" w:hAnsi="Calibri" w:cs="Segoe UI"/>
        <w:snapToGrid w:val="0"/>
        <w:sz w:val="20"/>
        <w:szCs w:val="20"/>
      </w:rPr>
      <w:fldChar w:fldCharType="end"/>
    </w:r>
    <w:r w:rsidRPr="00022AF5">
      <w:rPr>
        <w:rFonts w:ascii="Calibri" w:eastAsia="Times New Roman" w:hAnsi="Calibri" w:cs="Segoe UI"/>
        <w:snapToGrid w:val="0"/>
        <w:sz w:val="20"/>
        <w:szCs w:val="20"/>
      </w:rPr>
      <w:tab/>
    </w:r>
    <w:r w:rsidRPr="00022AF5">
      <w:rPr>
        <w:rFonts w:ascii="Calibri" w:eastAsia="Times New Roman" w:hAnsi="Calibri" w:cs="Segoe UI"/>
        <w:sz w:val="20"/>
        <w:szCs w:val="20"/>
      </w:rPr>
      <w:tab/>
    </w:r>
    <w:r w:rsidRPr="00022AF5">
      <w:rPr>
        <w:rFonts w:ascii="Calibri" w:eastAsia="Times New Roman" w:hAnsi="Calibri" w:cs="Segoe UI"/>
        <w:sz w:val="20"/>
        <w:szCs w:val="20"/>
      </w:rPr>
      <w:tab/>
      <w:t xml:space="preserve"> </w:t>
    </w:r>
    <w:r w:rsidRPr="00022AF5">
      <w:rPr>
        <w:rFonts w:ascii="Calibri" w:eastAsia="Times New Roman" w:hAnsi="Calibri" w:cs="Segoe UI"/>
        <w:sz w:val="20"/>
        <w:szCs w:val="20"/>
      </w:rPr>
      <w:tab/>
    </w:r>
    <w:r w:rsidR="00CD32B9">
      <w:rPr>
        <w:rFonts w:ascii="Calibri" w:eastAsia="Times New Roman" w:hAnsi="Calibri" w:cs="Segoe UI"/>
        <w:sz w:val="20"/>
        <w:szCs w:val="20"/>
      </w:rPr>
      <w:t xml:space="preserve">             </w:t>
    </w:r>
    <w:r w:rsidRPr="00022AF5">
      <w:rPr>
        <w:rFonts w:ascii="Calibri" w:eastAsia="Times New Roman" w:hAnsi="Calibri" w:cs="Segoe UI"/>
        <w:i/>
        <w:sz w:val="16"/>
        <w:szCs w:val="20"/>
      </w:rPr>
      <w:t xml:space="preserve">Copyright © </w:t>
    </w:r>
    <w:r w:rsidR="00386721">
      <w:rPr>
        <w:rFonts w:ascii="Calibri" w:eastAsia="Times New Roman" w:hAnsi="Calibri" w:cs="Segoe UI"/>
        <w:i/>
        <w:sz w:val="16"/>
        <w:szCs w:val="20"/>
      </w:rPr>
      <w:t>2022</w:t>
    </w:r>
    <w:r w:rsidRPr="00022AF5">
      <w:rPr>
        <w:rFonts w:ascii="Calibri" w:eastAsia="Times New Roman" w:hAnsi="Calibri" w:cs="Segoe UI"/>
        <w:i/>
        <w:sz w:val="16"/>
        <w:szCs w:val="20"/>
      </w:rPr>
      <w:t xml:space="preserve"> Accenture.</w:t>
    </w:r>
    <w:r w:rsidRPr="00022AF5">
      <w:rPr>
        <w:rFonts w:ascii="Calibri" w:eastAsia="Times New Roman" w:hAnsi="Calibri" w:cs="Segoe UI"/>
        <w:i/>
        <w:sz w:val="18"/>
        <w:szCs w:val="20"/>
      </w:rPr>
      <w:t xml:space="preserve"> </w:t>
    </w:r>
    <w:r w:rsidRPr="00022AF5">
      <w:rPr>
        <w:rFonts w:ascii="Calibri" w:eastAsia="Times New Roman" w:hAnsi="Calibri" w:cs="Segoe UI"/>
        <w:sz w:val="20"/>
        <w:szCs w:val="20"/>
      </w:rPr>
      <w:t xml:space="preserve">        </w:t>
    </w:r>
    <w:r w:rsidRPr="00022AF5">
      <w:rPr>
        <w:rFonts w:ascii="Calibri" w:eastAsia="Times New Roman" w:hAnsi="Calibri" w:cs="Segoe UI"/>
        <w:sz w:val="20"/>
        <w:szCs w:val="20"/>
      </w:rPr>
      <w:tab/>
    </w:r>
    <w:r w:rsidRPr="00022AF5">
      <w:rPr>
        <w:rFonts w:ascii="Calibri" w:eastAsia="Times New Roman" w:hAnsi="Calibri" w:cs="Segoe UI"/>
        <w:sz w:val="20"/>
        <w:szCs w:val="20"/>
      </w:rPr>
      <w:tab/>
    </w:r>
    <w:r w:rsidR="00CB2070">
      <w:rPr>
        <w:rFonts w:ascii="Calibri" w:eastAsia="Times New Roman" w:hAnsi="Calibri" w:cs="Segoe UI"/>
        <w:sz w:val="20"/>
        <w:szCs w:val="20"/>
      </w:rPr>
      <w:t xml:space="preserve">                                              </w:t>
    </w:r>
    <w:r w:rsidRPr="00022AF5">
      <w:rPr>
        <w:rFonts w:ascii="Calibri" w:eastAsia="Times New Roman" w:hAnsi="Calibri" w:cs="Segoe UI"/>
        <w:snapToGrid w:val="0"/>
        <w:sz w:val="20"/>
        <w:szCs w:val="20"/>
      </w:rPr>
      <w:t xml:space="preserve">Page </w:t>
    </w:r>
    <w:r w:rsidRPr="00022AF5">
      <w:rPr>
        <w:rFonts w:ascii="Calibri" w:eastAsia="Times New Roman" w:hAnsi="Calibri" w:cs="Segoe UI"/>
        <w:snapToGrid w:val="0"/>
        <w:sz w:val="20"/>
        <w:szCs w:val="20"/>
      </w:rPr>
      <w:fldChar w:fldCharType="begin"/>
    </w:r>
    <w:r w:rsidRPr="00022AF5">
      <w:rPr>
        <w:rFonts w:ascii="Calibri" w:eastAsia="Times New Roman" w:hAnsi="Calibri" w:cs="Segoe UI"/>
        <w:snapToGrid w:val="0"/>
        <w:sz w:val="20"/>
        <w:szCs w:val="20"/>
      </w:rPr>
      <w:instrText xml:space="preserve"> PAGE </w:instrText>
    </w:r>
    <w:r w:rsidRPr="00022AF5">
      <w:rPr>
        <w:rFonts w:ascii="Calibri" w:eastAsia="Times New Roman" w:hAnsi="Calibri" w:cs="Segoe UI"/>
        <w:snapToGrid w:val="0"/>
        <w:sz w:val="20"/>
        <w:szCs w:val="20"/>
      </w:rPr>
      <w:fldChar w:fldCharType="separate"/>
    </w:r>
    <w:r w:rsidRPr="00022AF5">
      <w:rPr>
        <w:rFonts w:ascii="Calibri" w:eastAsia="Times New Roman" w:hAnsi="Calibri" w:cs="Segoe UI"/>
        <w:snapToGrid w:val="0"/>
        <w:sz w:val="20"/>
        <w:szCs w:val="20"/>
      </w:rPr>
      <w:t>2</w:t>
    </w:r>
    <w:r w:rsidRPr="00022AF5">
      <w:rPr>
        <w:rFonts w:ascii="Calibri" w:eastAsia="Times New Roman" w:hAnsi="Calibri" w:cs="Segoe UI"/>
        <w:snapToGrid w:val="0"/>
        <w:sz w:val="20"/>
        <w:szCs w:val="20"/>
      </w:rPr>
      <w:fldChar w:fldCharType="end"/>
    </w:r>
    <w:r w:rsidRPr="00022AF5">
      <w:rPr>
        <w:rFonts w:ascii="Calibri" w:eastAsia="Times New Roman" w:hAnsi="Calibri" w:cs="Segoe UI"/>
        <w:snapToGrid w:val="0"/>
        <w:sz w:val="20"/>
        <w:szCs w:val="20"/>
      </w:rPr>
      <w:t xml:space="preserve"> of </w:t>
    </w:r>
    <w:r w:rsidRPr="00022AF5">
      <w:rPr>
        <w:rFonts w:ascii="Calibri" w:eastAsia="Times New Roman" w:hAnsi="Calibri" w:cs="Segoe UI"/>
        <w:snapToGrid w:val="0"/>
        <w:sz w:val="20"/>
        <w:szCs w:val="20"/>
      </w:rPr>
      <w:fldChar w:fldCharType="begin"/>
    </w:r>
    <w:r w:rsidRPr="00022AF5">
      <w:rPr>
        <w:rFonts w:ascii="Calibri" w:eastAsia="Times New Roman" w:hAnsi="Calibri" w:cs="Segoe UI"/>
        <w:snapToGrid w:val="0"/>
        <w:sz w:val="20"/>
        <w:szCs w:val="20"/>
      </w:rPr>
      <w:instrText xml:space="preserve"> NUMPAGES </w:instrText>
    </w:r>
    <w:r w:rsidRPr="00022AF5">
      <w:rPr>
        <w:rFonts w:ascii="Calibri" w:eastAsia="Times New Roman" w:hAnsi="Calibri" w:cs="Segoe UI"/>
        <w:snapToGrid w:val="0"/>
        <w:sz w:val="20"/>
        <w:szCs w:val="20"/>
      </w:rPr>
      <w:fldChar w:fldCharType="separate"/>
    </w:r>
    <w:r w:rsidRPr="00022AF5">
      <w:rPr>
        <w:rFonts w:ascii="Calibri" w:eastAsia="Times New Roman" w:hAnsi="Calibri" w:cs="Segoe UI"/>
        <w:snapToGrid w:val="0"/>
        <w:sz w:val="20"/>
        <w:szCs w:val="20"/>
      </w:rPr>
      <w:t>9</w:t>
    </w:r>
    <w:r w:rsidRPr="00022AF5">
      <w:rPr>
        <w:rFonts w:ascii="Calibri" w:eastAsia="Times New Roman" w:hAnsi="Calibri" w:cs="Segoe UI"/>
        <w:snapToGrid w:val="0"/>
        <w:sz w:val="20"/>
        <w:szCs w:val="20"/>
      </w:rPr>
      <w:fldChar w:fldCharType="end"/>
    </w:r>
    <w:r w:rsidRPr="00022AF5">
      <w:rPr>
        <w:rFonts w:ascii="Calibri" w:eastAsia="Times New Roman" w:hAnsi="Calibri" w:cs="Segoe UI"/>
        <w:sz w:val="20"/>
        <w:szCs w:val="20"/>
      </w:rPr>
      <w:tab/>
    </w:r>
    <w:r w:rsidRPr="00022AF5">
      <w:rPr>
        <w:rFonts w:ascii="Calibri" w:eastAsia="Times New Roman" w:hAnsi="Calibri" w:cs="Segoe UI"/>
        <w:snapToGrid w:val="0"/>
        <w:sz w:val="20"/>
        <w:szCs w:val="20"/>
      </w:rPr>
      <w:t xml:space="preserve"> </w:t>
    </w:r>
  </w:p>
  <w:p w14:paraId="4654F12F" w14:textId="77777777" w:rsidR="00022AF5" w:rsidRPr="00022AF5" w:rsidRDefault="00022AF5" w:rsidP="00022AF5">
    <w:pPr>
      <w:rPr>
        <w:rFonts w:ascii="Calibri" w:eastAsia="Times New Roman" w:hAnsi="Calibri" w:cs="Segoe UI"/>
        <w:sz w:val="20"/>
        <w:szCs w:val="20"/>
      </w:rPr>
    </w:pPr>
    <w:r w:rsidRPr="00022AF5">
      <w:rPr>
        <w:rFonts w:ascii="Calibri" w:eastAsia="Times New Roman" w:hAnsi="Calibri" w:cs="Segoe UI"/>
        <w:sz w:val="28"/>
        <w:szCs w:val="20"/>
      </w:rPr>
      <w:t>Accenture Confidential</w:t>
    </w:r>
  </w:p>
  <w:p w14:paraId="16314875" w14:textId="77777777" w:rsidR="00022AF5" w:rsidRPr="00022AF5" w:rsidRDefault="00022AF5" w:rsidP="00022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D864A" w14:textId="77777777" w:rsidR="00F123B7" w:rsidRDefault="00F123B7" w:rsidP="0024169D">
      <w:r>
        <w:separator/>
      </w:r>
    </w:p>
  </w:footnote>
  <w:footnote w:type="continuationSeparator" w:id="0">
    <w:p w14:paraId="3D76C55F" w14:textId="77777777" w:rsidR="00F123B7" w:rsidRDefault="00F123B7" w:rsidP="00241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6" w:type="dxa"/>
      <w:tblLayout w:type="fixed"/>
      <w:tblLook w:val="0000" w:firstRow="0" w:lastRow="0" w:firstColumn="0" w:lastColumn="0" w:noHBand="0" w:noVBand="0"/>
    </w:tblPr>
    <w:tblGrid>
      <w:gridCol w:w="2988"/>
      <w:gridCol w:w="6316"/>
    </w:tblGrid>
    <w:tr w:rsidR="00022AF5" w:rsidRPr="00DE1F1F" w14:paraId="7A66FC1F" w14:textId="77777777" w:rsidTr="0063465C">
      <w:trPr>
        <w:trHeight w:val="1070"/>
      </w:trPr>
      <w:tc>
        <w:tcPr>
          <w:tcW w:w="2988" w:type="dxa"/>
          <w:vAlign w:val="center"/>
        </w:tcPr>
        <w:p w14:paraId="347EF581" w14:textId="361F4F06" w:rsidR="00022AF5" w:rsidRPr="00DE1F1F" w:rsidRDefault="00022AF5" w:rsidP="00022AF5">
          <w:pPr>
            <w:pStyle w:val="Header"/>
            <w:jc w:val="center"/>
            <w:rPr>
              <w:rFonts w:asciiTheme="minorHAnsi" w:hAnsiTheme="minorHAnsi" w:cs="Segoe UI"/>
            </w:rPr>
          </w:pPr>
          <w:r w:rsidRPr="00DE1F1F">
            <w:rPr>
              <w:rFonts w:asciiTheme="minorHAnsi" w:hAnsiTheme="minorHAnsi" w:cs="Segoe UI"/>
            </w:rPr>
            <w:t xml:space="preserve">Billing Automated Requisition </w:t>
          </w:r>
          <w:r w:rsidR="00DE1F1F" w:rsidRPr="00DE1F1F">
            <w:rPr>
              <w:rFonts w:asciiTheme="minorHAnsi" w:hAnsiTheme="minorHAnsi" w:cs="Segoe UI"/>
            </w:rPr>
            <w:t>Service</w:t>
          </w:r>
        </w:p>
      </w:tc>
      <w:tc>
        <w:tcPr>
          <w:tcW w:w="6316" w:type="dxa"/>
          <w:vAlign w:val="center"/>
        </w:tcPr>
        <w:p w14:paraId="059D30D5" w14:textId="77777777" w:rsidR="00022AF5" w:rsidRPr="00DE1F1F" w:rsidRDefault="00022AF5" w:rsidP="00022AF5">
          <w:pPr>
            <w:pStyle w:val="Header"/>
            <w:ind w:left="-90" w:right="-108"/>
            <w:jc w:val="right"/>
            <w:rPr>
              <w:rFonts w:asciiTheme="minorHAnsi" w:hAnsiTheme="minorHAnsi" w:cs="Segoe UI"/>
              <w:b/>
              <w:bCs/>
              <w:color w:val="0000FF"/>
            </w:rPr>
          </w:pPr>
          <w:r w:rsidRPr="00DE1F1F">
            <w:rPr>
              <w:rFonts w:asciiTheme="minorHAnsi" w:hAnsiTheme="minorHAnsi" w:cs="Segoe UI"/>
              <w:b/>
              <w:bCs/>
              <w:color w:val="0070C0"/>
            </w:rPr>
            <w:t>Functional Design</w:t>
          </w:r>
        </w:p>
      </w:tc>
    </w:tr>
  </w:tbl>
  <w:p w14:paraId="151A5A7A" w14:textId="77777777" w:rsidR="00022AF5" w:rsidRPr="00DE1F1F" w:rsidRDefault="00022A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064D7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1F66E30"/>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7850046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33E08D7"/>
    <w:multiLevelType w:val="multilevel"/>
    <w:tmpl w:val="4D66CBB8"/>
    <w:lvl w:ilvl="0">
      <w:start w:val="1"/>
      <w:numFmt w:val="decimal"/>
      <w:pStyle w:val="Heading1"/>
      <w:lvlText w:val="%1."/>
      <w:lvlJc w:val="left"/>
      <w:pPr>
        <w:ind w:left="360"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744"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256" w:hanging="1800"/>
      </w:pPr>
      <w:rPr>
        <w:rFonts w:hint="default"/>
      </w:rPr>
    </w:lvl>
    <w:lvl w:ilvl="7">
      <w:start w:val="1"/>
      <w:numFmt w:val="decimal"/>
      <w:isLgl/>
      <w:lvlText w:val="%1.%2.%3.%4.%5.%6.%7.%8."/>
      <w:lvlJc w:val="left"/>
      <w:pPr>
        <w:ind w:left="6192" w:hanging="2160"/>
      </w:pPr>
      <w:rPr>
        <w:rFonts w:hint="default"/>
      </w:rPr>
    </w:lvl>
    <w:lvl w:ilvl="8">
      <w:start w:val="1"/>
      <w:numFmt w:val="decimal"/>
      <w:isLgl/>
      <w:lvlText w:val="%1.%2.%3.%4.%5.%6.%7.%8.%9."/>
      <w:lvlJc w:val="left"/>
      <w:pPr>
        <w:ind w:left="6768" w:hanging="2160"/>
      </w:pPr>
      <w:rPr>
        <w:rFonts w:hint="default"/>
      </w:rPr>
    </w:lvl>
  </w:abstractNum>
  <w:abstractNum w:abstractNumId="4" w15:restartNumberingAfterBreak="0">
    <w:nsid w:val="1DC3022A"/>
    <w:multiLevelType w:val="multilevel"/>
    <w:tmpl w:val="B32C1E9C"/>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5" w15:restartNumberingAfterBreak="0">
    <w:nsid w:val="1F054D61"/>
    <w:multiLevelType w:val="multilevel"/>
    <w:tmpl w:val="3C308468"/>
    <w:styleLink w:val="CurrentList1"/>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6" w15:restartNumberingAfterBreak="0">
    <w:nsid w:val="48012175"/>
    <w:multiLevelType w:val="multilevel"/>
    <w:tmpl w:val="2EF49CD8"/>
    <w:lvl w:ilvl="0">
      <w:start w:val="2"/>
      <w:numFmt w:val="decimal"/>
      <w:lvlText w:val="%1"/>
      <w:lvlJc w:val="left"/>
      <w:pPr>
        <w:tabs>
          <w:tab w:val="num" w:pos="435"/>
        </w:tabs>
        <w:ind w:left="435" w:hanging="435"/>
      </w:pPr>
      <w:rPr>
        <w:rFonts w:hint="default"/>
        <w:b w:val="0"/>
      </w:rPr>
    </w:lvl>
    <w:lvl w:ilvl="1">
      <w:start w:val="2"/>
      <w:numFmt w:val="decimal"/>
      <w:lvlText w:val="%1.%2"/>
      <w:lvlJc w:val="left"/>
      <w:pPr>
        <w:tabs>
          <w:tab w:val="num" w:pos="795"/>
        </w:tabs>
        <w:ind w:left="795" w:hanging="435"/>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1800"/>
        </w:tabs>
        <w:ind w:left="1800" w:hanging="720"/>
      </w:pPr>
      <w:rPr>
        <w:rFonts w:hint="default"/>
        <w:b w:val="0"/>
      </w:rPr>
    </w:lvl>
    <w:lvl w:ilvl="4">
      <w:start w:val="1"/>
      <w:numFmt w:val="decimal"/>
      <w:lvlText w:val="%1.%2.%3.%4.%5"/>
      <w:lvlJc w:val="left"/>
      <w:pPr>
        <w:tabs>
          <w:tab w:val="num" w:pos="2520"/>
        </w:tabs>
        <w:ind w:left="2520" w:hanging="1080"/>
      </w:pPr>
      <w:rPr>
        <w:rFonts w:hint="default"/>
        <w:b w:val="0"/>
      </w:rPr>
    </w:lvl>
    <w:lvl w:ilvl="5">
      <w:start w:val="1"/>
      <w:numFmt w:val="decimal"/>
      <w:lvlText w:val="%1.%2.%3.%4.%5.%6"/>
      <w:lvlJc w:val="left"/>
      <w:pPr>
        <w:tabs>
          <w:tab w:val="num" w:pos="2880"/>
        </w:tabs>
        <w:ind w:left="2880" w:hanging="1080"/>
      </w:pPr>
      <w:rPr>
        <w:rFonts w:hint="default"/>
        <w:b w:val="0"/>
      </w:rPr>
    </w:lvl>
    <w:lvl w:ilvl="6">
      <w:start w:val="1"/>
      <w:numFmt w:val="decimal"/>
      <w:lvlText w:val="%1.%2.%3.%4.%5.%6.%7"/>
      <w:lvlJc w:val="left"/>
      <w:pPr>
        <w:tabs>
          <w:tab w:val="num" w:pos="3600"/>
        </w:tabs>
        <w:ind w:left="3600" w:hanging="1440"/>
      </w:pPr>
      <w:rPr>
        <w:rFonts w:hint="default"/>
        <w:b w:val="0"/>
      </w:rPr>
    </w:lvl>
    <w:lvl w:ilvl="7">
      <w:start w:val="1"/>
      <w:numFmt w:val="decimal"/>
      <w:lvlText w:val="%1.%2.%3.%4.%5.%6.%7.%8"/>
      <w:lvlJc w:val="left"/>
      <w:pPr>
        <w:tabs>
          <w:tab w:val="num" w:pos="3960"/>
        </w:tabs>
        <w:ind w:left="3960" w:hanging="1440"/>
      </w:pPr>
      <w:rPr>
        <w:rFonts w:hint="default"/>
        <w:b w:val="0"/>
      </w:rPr>
    </w:lvl>
    <w:lvl w:ilvl="8">
      <w:start w:val="1"/>
      <w:numFmt w:val="decimal"/>
      <w:lvlText w:val="%1.%2.%3.%4.%5.%6.%7.%8.%9"/>
      <w:lvlJc w:val="left"/>
      <w:pPr>
        <w:tabs>
          <w:tab w:val="num" w:pos="4680"/>
        </w:tabs>
        <w:ind w:left="4680" w:hanging="1800"/>
      </w:pPr>
      <w:rPr>
        <w:rFonts w:hint="default"/>
        <w:b w:val="0"/>
      </w:rPr>
    </w:lvl>
  </w:abstractNum>
  <w:abstractNum w:abstractNumId="7" w15:restartNumberingAfterBreak="0">
    <w:nsid w:val="4C2D12AA"/>
    <w:multiLevelType w:val="multilevel"/>
    <w:tmpl w:val="8E54D91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5B685E5D"/>
    <w:multiLevelType w:val="multilevel"/>
    <w:tmpl w:val="32F4402E"/>
    <w:lvl w:ilvl="0">
      <w:start w:val="1"/>
      <w:numFmt w:val="decimal"/>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9" w15:restartNumberingAfterBreak="0">
    <w:nsid w:val="6BD460E6"/>
    <w:multiLevelType w:val="multilevel"/>
    <w:tmpl w:val="E45A1400"/>
    <w:lvl w:ilvl="0">
      <w:start w:val="1"/>
      <w:numFmt w:val="decimal"/>
      <w:lvlText w:val="%1."/>
      <w:lvlJc w:val="left"/>
      <w:pPr>
        <w:tabs>
          <w:tab w:val="num" w:pos="1080"/>
        </w:tabs>
        <w:ind w:left="1080" w:hanging="360"/>
      </w:pPr>
      <w:rPr>
        <w:rFonts w:hint="default"/>
      </w:rPr>
    </w:lvl>
    <w:lvl w:ilvl="1">
      <w:start w:val="2"/>
      <w:numFmt w:val="decimal"/>
      <w:isLgl/>
      <w:lvlText w:val="%1.%2"/>
      <w:lvlJc w:val="left"/>
      <w:pPr>
        <w:ind w:left="16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320" w:hanging="2160"/>
      </w:pPr>
      <w:rPr>
        <w:rFonts w:hint="default"/>
      </w:rPr>
    </w:lvl>
  </w:abstractNum>
  <w:num w:numId="1">
    <w:abstractNumId w:val="8"/>
  </w:num>
  <w:num w:numId="2">
    <w:abstractNumId w:val="2"/>
  </w:num>
  <w:num w:numId="3">
    <w:abstractNumId w:val="1"/>
  </w:num>
  <w:num w:numId="4">
    <w:abstractNumId w:val="0"/>
  </w:num>
  <w:num w:numId="5">
    <w:abstractNumId w:val="4"/>
  </w:num>
  <w:num w:numId="6">
    <w:abstractNumId w:val="9"/>
  </w:num>
  <w:num w:numId="7">
    <w:abstractNumId w:val="7"/>
  </w:num>
  <w:num w:numId="8">
    <w:abstractNumId w:val="5"/>
  </w:num>
  <w:num w:numId="9">
    <w:abstractNumId w:val="3"/>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9"/>
  <w:drawingGridVerticalSpacing w:val="181"/>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5B"/>
    <w:rsid w:val="00000E21"/>
    <w:rsid w:val="00004677"/>
    <w:rsid w:val="00022AF5"/>
    <w:rsid w:val="00023719"/>
    <w:rsid w:val="000263C1"/>
    <w:rsid w:val="00033009"/>
    <w:rsid w:val="0003517D"/>
    <w:rsid w:val="00042E17"/>
    <w:rsid w:val="00046C00"/>
    <w:rsid w:val="000548CB"/>
    <w:rsid w:val="0005660F"/>
    <w:rsid w:val="00065DCF"/>
    <w:rsid w:val="000B513A"/>
    <w:rsid w:val="000C3040"/>
    <w:rsid w:val="000E4489"/>
    <w:rsid w:val="00105063"/>
    <w:rsid w:val="00110AE3"/>
    <w:rsid w:val="0011257C"/>
    <w:rsid w:val="00113723"/>
    <w:rsid w:val="00122B5E"/>
    <w:rsid w:val="0016313A"/>
    <w:rsid w:val="00184214"/>
    <w:rsid w:val="001844DF"/>
    <w:rsid w:val="00184A6F"/>
    <w:rsid w:val="00195CC0"/>
    <w:rsid w:val="001A1023"/>
    <w:rsid w:val="001A5634"/>
    <w:rsid w:val="001A6C3B"/>
    <w:rsid w:val="001A7028"/>
    <w:rsid w:val="001B235B"/>
    <w:rsid w:val="001B41C9"/>
    <w:rsid w:val="001B7898"/>
    <w:rsid w:val="001C21D5"/>
    <w:rsid w:val="001E01A7"/>
    <w:rsid w:val="001E284E"/>
    <w:rsid w:val="001F020D"/>
    <w:rsid w:val="00200AF2"/>
    <w:rsid w:val="002138AA"/>
    <w:rsid w:val="00223505"/>
    <w:rsid w:val="00224D3F"/>
    <w:rsid w:val="0023509C"/>
    <w:rsid w:val="0024169D"/>
    <w:rsid w:val="002418F3"/>
    <w:rsid w:val="00242D2E"/>
    <w:rsid w:val="00250F61"/>
    <w:rsid w:val="00257764"/>
    <w:rsid w:val="00261D91"/>
    <w:rsid w:val="00266204"/>
    <w:rsid w:val="0026667B"/>
    <w:rsid w:val="002676DD"/>
    <w:rsid w:val="002833C9"/>
    <w:rsid w:val="00291CD4"/>
    <w:rsid w:val="002944CF"/>
    <w:rsid w:val="0029581D"/>
    <w:rsid w:val="002B5EA3"/>
    <w:rsid w:val="002C0A6A"/>
    <w:rsid w:val="002D5D10"/>
    <w:rsid w:val="002D706D"/>
    <w:rsid w:val="002D7327"/>
    <w:rsid w:val="002D7735"/>
    <w:rsid w:val="002E5672"/>
    <w:rsid w:val="002F5D03"/>
    <w:rsid w:val="003017D1"/>
    <w:rsid w:val="00302182"/>
    <w:rsid w:val="00313BED"/>
    <w:rsid w:val="00320AD0"/>
    <w:rsid w:val="00336A15"/>
    <w:rsid w:val="00340F39"/>
    <w:rsid w:val="003416CF"/>
    <w:rsid w:val="0034186A"/>
    <w:rsid w:val="00343C89"/>
    <w:rsid w:val="003475B9"/>
    <w:rsid w:val="00353D6B"/>
    <w:rsid w:val="0036283F"/>
    <w:rsid w:val="003643CE"/>
    <w:rsid w:val="003801D8"/>
    <w:rsid w:val="00382F5C"/>
    <w:rsid w:val="00386721"/>
    <w:rsid w:val="00386A5B"/>
    <w:rsid w:val="00397CA8"/>
    <w:rsid w:val="003A2966"/>
    <w:rsid w:val="003A351C"/>
    <w:rsid w:val="003A3A3F"/>
    <w:rsid w:val="003A70BA"/>
    <w:rsid w:val="003C12AD"/>
    <w:rsid w:val="003C16FF"/>
    <w:rsid w:val="003D444A"/>
    <w:rsid w:val="003D4553"/>
    <w:rsid w:val="003E12EE"/>
    <w:rsid w:val="003E3BBB"/>
    <w:rsid w:val="003E4ABA"/>
    <w:rsid w:val="003F1182"/>
    <w:rsid w:val="00411BC7"/>
    <w:rsid w:val="0041781B"/>
    <w:rsid w:val="0042536A"/>
    <w:rsid w:val="00426A30"/>
    <w:rsid w:val="00434C67"/>
    <w:rsid w:val="0045398F"/>
    <w:rsid w:val="00465E48"/>
    <w:rsid w:val="00466D78"/>
    <w:rsid w:val="00474061"/>
    <w:rsid w:val="00481CBF"/>
    <w:rsid w:val="004934D2"/>
    <w:rsid w:val="004B1642"/>
    <w:rsid w:val="004B4B80"/>
    <w:rsid w:val="004C2E54"/>
    <w:rsid w:val="004C7576"/>
    <w:rsid w:val="004D14C0"/>
    <w:rsid w:val="004D2AD8"/>
    <w:rsid w:val="004E092F"/>
    <w:rsid w:val="004E4631"/>
    <w:rsid w:val="004E6538"/>
    <w:rsid w:val="004F251C"/>
    <w:rsid w:val="005034D1"/>
    <w:rsid w:val="0052241A"/>
    <w:rsid w:val="00537153"/>
    <w:rsid w:val="00537CC7"/>
    <w:rsid w:val="00544B1B"/>
    <w:rsid w:val="005545CB"/>
    <w:rsid w:val="00555D96"/>
    <w:rsid w:val="00560A77"/>
    <w:rsid w:val="005640C9"/>
    <w:rsid w:val="00565B8C"/>
    <w:rsid w:val="00584F13"/>
    <w:rsid w:val="005A2555"/>
    <w:rsid w:val="005A265C"/>
    <w:rsid w:val="005C0009"/>
    <w:rsid w:val="005C54C7"/>
    <w:rsid w:val="005C5CB7"/>
    <w:rsid w:val="005D200C"/>
    <w:rsid w:val="005D2CE5"/>
    <w:rsid w:val="005F796C"/>
    <w:rsid w:val="0061014F"/>
    <w:rsid w:val="00614880"/>
    <w:rsid w:val="006162F8"/>
    <w:rsid w:val="0061659E"/>
    <w:rsid w:val="00622E50"/>
    <w:rsid w:val="00623073"/>
    <w:rsid w:val="00642C5D"/>
    <w:rsid w:val="00654D5C"/>
    <w:rsid w:val="006560C4"/>
    <w:rsid w:val="00665351"/>
    <w:rsid w:val="00667097"/>
    <w:rsid w:val="00667CBA"/>
    <w:rsid w:val="00675BB6"/>
    <w:rsid w:val="00691E23"/>
    <w:rsid w:val="006A0D74"/>
    <w:rsid w:val="006B18AC"/>
    <w:rsid w:val="006B1ED3"/>
    <w:rsid w:val="006B7422"/>
    <w:rsid w:val="006C13EC"/>
    <w:rsid w:val="006C1E3A"/>
    <w:rsid w:val="006E6D90"/>
    <w:rsid w:val="006E6F0C"/>
    <w:rsid w:val="006F4B4E"/>
    <w:rsid w:val="006F5026"/>
    <w:rsid w:val="006F5060"/>
    <w:rsid w:val="00734211"/>
    <w:rsid w:val="00737273"/>
    <w:rsid w:val="00737F67"/>
    <w:rsid w:val="0075383B"/>
    <w:rsid w:val="00760CDA"/>
    <w:rsid w:val="007619B5"/>
    <w:rsid w:val="00766FE3"/>
    <w:rsid w:val="00773B82"/>
    <w:rsid w:val="00773D2B"/>
    <w:rsid w:val="00773E17"/>
    <w:rsid w:val="00777317"/>
    <w:rsid w:val="00795D8B"/>
    <w:rsid w:val="00796130"/>
    <w:rsid w:val="007C6E5C"/>
    <w:rsid w:val="007D3527"/>
    <w:rsid w:val="007F1F9F"/>
    <w:rsid w:val="007F3D39"/>
    <w:rsid w:val="007F5590"/>
    <w:rsid w:val="00800604"/>
    <w:rsid w:val="00800D09"/>
    <w:rsid w:val="00812AF8"/>
    <w:rsid w:val="00814681"/>
    <w:rsid w:val="00826715"/>
    <w:rsid w:val="00827B9E"/>
    <w:rsid w:val="008317B4"/>
    <w:rsid w:val="00844C1D"/>
    <w:rsid w:val="00847C3F"/>
    <w:rsid w:val="00863C0A"/>
    <w:rsid w:val="0088626B"/>
    <w:rsid w:val="008924B7"/>
    <w:rsid w:val="008938B4"/>
    <w:rsid w:val="008951E6"/>
    <w:rsid w:val="008A7298"/>
    <w:rsid w:val="008C1F31"/>
    <w:rsid w:val="008C69ED"/>
    <w:rsid w:val="008F4EC1"/>
    <w:rsid w:val="00901EFB"/>
    <w:rsid w:val="00902201"/>
    <w:rsid w:val="00911254"/>
    <w:rsid w:val="0092057D"/>
    <w:rsid w:val="00924310"/>
    <w:rsid w:val="009257A9"/>
    <w:rsid w:val="0093149A"/>
    <w:rsid w:val="00936D7D"/>
    <w:rsid w:val="00946708"/>
    <w:rsid w:val="009562DD"/>
    <w:rsid w:val="00962407"/>
    <w:rsid w:val="009828B9"/>
    <w:rsid w:val="009915AD"/>
    <w:rsid w:val="00991883"/>
    <w:rsid w:val="009A0C11"/>
    <w:rsid w:val="009A4B7D"/>
    <w:rsid w:val="009A6CD2"/>
    <w:rsid w:val="009B7C0A"/>
    <w:rsid w:val="009C22C1"/>
    <w:rsid w:val="009C2C23"/>
    <w:rsid w:val="009D2F9B"/>
    <w:rsid w:val="009D64A3"/>
    <w:rsid w:val="009E13DB"/>
    <w:rsid w:val="009F2918"/>
    <w:rsid w:val="009F3C9A"/>
    <w:rsid w:val="009F71A4"/>
    <w:rsid w:val="00A20B9A"/>
    <w:rsid w:val="00A3401C"/>
    <w:rsid w:val="00A35792"/>
    <w:rsid w:val="00A35EDE"/>
    <w:rsid w:val="00A444DB"/>
    <w:rsid w:val="00A57909"/>
    <w:rsid w:val="00A65A53"/>
    <w:rsid w:val="00A67152"/>
    <w:rsid w:val="00A733E8"/>
    <w:rsid w:val="00A76EF2"/>
    <w:rsid w:val="00A86C7D"/>
    <w:rsid w:val="00A97671"/>
    <w:rsid w:val="00AB7B49"/>
    <w:rsid w:val="00AC2767"/>
    <w:rsid w:val="00AC2E9E"/>
    <w:rsid w:val="00AC7F4A"/>
    <w:rsid w:val="00AD3D67"/>
    <w:rsid w:val="00AD560C"/>
    <w:rsid w:val="00AD6A69"/>
    <w:rsid w:val="00AE21C7"/>
    <w:rsid w:val="00AF5025"/>
    <w:rsid w:val="00B11E7C"/>
    <w:rsid w:val="00B2755B"/>
    <w:rsid w:val="00B3197E"/>
    <w:rsid w:val="00B55836"/>
    <w:rsid w:val="00B56ABB"/>
    <w:rsid w:val="00B61880"/>
    <w:rsid w:val="00B66A3F"/>
    <w:rsid w:val="00B748C9"/>
    <w:rsid w:val="00BA2CF0"/>
    <w:rsid w:val="00BC3123"/>
    <w:rsid w:val="00BC356E"/>
    <w:rsid w:val="00BD0178"/>
    <w:rsid w:val="00BD5EF4"/>
    <w:rsid w:val="00BE7B84"/>
    <w:rsid w:val="00BF32EE"/>
    <w:rsid w:val="00C0572B"/>
    <w:rsid w:val="00C11FEB"/>
    <w:rsid w:val="00C14DAE"/>
    <w:rsid w:val="00C15322"/>
    <w:rsid w:val="00C272BE"/>
    <w:rsid w:val="00C53768"/>
    <w:rsid w:val="00C56285"/>
    <w:rsid w:val="00C60EB4"/>
    <w:rsid w:val="00C65405"/>
    <w:rsid w:val="00C71643"/>
    <w:rsid w:val="00C73BBD"/>
    <w:rsid w:val="00C91195"/>
    <w:rsid w:val="00CA071F"/>
    <w:rsid w:val="00CA6D2E"/>
    <w:rsid w:val="00CB2070"/>
    <w:rsid w:val="00CC4D97"/>
    <w:rsid w:val="00CC52DE"/>
    <w:rsid w:val="00CC5696"/>
    <w:rsid w:val="00CC59F8"/>
    <w:rsid w:val="00CD2D97"/>
    <w:rsid w:val="00CD32B9"/>
    <w:rsid w:val="00CF788C"/>
    <w:rsid w:val="00D05B21"/>
    <w:rsid w:val="00D05DD8"/>
    <w:rsid w:val="00D14776"/>
    <w:rsid w:val="00D17C2D"/>
    <w:rsid w:val="00D472D2"/>
    <w:rsid w:val="00D51BEB"/>
    <w:rsid w:val="00D52647"/>
    <w:rsid w:val="00D66CC9"/>
    <w:rsid w:val="00D81967"/>
    <w:rsid w:val="00D85720"/>
    <w:rsid w:val="00D86E97"/>
    <w:rsid w:val="00D902FB"/>
    <w:rsid w:val="00DC5691"/>
    <w:rsid w:val="00DC5F07"/>
    <w:rsid w:val="00DD006A"/>
    <w:rsid w:val="00DD24C6"/>
    <w:rsid w:val="00DD7CDA"/>
    <w:rsid w:val="00DE1F1F"/>
    <w:rsid w:val="00DE51E6"/>
    <w:rsid w:val="00DE6F92"/>
    <w:rsid w:val="00E238BD"/>
    <w:rsid w:val="00E40260"/>
    <w:rsid w:val="00E40C32"/>
    <w:rsid w:val="00E44E8D"/>
    <w:rsid w:val="00E666C4"/>
    <w:rsid w:val="00E7043B"/>
    <w:rsid w:val="00E717E2"/>
    <w:rsid w:val="00E74ED6"/>
    <w:rsid w:val="00E81FCA"/>
    <w:rsid w:val="00E85CDE"/>
    <w:rsid w:val="00EA53A0"/>
    <w:rsid w:val="00ED7C55"/>
    <w:rsid w:val="00EE6A35"/>
    <w:rsid w:val="00F04353"/>
    <w:rsid w:val="00F0730A"/>
    <w:rsid w:val="00F123B7"/>
    <w:rsid w:val="00F128E8"/>
    <w:rsid w:val="00F235E2"/>
    <w:rsid w:val="00F33A0D"/>
    <w:rsid w:val="00F40A70"/>
    <w:rsid w:val="00F41E9F"/>
    <w:rsid w:val="00F460DD"/>
    <w:rsid w:val="00F72B01"/>
    <w:rsid w:val="00F738D3"/>
    <w:rsid w:val="00F75137"/>
    <w:rsid w:val="00F77854"/>
    <w:rsid w:val="00F84730"/>
    <w:rsid w:val="00FC60F6"/>
    <w:rsid w:val="00FD437B"/>
    <w:rsid w:val="00FD5550"/>
    <w:rsid w:val="00FD592B"/>
    <w:rsid w:val="00FE2209"/>
    <w:rsid w:val="00FF7C2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12122D"/>
  <w15:docId w15:val="{1A8DCBE2-77E7-4A39-81C0-D993282B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A5"/>
    <w:rPr>
      <w:sz w:val="24"/>
      <w:szCs w:val="24"/>
    </w:rPr>
  </w:style>
  <w:style w:type="paragraph" w:styleId="Heading1">
    <w:name w:val="heading 1"/>
    <w:basedOn w:val="Normal"/>
    <w:next w:val="Normal"/>
    <w:link w:val="Heading1Char"/>
    <w:autoRedefine/>
    <w:qFormat/>
    <w:rsid w:val="006F5026"/>
    <w:pPr>
      <w:keepNext/>
      <w:keepLines/>
      <w:numPr>
        <w:numId w:val="9"/>
      </w:numPr>
      <w:tabs>
        <w:tab w:val="left" w:pos="1134"/>
      </w:tabs>
      <w:spacing w:after="240"/>
      <w:jc w:val="both"/>
      <w:outlineLvl w:val="0"/>
    </w:pPr>
    <w:rPr>
      <w:rFonts w:ascii="Arial" w:eastAsia="Times New Roman" w:hAnsi="Arial"/>
      <w:b/>
      <w:color w:val="A100FF" w:themeColor="accent1"/>
      <w:sz w:val="36"/>
      <w:szCs w:val="20"/>
      <w:lang w:val="en-GB"/>
    </w:rPr>
  </w:style>
  <w:style w:type="paragraph" w:styleId="Heading2">
    <w:name w:val="heading 2"/>
    <w:basedOn w:val="Normal"/>
    <w:next w:val="Normal"/>
    <w:link w:val="Heading2Char"/>
    <w:qFormat/>
    <w:rsid w:val="00242D2E"/>
    <w:pPr>
      <w:keepNext/>
      <w:numPr>
        <w:ilvl w:val="1"/>
        <w:numId w:val="1"/>
      </w:numPr>
      <w:suppressLineNumbers/>
      <w:shd w:val="clear" w:color="auto" w:fill="FFFFFF"/>
      <w:spacing w:before="240" w:after="240" w:line="360" w:lineRule="auto"/>
      <w:outlineLvl w:val="1"/>
    </w:pPr>
    <w:rPr>
      <w:rFonts w:ascii="Arial" w:eastAsia="Times New Roman" w:hAnsi="Arial"/>
      <w:b/>
      <w:i/>
      <w:sz w:val="28"/>
      <w:szCs w:val="20"/>
    </w:rPr>
  </w:style>
  <w:style w:type="paragraph" w:styleId="Heading3">
    <w:name w:val="heading 3"/>
    <w:basedOn w:val="Heading2"/>
    <w:next w:val="Normal"/>
    <w:link w:val="Heading3Char"/>
    <w:autoRedefine/>
    <w:qFormat/>
    <w:rsid w:val="0011257C"/>
    <w:pPr>
      <w:keepLines/>
      <w:numPr>
        <w:ilvl w:val="0"/>
        <w:numId w:val="0"/>
      </w:numPr>
      <w:suppressLineNumbers w:val="0"/>
      <w:shd w:val="clear" w:color="auto" w:fill="F7FAFF"/>
      <w:tabs>
        <w:tab w:val="left" w:pos="1134"/>
      </w:tabs>
      <w:spacing w:before="0" w:after="120" w:line="270" w:lineRule="atLeast"/>
      <w:ind w:left="720" w:hanging="720"/>
      <w:outlineLvl w:val="2"/>
    </w:pPr>
    <w:rPr>
      <w:rFonts w:cs="Arial"/>
      <w:bCs/>
      <w:color w:val="66BBFF" w:themeColor="accent6" w:themeTint="99"/>
      <w:sz w:val="36"/>
      <w:szCs w:val="36"/>
    </w:rPr>
  </w:style>
  <w:style w:type="paragraph" w:styleId="Heading4">
    <w:name w:val="heading 4"/>
    <w:basedOn w:val="Normal"/>
    <w:next w:val="Normal"/>
    <w:link w:val="Heading4Char"/>
    <w:qFormat/>
    <w:rsid w:val="00F8473B"/>
    <w:pPr>
      <w:keepNext/>
      <w:numPr>
        <w:ilvl w:val="3"/>
        <w:numId w:val="1"/>
      </w:numPr>
      <w:spacing w:before="240" w:after="240" w:line="360" w:lineRule="auto"/>
      <w:ind w:left="862" w:hanging="862"/>
      <w:outlineLvl w:val="3"/>
    </w:pPr>
    <w:rPr>
      <w:rFonts w:ascii="Arial" w:eastAsia="Times New Roman" w:hAnsi="Arial"/>
      <w:sz w:val="22"/>
      <w:szCs w:val="20"/>
      <w:lang w:val="en-GB"/>
    </w:rPr>
  </w:style>
  <w:style w:type="paragraph" w:styleId="Heading5">
    <w:name w:val="heading 5"/>
    <w:basedOn w:val="Normal"/>
    <w:next w:val="NormalIndent"/>
    <w:link w:val="Heading5Char"/>
    <w:qFormat/>
    <w:rsid w:val="00F8473B"/>
    <w:pPr>
      <w:numPr>
        <w:ilvl w:val="4"/>
        <w:numId w:val="1"/>
      </w:numPr>
      <w:suppressLineNumbers/>
      <w:spacing w:after="120" w:line="360" w:lineRule="auto"/>
      <w:outlineLvl w:val="4"/>
    </w:pPr>
    <w:rPr>
      <w:rFonts w:ascii="Arial" w:eastAsia="Times New Roman" w:hAnsi="Arial"/>
      <w:b/>
      <w:sz w:val="20"/>
      <w:szCs w:val="20"/>
    </w:rPr>
  </w:style>
  <w:style w:type="paragraph" w:styleId="Heading6">
    <w:name w:val="heading 6"/>
    <w:basedOn w:val="Normal"/>
    <w:next w:val="NormalIndent"/>
    <w:link w:val="Heading6Char"/>
    <w:qFormat/>
    <w:rsid w:val="00F8473B"/>
    <w:pPr>
      <w:numPr>
        <w:ilvl w:val="5"/>
        <w:numId w:val="1"/>
      </w:numPr>
      <w:suppressLineNumbers/>
      <w:spacing w:after="120" w:line="360" w:lineRule="auto"/>
      <w:outlineLvl w:val="5"/>
    </w:pPr>
    <w:rPr>
      <w:rFonts w:ascii="Arial" w:eastAsia="Times New Roman" w:hAnsi="Arial"/>
      <w:sz w:val="18"/>
      <w:szCs w:val="20"/>
      <w:u w:val="single"/>
    </w:rPr>
  </w:style>
  <w:style w:type="paragraph" w:styleId="Heading7">
    <w:name w:val="heading 7"/>
    <w:basedOn w:val="Normal"/>
    <w:next w:val="NormalIndent"/>
    <w:link w:val="Heading7Char"/>
    <w:qFormat/>
    <w:rsid w:val="00F8473B"/>
    <w:pPr>
      <w:numPr>
        <w:ilvl w:val="6"/>
        <w:numId w:val="1"/>
      </w:numPr>
      <w:suppressLineNumbers/>
      <w:spacing w:after="120" w:line="360" w:lineRule="auto"/>
      <w:outlineLvl w:val="6"/>
    </w:pPr>
    <w:rPr>
      <w:rFonts w:ascii="Arial" w:eastAsia="Times New Roman" w:hAnsi="Arial"/>
      <w:i/>
      <w:sz w:val="18"/>
      <w:szCs w:val="20"/>
    </w:rPr>
  </w:style>
  <w:style w:type="paragraph" w:styleId="Heading8">
    <w:name w:val="heading 8"/>
    <w:basedOn w:val="Normal"/>
    <w:next w:val="NormalIndent"/>
    <w:link w:val="Heading8Char"/>
    <w:qFormat/>
    <w:rsid w:val="00F8473B"/>
    <w:pPr>
      <w:numPr>
        <w:ilvl w:val="7"/>
        <w:numId w:val="1"/>
      </w:numPr>
      <w:suppressLineNumbers/>
      <w:spacing w:after="120" w:line="360" w:lineRule="auto"/>
      <w:outlineLvl w:val="7"/>
    </w:pPr>
    <w:rPr>
      <w:rFonts w:ascii="Arial" w:eastAsia="Times New Roman" w:hAnsi="Arial"/>
      <w:i/>
      <w:sz w:val="18"/>
      <w:szCs w:val="20"/>
    </w:rPr>
  </w:style>
  <w:style w:type="paragraph" w:styleId="Heading9">
    <w:name w:val="heading 9"/>
    <w:basedOn w:val="Normal"/>
    <w:next w:val="Normal"/>
    <w:link w:val="Heading9Char"/>
    <w:qFormat/>
    <w:rsid w:val="00F8473B"/>
    <w:pPr>
      <w:numPr>
        <w:ilvl w:val="8"/>
        <w:numId w:val="1"/>
      </w:numPr>
      <w:spacing w:before="240" w:after="60" w:line="36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enture">
    <w:name w:val="Accenture"/>
    <w:basedOn w:val="Normal"/>
    <w:qFormat/>
    <w:rsid w:val="00EF66BD"/>
    <w:pPr>
      <w:ind w:right="1189"/>
    </w:pPr>
    <w:rPr>
      <w:rFonts w:ascii="Arial" w:hAnsi="Arial"/>
    </w:rPr>
  </w:style>
  <w:style w:type="paragraph" w:styleId="BalloonText">
    <w:name w:val="Balloon Text"/>
    <w:basedOn w:val="Normal"/>
    <w:link w:val="BalloonTextChar"/>
    <w:uiPriority w:val="99"/>
    <w:semiHidden/>
    <w:unhideWhenUsed/>
    <w:rsid w:val="005E304F"/>
    <w:rPr>
      <w:rFonts w:ascii="Tahoma" w:hAnsi="Tahoma" w:cs="Tahoma"/>
      <w:sz w:val="16"/>
      <w:szCs w:val="16"/>
    </w:rPr>
  </w:style>
  <w:style w:type="character" w:customStyle="1" w:styleId="BalloonTextChar">
    <w:name w:val="Balloon Text Char"/>
    <w:basedOn w:val="DefaultParagraphFont"/>
    <w:link w:val="BalloonText"/>
    <w:uiPriority w:val="99"/>
    <w:semiHidden/>
    <w:rsid w:val="005E304F"/>
    <w:rPr>
      <w:rFonts w:ascii="Tahoma" w:hAnsi="Tahoma" w:cs="Tahoma"/>
      <w:sz w:val="16"/>
      <w:szCs w:val="16"/>
    </w:rPr>
  </w:style>
  <w:style w:type="character" w:customStyle="1" w:styleId="Heading1Char">
    <w:name w:val="Heading 1 Char"/>
    <w:basedOn w:val="DefaultParagraphFont"/>
    <w:link w:val="Heading1"/>
    <w:rsid w:val="006F5026"/>
    <w:rPr>
      <w:rFonts w:ascii="Arial" w:eastAsia="Times New Roman" w:hAnsi="Arial"/>
      <w:b/>
      <w:color w:val="A100FF" w:themeColor="accent1"/>
      <w:sz w:val="36"/>
      <w:lang w:val="en-GB"/>
    </w:rPr>
  </w:style>
  <w:style w:type="character" w:customStyle="1" w:styleId="Heading2Char">
    <w:name w:val="Heading 2 Char"/>
    <w:basedOn w:val="DefaultParagraphFont"/>
    <w:link w:val="Heading2"/>
    <w:rsid w:val="00242D2E"/>
    <w:rPr>
      <w:rFonts w:ascii="Arial" w:eastAsia="Times New Roman" w:hAnsi="Arial"/>
      <w:b/>
      <w:i/>
      <w:sz w:val="28"/>
      <w:shd w:val="clear" w:color="auto" w:fill="FFFFFF"/>
    </w:rPr>
  </w:style>
  <w:style w:type="character" w:customStyle="1" w:styleId="Heading3Char">
    <w:name w:val="Heading 3 Char"/>
    <w:basedOn w:val="DefaultParagraphFont"/>
    <w:link w:val="Heading3"/>
    <w:rsid w:val="0011257C"/>
    <w:rPr>
      <w:rFonts w:ascii="Arial" w:eastAsia="Times New Roman" w:hAnsi="Arial" w:cs="Arial"/>
      <w:b/>
      <w:bCs/>
      <w:i/>
      <w:color w:val="66BBFF" w:themeColor="accent6" w:themeTint="99"/>
      <w:sz w:val="36"/>
      <w:szCs w:val="36"/>
      <w:shd w:val="clear" w:color="auto" w:fill="F7FAFF"/>
    </w:rPr>
  </w:style>
  <w:style w:type="character" w:customStyle="1" w:styleId="Heading4Char">
    <w:name w:val="Heading 4 Char"/>
    <w:basedOn w:val="DefaultParagraphFont"/>
    <w:link w:val="Heading4"/>
    <w:rsid w:val="00F8473B"/>
    <w:rPr>
      <w:rFonts w:ascii="Arial" w:eastAsia="Times New Roman" w:hAnsi="Arial"/>
      <w:sz w:val="22"/>
      <w:lang w:val="en-GB"/>
    </w:rPr>
  </w:style>
  <w:style w:type="character" w:customStyle="1" w:styleId="Heading5Char">
    <w:name w:val="Heading 5 Char"/>
    <w:basedOn w:val="DefaultParagraphFont"/>
    <w:link w:val="Heading5"/>
    <w:rsid w:val="00F8473B"/>
    <w:rPr>
      <w:rFonts w:ascii="Arial" w:eastAsia="Times New Roman" w:hAnsi="Arial"/>
      <w:b/>
    </w:rPr>
  </w:style>
  <w:style w:type="character" w:customStyle="1" w:styleId="Heading6Char">
    <w:name w:val="Heading 6 Char"/>
    <w:basedOn w:val="DefaultParagraphFont"/>
    <w:link w:val="Heading6"/>
    <w:rsid w:val="00F8473B"/>
    <w:rPr>
      <w:rFonts w:ascii="Arial" w:eastAsia="Times New Roman" w:hAnsi="Arial"/>
      <w:sz w:val="18"/>
      <w:u w:val="single"/>
    </w:rPr>
  </w:style>
  <w:style w:type="character" w:customStyle="1" w:styleId="Heading7Char">
    <w:name w:val="Heading 7 Char"/>
    <w:basedOn w:val="DefaultParagraphFont"/>
    <w:link w:val="Heading7"/>
    <w:rsid w:val="00F8473B"/>
    <w:rPr>
      <w:rFonts w:ascii="Arial" w:eastAsia="Times New Roman" w:hAnsi="Arial"/>
      <w:i/>
      <w:sz w:val="18"/>
    </w:rPr>
  </w:style>
  <w:style w:type="character" w:customStyle="1" w:styleId="Heading8Char">
    <w:name w:val="Heading 8 Char"/>
    <w:basedOn w:val="DefaultParagraphFont"/>
    <w:link w:val="Heading8"/>
    <w:rsid w:val="00F8473B"/>
    <w:rPr>
      <w:rFonts w:ascii="Arial" w:eastAsia="Times New Roman" w:hAnsi="Arial"/>
      <w:i/>
      <w:sz w:val="18"/>
    </w:rPr>
  </w:style>
  <w:style w:type="character" w:customStyle="1" w:styleId="Heading9Char">
    <w:name w:val="Heading 9 Char"/>
    <w:basedOn w:val="DefaultParagraphFont"/>
    <w:link w:val="Heading9"/>
    <w:rsid w:val="00F8473B"/>
    <w:rPr>
      <w:rFonts w:ascii="Arial" w:eastAsia="Times New Roman" w:hAnsi="Arial"/>
      <w:b/>
      <w:i/>
      <w:sz w:val="18"/>
    </w:rPr>
  </w:style>
  <w:style w:type="paragraph" w:styleId="NormalIndent">
    <w:name w:val="Normal Indent"/>
    <w:basedOn w:val="Normal"/>
    <w:uiPriority w:val="99"/>
    <w:semiHidden/>
    <w:unhideWhenUsed/>
    <w:rsid w:val="00F8473B"/>
    <w:pPr>
      <w:ind w:left="720"/>
    </w:pPr>
  </w:style>
  <w:style w:type="paragraph" w:styleId="DocumentMap">
    <w:name w:val="Document Map"/>
    <w:basedOn w:val="Normal"/>
    <w:link w:val="DocumentMapChar"/>
    <w:uiPriority w:val="99"/>
    <w:semiHidden/>
    <w:unhideWhenUsed/>
    <w:rsid w:val="00790CB3"/>
    <w:rPr>
      <w:rFonts w:ascii="Lucida Grande" w:hAnsi="Lucida Grande"/>
    </w:rPr>
  </w:style>
  <w:style w:type="character" w:customStyle="1" w:styleId="DocumentMapChar">
    <w:name w:val="Document Map Char"/>
    <w:basedOn w:val="DefaultParagraphFont"/>
    <w:link w:val="DocumentMap"/>
    <w:uiPriority w:val="99"/>
    <w:semiHidden/>
    <w:rsid w:val="00790CB3"/>
    <w:rPr>
      <w:rFonts w:ascii="Lucida Grande" w:hAnsi="Lucida Grande"/>
      <w:sz w:val="24"/>
      <w:szCs w:val="24"/>
    </w:rPr>
  </w:style>
  <w:style w:type="table" w:styleId="TableGrid">
    <w:name w:val="Table Grid"/>
    <w:basedOn w:val="TableNormal"/>
    <w:uiPriority w:val="59"/>
    <w:rsid w:val="005024D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6A0D74"/>
    <w:rPr>
      <w:rFonts w:cs="Times New Roman"/>
      <w:color w:val="0000FF"/>
      <w:u w:val="single"/>
    </w:rPr>
  </w:style>
  <w:style w:type="paragraph" w:styleId="TOC1">
    <w:name w:val="toc 1"/>
    <w:basedOn w:val="Normal"/>
    <w:next w:val="Normal"/>
    <w:uiPriority w:val="39"/>
    <w:rsid w:val="006A0D74"/>
    <w:pPr>
      <w:spacing w:after="120"/>
    </w:pPr>
    <w:rPr>
      <w:rFonts w:ascii="Arial" w:eastAsia="Times New Roman" w:hAnsi="Arial"/>
      <w:b/>
      <w:sz w:val="22"/>
      <w:szCs w:val="22"/>
    </w:rPr>
  </w:style>
  <w:style w:type="paragraph" w:styleId="TOC2">
    <w:name w:val="toc 2"/>
    <w:basedOn w:val="Normal"/>
    <w:next w:val="Normal"/>
    <w:autoRedefine/>
    <w:uiPriority w:val="39"/>
    <w:rsid w:val="006A0D74"/>
    <w:pPr>
      <w:spacing w:after="120"/>
    </w:pPr>
    <w:rPr>
      <w:rFonts w:ascii="Arial" w:eastAsia="Times New Roman" w:hAnsi="Arial"/>
      <w:sz w:val="22"/>
      <w:szCs w:val="22"/>
    </w:rPr>
  </w:style>
  <w:style w:type="paragraph" w:styleId="TOC3">
    <w:name w:val="toc 3"/>
    <w:basedOn w:val="Normal"/>
    <w:next w:val="Normal"/>
    <w:autoRedefine/>
    <w:uiPriority w:val="39"/>
    <w:rsid w:val="006A0D74"/>
    <w:pPr>
      <w:spacing w:after="120"/>
      <w:ind w:left="482"/>
    </w:pPr>
    <w:rPr>
      <w:rFonts w:ascii="Arial" w:eastAsia="Times New Roman" w:hAnsi="Arial"/>
      <w:sz w:val="22"/>
      <w:szCs w:val="22"/>
    </w:rPr>
  </w:style>
  <w:style w:type="paragraph" w:styleId="ListBullet">
    <w:name w:val="List Bullet"/>
    <w:basedOn w:val="Normal"/>
    <w:uiPriority w:val="3"/>
    <w:qFormat/>
    <w:rsid w:val="006A0D74"/>
    <w:pPr>
      <w:numPr>
        <w:numId w:val="2"/>
      </w:numPr>
      <w:spacing w:after="60"/>
    </w:pPr>
    <w:rPr>
      <w:rFonts w:ascii="Arial" w:eastAsia="Times New Roman" w:hAnsi="Arial"/>
      <w:sz w:val="22"/>
      <w:szCs w:val="22"/>
    </w:rPr>
  </w:style>
  <w:style w:type="paragraph" w:styleId="ListBullet2">
    <w:name w:val="List Bullet 2"/>
    <w:basedOn w:val="Normal"/>
    <w:uiPriority w:val="99"/>
    <w:semiHidden/>
    <w:unhideWhenUsed/>
    <w:rsid w:val="00827B9E"/>
    <w:pPr>
      <w:numPr>
        <w:numId w:val="3"/>
      </w:numPr>
      <w:contextualSpacing/>
    </w:pPr>
  </w:style>
  <w:style w:type="paragraph" w:styleId="ListBullet3">
    <w:name w:val="List Bullet 3"/>
    <w:basedOn w:val="Normal"/>
    <w:uiPriority w:val="99"/>
    <w:semiHidden/>
    <w:unhideWhenUsed/>
    <w:rsid w:val="00827B9E"/>
    <w:pPr>
      <w:numPr>
        <w:numId w:val="4"/>
      </w:numPr>
      <w:contextualSpacing/>
    </w:pPr>
  </w:style>
  <w:style w:type="paragraph" w:styleId="Header">
    <w:name w:val="header"/>
    <w:basedOn w:val="Normal"/>
    <w:link w:val="HeaderChar"/>
    <w:uiPriority w:val="99"/>
    <w:unhideWhenUsed/>
    <w:rsid w:val="006E6F0C"/>
    <w:pPr>
      <w:tabs>
        <w:tab w:val="center" w:pos="4680"/>
        <w:tab w:val="right" w:pos="9360"/>
      </w:tabs>
    </w:pPr>
  </w:style>
  <w:style w:type="character" w:customStyle="1" w:styleId="HeaderChar">
    <w:name w:val="Header Char"/>
    <w:basedOn w:val="DefaultParagraphFont"/>
    <w:link w:val="Header"/>
    <w:uiPriority w:val="99"/>
    <w:rsid w:val="006E6F0C"/>
    <w:rPr>
      <w:sz w:val="24"/>
      <w:szCs w:val="24"/>
    </w:rPr>
  </w:style>
  <w:style w:type="paragraph" w:styleId="Footer">
    <w:name w:val="footer"/>
    <w:basedOn w:val="Normal"/>
    <w:link w:val="FooterChar"/>
    <w:uiPriority w:val="99"/>
    <w:unhideWhenUsed/>
    <w:rsid w:val="006E6F0C"/>
    <w:pPr>
      <w:tabs>
        <w:tab w:val="center" w:pos="4680"/>
        <w:tab w:val="right" w:pos="9360"/>
      </w:tabs>
    </w:pPr>
  </w:style>
  <w:style w:type="character" w:customStyle="1" w:styleId="FooterChar">
    <w:name w:val="Footer Char"/>
    <w:basedOn w:val="DefaultParagraphFont"/>
    <w:link w:val="Footer"/>
    <w:uiPriority w:val="99"/>
    <w:rsid w:val="006E6F0C"/>
    <w:rPr>
      <w:sz w:val="24"/>
      <w:szCs w:val="24"/>
    </w:rPr>
  </w:style>
  <w:style w:type="paragraph" w:customStyle="1" w:styleId="paragraph">
    <w:name w:val="paragraph"/>
    <w:basedOn w:val="Normal"/>
    <w:rsid w:val="00560A77"/>
    <w:pPr>
      <w:spacing w:before="100" w:beforeAutospacing="1" w:after="100" w:afterAutospacing="1"/>
    </w:pPr>
    <w:rPr>
      <w:rFonts w:ascii="Times New Roman" w:eastAsia="Times New Roman" w:hAnsi="Times New Roman"/>
    </w:rPr>
  </w:style>
  <w:style w:type="character" w:customStyle="1" w:styleId="normaltextrun">
    <w:name w:val="normaltextrun"/>
    <w:basedOn w:val="DefaultParagraphFont"/>
    <w:rsid w:val="00560A77"/>
  </w:style>
  <w:style w:type="character" w:customStyle="1" w:styleId="eop">
    <w:name w:val="eop"/>
    <w:basedOn w:val="DefaultParagraphFont"/>
    <w:rsid w:val="00560A77"/>
  </w:style>
  <w:style w:type="character" w:customStyle="1" w:styleId="scxw192954524">
    <w:name w:val="scxw192954524"/>
    <w:basedOn w:val="DefaultParagraphFont"/>
    <w:rsid w:val="00560A77"/>
  </w:style>
  <w:style w:type="paragraph" w:styleId="ListParagraph">
    <w:name w:val="List Paragraph"/>
    <w:basedOn w:val="Normal"/>
    <w:uiPriority w:val="34"/>
    <w:qFormat/>
    <w:rsid w:val="00FE2209"/>
    <w:pPr>
      <w:spacing w:after="160" w:line="259"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AD3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D67"/>
    <w:rPr>
      <w:rFonts w:ascii="Courier New" w:eastAsia="Times New Roman" w:hAnsi="Courier New" w:cs="Courier New"/>
    </w:rPr>
  </w:style>
  <w:style w:type="character" w:customStyle="1" w:styleId="cm-line">
    <w:name w:val="cm-line"/>
    <w:basedOn w:val="DefaultParagraphFont"/>
    <w:rsid w:val="00AD3D67"/>
  </w:style>
  <w:style w:type="character" w:customStyle="1" w:styleId="cm-string">
    <w:name w:val="cm-string"/>
    <w:basedOn w:val="DefaultParagraphFont"/>
    <w:rsid w:val="00AD3D67"/>
  </w:style>
  <w:style w:type="character" w:customStyle="1" w:styleId="cm-atom">
    <w:name w:val="cm-atom"/>
    <w:basedOn w:val="DefaultParagraphFont"/>
    <w:rsid w:val="00AD3D67"/>
  </w:style>
  <w:style w:type="character" w:styleId="UnresolvedMention">
    <w:name w:val="Unresolved Mention"/>
    <w:basedOn w:val="DefaultParagraphFont"/>
    <w:uiPriority w:val="99"/>
    <w:semiHidden/>
    <w:unhideWhenUsed/>
    <w:rsid w:val="00565B8C"/>
    <w:rPr>
      <w:color w:val="605E5C"/>
      <w:shd w:val="clear" w:color="auto" w:fill="E1DFDD"/>
    </w:rPr>
  </w:style>
  <w:style w:type="character" w:styleId="Emphasis">
    <w:name w:val="Emphasis"/>
    <w:basedOn w:val="DefaultParagraphFont"/>
    <w:uiPriority w:val="20"/>
    <w:qFormat/>
    <w:rsid w:val="0011257C"/>
    <w:rPr>
      <w:i/>
      <w:iCs/>
    </w:rPr>
  </w:style>
  <w:style w:type="paragraph" w:styleId="NormalWeb">
    <w:name w:val="Normal (Web)"/>
    <w:basedOn w:val="Normal"/>
    <w:uiPriority w:val="99"/>
    <w:semiHidden/>
    <w:unhideWhenUsed/>
    <w:rsid w:val="0011257C"/>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434C67"/>
    <w:rPr>
      <w:b/>
      <w:bCs/>
    </w:rPr>
  </w:style>
  <w:style w:type="character" w:styleId="HTMLCode">
    <w:name w:val="HTML Code"/>
    <w:basedOn w:val="DefaultParagraphFont"/>
    <w:uiPriority w:val="99"/>
    <w:semiHidden/>
    <w:unhideWhenUsed/>
    <w:rsid w:val="00434C6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676DD"/>
    <w:pPr>
      <w:tabs>
        <w:tab w:val="clear" w:pos="1134"/>
      </w:tabs>
      <w:spacing w:before="240" w:after="0" w:line="259" w:lineRule="auto"/>
      <w:ind w:left="0" w:firstLine="0"/>
      <w:outlineLvl w:val="9"/>
    </w:pPr>
    <w:rPr>
      <w:rFonts w:asciiTheme="majorHAnsi" w:eastAsiaTheme="majorEastAsia" w:hAnsiTheme="majorHAnsi" w:cstheme="majorBidi"/>
      <w:b w:val="0"/>
      <w:color w:val="7800BF" w:themeColor="accent1" w:themeShade="BF"/>
      <w:sz w:val="32"/>
      <w:szCs w:val="32"/>
      <w:lang w:val="en-US"/>
    </w:rPr>
  </w:style>
  <w:style w:type="paragraph" w:styleId="Title">
    <w:name w:val="Title"/>
    <w:basedOn w:val="Normal"/>
    <w:link w:val="TitleChar"/>
    <w:qFormat/>
    <w:rsid w:val="00022AF5"/>
    <w:pPr>
      <w:jc w:val="center"/>
    </w:pPr>
    <w:rPr>
      <w:rFonts w:ascii="Arial" w:eastAsia="Times New Roman" w:hAnsi="Arial"/>
      <w:b/>
      <w:sz w:val="56"/>
      <w:szCs w:val="20"/>
    </w:rPr>
  </w:style>
  <w:style w:type="character" w:customStyle="1" w:styleId="TitleChar">
    <w:name w:val="Title Char"/>
    <w:basedOn w:val="DefaultParagraphFont"/>
    <w:link w:val="Title"/>
    <w:rsid w:val="00022AF5"/>
    <w:rPr>
      <w:rFonts w:ascii="Arial" w:eastAsia="Times New Roman" w:hAnsi="Arial"/>
      <w:b/>
      <w:sz w:val="56"/>
    </w:rPr>
  </w:style>
  <w:style w:type="paragraph" w:styleId="BlockText">
    <w:name w:val="Block Text"/>
    <w:basedOn w:val="Normal"/>
    <w:rsid w:val="001A6C3B"/>
    <w:pPr>
      <w:tabs>
        <w:tab w:val="left" w:pos="2970"/>
      </w:tabs>
      <w:ind w:left="360" w:right="720"/>
    </w:pPr>
    <w:rPr>
      <w:rFonts w:ascii="Arial" w:eastAsia="Times New Roman" w:hAnsi="Arial"/>
      <w:sz w:val="20"/>
      <w:szCs w:val="20"/>
    </w:rPr>
  </w:style>
  <w:style w:type="numbering" w:customStyle="1" w:styleId="CurrentList1">
    <w:name w:val="Current List1"/>
    <w:uiPriority w:val="99"/>
    <w:rsid w:val="0026620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394">
      <w:bodyDiv w:val="1"/>
      <w:marLeft w:val="0"/>
      <w:marRight w:val="0"/>
      <w:marTop w:val="0"/>
      <w:marBottom w:val="0"/>
      <w:divBdr>
        <w:top w:val="none" w:sz="0" w:space="0" w:color="auto"/>
        <w:left w:val="none" w:sz="0" w:space="0" w:color="auto"/>
        <w:bottom w:val="none" w:sz="0" w:space="0" w:color="auto"/>
        <w:right w:val="none" w:sz="0" w:space="0" w:color="auto"/>
      </w:divBdr>
    </w:div>
    <w:div w:id="153225862">
      <w:bodyDiv w:val="1"/>
      <w:marLeft w:val="0"/>
      <w:marRight w:val="0"/>
      <w:marTop w:val="0"/>
      <w:marBottom w:val="0"/>
      <w:divBdr>
        <w:top w:val="none" w:sz="0" w:space="0" w:color="auto"/>
        <w:left w:val="none" w:sz="0" w:space="0" w:color="auto"/>
        <w:bottom w:val="none" w:sz="0" w:space="0" w:color="auto"/>
        <w:right w:val="none" w:sz="0" w:space="0" w:color="auto"/>
      </w:divBdr>
    </w:div>
    <w:div w:id="175384768">
      <w:bodyDiv w:val="1"/>
      <w:marLeft w:val="0"/>
      <w:marRight w:val="0"/>
      <w:marTop w:val="0"/>
      <w:marBottom w:val="0"/>
      <w:divBdr>
        <w:top w:val="none" w:sz="0" w:space="0" w:color="auto"/>
        <w:left w:val="none" w:sz="0" w:space="0" w:color="auto"/>
        <w:bottom w:val="none" w:sz="0" w:space="0" w:color="auto"/>
        <w:right w:val="none" w:sz="0" w:space="0" w:color="auto"/>
      </w:divBdr>
    </w:div>
    <w:div w:id="220872738">
      <w:bodyDiv w:val="1"/>
      <w:marLeft w:val="0"/>
      <w:marRight w:val="0"/>
      <w:marTop w:val="0"/>
      <w:marBottom w:val="0"/>
      <w:divBdr>
        <w:top w:val="none" w:sz="0" w:space="0" w:color="auto"/>
        <w:left w:val="none" w:sz="0" w:space="0" w:color="auto"/>
        <w:bottom w:val="none" w:sz="0" w:space="0" w:color="auto"/>
        <w:right w:val="none" w:sz="0" w:space="0" w:color="auto"/>
      </w:divBdr>
      <w:divsChild>
        <w:div w:id="1581330372">
          <w:marLeft w:val="0"/>
          <w:marRight w:val="0"/>
          <w:marTop w:val="0"/>
          <w:marBottom w:val="0"/>
          <w:divBdr>
            <w:top w:val="none" w:sz="0" w:space="0" w:color="auto"/>
            <w:left w:val="none" w:sz="0" w:space="0" w:color="auto"/>
            <w:bottom w:val="none" w:sz="0" w:space="0" w:color="auto"/>
            <w:right w:val="none" w:sz="0" w:space="0" w:color="auto"/>
          </w:divBdr>
        </w:div>
      </w:divsChild>
    </w:div>
    <w:div w:id="235281662">
      <w:bodyDiv w:val="1"/>
      <w:marLeft w:val="0"/>
      <w:marRight w:val="0"/>
      <w:marTop w:val="0"/>
      <w:marBottom w:val="0"/>
      <w:divBdr>
        <w:top w:val="none" w:sz="0" w:space="0" w:color="auto"/>
        <w:left w:val="none" w:sz="0" w:space="0" w:color="auto"/>
        <w:bottom w:val="none" w:sz="0" w:space="0" w:color="auto"/>
        <w:right w:val="none" w:sz="0" w:space="0" w:color="auto"/>
      </w:divBdr>
    </w:div>
    <w:div w:id="290476043">
      <w:bodyDiv w:val="1"/>
      <w:marLeft w:val="0"/>
      <w:marRight w:val="0"/>
      <w:marTop w:val="0"/>
      <w:marBottom w:val="0"/>
      <w:divBdr>
        <w:top w:val="none" w:sz="0" w:space="0" w:color="auto"/>
        <w:left w:val="none" w:sz="0" w:space="0" w:color="auto"/>
        <w:bottom w:val="none" w:sz="0" w:space="0" w:color="auto"/>
        <w:right w:val="none" w:sz="0" w:space="0" w:color="auto"/>
      </w:divBdr>
    </w:div>
    <w:div w:id="348534516">
      <w:bodyDiv w:val="1"/>
      <w:marLeft w:val="0"/>
      <w:marRight w:val="0"/>
      <w:marTop w:val="0"/>
      <w:marBottom w:val="0"/>
      <w:divBdr>
        <w:top w:val="none" w:sz="0" w:space="0" w:color="auto"/>
        <w:left w:val="none" w:sz="0" w:space="0" w:color="auto"/>
        <w:bottom w:val="none" w:sz="0" w:space="0" w:color="auto"/>
        <w:right w:val="none" w:sz="0" w:space="0" w:color="auto"/>
      </w:divBdr>
    </w:div>
    <w:div w:id="367221890">
      <w:bodyDiv w:val="1"/>
      <w:marLeft w:val="0"/>
      <w:marRight w:val="0"/>
      <w:marTop w:val="0"/>
      <w:marBottom w:val="0"/>
      <w:divBdr>
        <w:top w:val="none" w:sz="0" w:space="0" w:color="auto"/>
        <w:left w:val="none" w:sz="0" w:space="0" w:color="auto"/>
        <w:bottom w:val="none" w:sz="0" w:space="0" w:color="auto"/>
        <w:right w:val="none" w:sz="0" w:space="0" w:color="auto"/>
      </w:divBdr>
    </w:div>
    <w:div w:id="370689151">
      <w:bodyDiv w:val="1"/>
      <w:marLeft w:val="0"/>
      <w:marRight w:val="0"/>
      <w:marTop w:val="0"/>
      <w:marBottom w:val="0"/>
      <w:divBdr>
        <w:top w:val="none" w:sz="0" w:space="0" w:color="auto"/>
        <w:left w:val="none" w:sz="0" w:space="0" w:color="auto"/>
        <w:bottom w:val="none" w:sz="0" w:space="0" w:color="auto"/>
        <w:right w:val="none" w:sz="0" w:space="0" w:color="auto"/>
      </w:divBdr>
    </w:div>
    <w:div w:id="541207153">
      <w:bodyDiv w:val="1"/>
      <w:marLeft w:val="0"/>
      <w:marRight w:val="0"/>
      <w:marTop w:val="0"/>
      <w:marBottom w:val="0"/>
      <w:divBdr>
        <w:top w:val="none" w:sz="0" w:space="0" w:color="auto"/>
        <w:left w:val="none" w:sz="0" w:space="0" w:color="auto"/>
        <w:bottom w:val="none" w:sz="0" w:space="0" w:color="auto"/>
        <w:right w:val="none" w:sz="0" w:space="0" w:color="auto"/>
      </w:divBdr>
    </w:div>
    <w:div w:id="637343481">
      <w:bodyDiv w:val="1"/>
      <w:marLeft w:val="0"/>
      <w:marRight w:val="0"/>
      <w:marTop w:val="0"/>
      <w:marBottom w:val="0"/>
      <w:divBdr>
        <w:top w:val="none" w:sz="0" w:space="0" w:color="auto"/>
        <w:left w:val="none" w:sz="0" w:space="0" w:color="auto"/>
        <w:bottom w:val="none" w:sz="0" w:space="0" w:color="auto"/>
        <w:right w:val="none" w:sz="0" w:space="0" w:color="auto"/>
      </w:divBdr>
    </w:div>
    <w:div w:id="662590577">
      <w:bodyDiv w:val="1"/>
      <w:marLeft w:val="0"/>
      <w:marRight w:val="0"/>
      <w:marTop w:val="0"/>
      <w:marBottom w:val="0"/>
      <w:divBdr>
        <w:top w:val="none" w:sz="0" w:space="0" w:color="auto"/>
        <w:left w:val="none" w:sz="0" w:space="0" w:color="auto"/>
        <w:bottom w:val="none" w:sz="0" w:space="0" w:color="auto"/>
        <w:right w:val="none" w:sz="0" w:space="0" w:color="auto"/>
      </w:divBdr>
    </w:div>
    <w:div w:id="728963976">
      <w:bodyDiv w:val="1"/>
      <w:marLeft w:val="0"/>
      <w:marRight w:val="0"/>
      <w:marTop w:val="0"/>
      <w:marBottom w:val="0"/>
      <w:divBdr>
        <w:top w:val="none" w:sz="0" w:space="0" w:color="auto"/>
        <w:left w:val="none" w:sz="0" w:space="0" w:color="auto"/>
        <w:bottom w:val="none" w:sz="0" w:space="0" w:color="auto"/>
        <w:right w:val="none" w:sz="0" w:space="0" w:color="auto"/>
      </w:divBdr>
    </w:div>
    <w:div w:id="831481562">
      <w:bodyDiv w:val="1"/>
      <w:marLeft w:val="0"/>
      <w:marRight w:val="0"/>
      <w:marTop w:val="0"/>
      <w:marBottom w:val="0"/>
      <w:divBdr>
        <w:top w:val="none" w:sz="0" w:space="0" w:color="auto"/>
        <w:left w:val="none" w:sz="0" w:space="0" w:color="auto"/>
        <w:bottom w:val="none" w:sz="0" w:space="0" w:color="auto"/>
        <w:right w:val="none" w:sz="0" w:space="0" w:color="auto"/>
      </w:divBdr>
      <w:divsChild>
        <w:div w:id="1160081954">
          <w:marLeft w:val="0"/>
          <w:marRight w:val="0"/>
          <w:marTop w:val="0"/>
          <w:marBottom w:val="0"/>
          <w:divBdr>
            <w:top w:val="none" w:sz="0" w:space="0" w:color="auto"/>
            <w:left w:val="none" w:sz="0" w:space="0" w:color="auto"/>
            <w:bottom w:val="none" w:sz="0" w:space="0" w:color="auto"/>
            <w:right w:val="none" w:sz="0" w:space="0" w:color="auto"/>
          </w:divBdr>
          <w:divsChild>
            <w:div w:id="54475822">
              <w:marLeft w:val="0"/>
              <w:marRight w:val="0"/>
              <w:marTop w:val="0"/>
              <w:marBottom w:val="0"/>
              <w:divBdr>
                <w:top w:val="none" w:sz="0" w:space="0" w:color="auto"/>
                <w:left w:val="none" w:sz="0" w:space="0" w:color="auto"/>
                <w:bottom w:val="none" w:sz="0" w:space="0" w:color="auto"/>
                <w:right w:val="none" w:sz="0" w:space="0" w:color="auto"/>
              </w:divBdr>
              <w:divsChild>
                <w:div w:id="8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7010">
      <w:bodyDiv w:val="1"/>
      <w:marLeft w:val="0"/>
      <w:marRight w:val="0"/>
      <w:marTop w:val="0"/>
      <w:marBottom w:val="0"/>
      <w:divBdr>
        <w:top w:val="none" w:sz="0" w:space="0" w:color="auto"/>
        <w:left w:val="none" w:sz="0" w:space="0" w:color="auto"/>
        <w:bottom w:val="none" w:sz="0" w:space="0" w:color="auto"/>
        <w:right w:val="none" w:sz="0" w:space="0" w:color="auto"/>
      </w:divBdr>
    </w:div>
    <w:div w:id="1006782068">
      <w:bodyDiv w:val="1"/>
      <w:marLeft w:val="0"/>
      <w:marRight w:val="0"/>
      <w:marTop w:val="0"/>
      <w:marBottom w:val="0"/>
      <w:divBdr>
        <w:top w:val="none" w:sz="0" w:space="0" w:color="auto"/>
        <w:left w:val="none" w:sz="0" w:space="0" w:color="auto"/>
        <w:bottom w:val="none" w:sz="0" w:space="0" w:color="auto"/>
        <w:right w:val="none" w:sz="0" w:space="0" w:color="auto"/>
      </w:divBdr>
      <w:divsChild>
        <w:div w:id="43066108">
          <w:marLeft w:val="0"/>
          <w:marRight w:val="0"/>
          <w:marTop w:val="0"/>
          <w:marBottom w:val="0"/>
          <w:divBdr>
            <w:top w:val="none" w:sz="0" w:space="0" w:color="auto"/>
            <w:left w:val="none" w:sz="0" w:space="0" w:color="auto"/>
            <w:bottom w:val="none" w:sz="0" w:space="0" w:color="auto"/>
            <w:right w:val="none" w:sz="0" w:space="0" w:color="auto"/>
          </w:divBdr>
          <w:divsChild>
            <w:div w:id="1930851036">
              <w:marLeft w:val="0"/>
              <w:marRight w:val="0"/>
              <w:marTop w:val="0"/>
              <w:marBottom w:val="0"/>
              <w:divBdr>
                <w:top w:val="none" w:sz="0" w:space="0" w:color="auto"/>
                <w:left w:val="none" w:sz="0" w:space="0" w:color="auto"/>
                <w:bottom w:val="none" w:sz="0" w:space="0" w:color="auto"/>
                <w:right w:val="none" w:sz="0" w:space="0" w:color="auto"/>
              </w:divBdr>
            </w:div>
          </w:divsChild>
        </w:div>
        <w:div w:id="53546697">
          <w:marLeft w:val="0"/>
          <w:marRight w:val="0"/>
          <w:marTop w:val="0"/>
          <w:marBottom w:val="0"/>
          <w:divBdr>
            <w:top w:val="none" w:sz="0" w:space="0" w:color="auto"/>
            <w:left w:val="none" w:sz="0" w:space="0" w:color="auto"/>
            <w:bottom w:val="none" w:sz="0" w:space="0" w:color="auto"/>
            <w:right w:val="none" w:sz="0" w:space="0" w:color="auto"/>
          </w:divBdr>
          <w:divsChild>
            <w:div w:id="1161505595">
              <w:marLeft w:val="0"/>
              <w:marRight w:val="0"/>
              <w:marTop w:val="0"/>
              <w:marBottom w:val="0"/>
              <w:divBdr>
                <w:top w:val="none" w:sz="0" w:space="0" w:color="auto"/>
                <w:left w:val="none" w:sz="0" w:space="0" w:color="auto"/>
                <w:bottom w:val="none" w:sz="0" w:space="0" w:color="auto"/>
                <w:right w:val="none" w:sz="0" w:space="0" w:color="auto"/>
              </w:divBdr>
            </w:div>
          </w:divsChild>
        </w:div>
        <w:div w:id="81028027">
          <w:marLeft w:val="0"/>
          <w:marRight w:val="0"/>
          <w:marTop w:val="0"/>
          <w:marBottom w:val="0"/>
          <w:divBdr>
            <w:top w:val="none" w:sz="0" w:space="0" w:color="auto"/>
            <w:left w:val="none" w:sz="0" w:space="0" w:color="auto"/>
            <w:bottom w:val="none" w:sz="0" w:space="0" w:color="auto"/>
            <w:right w:val="none" w:sz="0" w:space="0" w:color="auto"/>
          </w:divBdr>
          <w:divsChild>
            <w:div w:id="2029015456">
              <w:marLeft w:val="0"/>
              <w:marRight w:val="0"/>
              <w:marTop w:val="0"/>
              <w:marBottom w:val="0"/>
              <w:divBdr>
                <w:top w:val="none" w:sz="0" w:space="0" w:color="auto"/>
                <w:left w:val="none" w:sz="0" w:space="0" w:color="auto"/>
                <w:bottom w:val="none" w:sz="0" w:space="0" w:color="auto"/>
                <w:right w:val="none" w:sz="0" w:space="0" w:color="auto"/>
              </w:divBdr>
            </w:div>
          </w:divsChild>
        </w:div>
        <w:div w:id="100956933">
          <w:marLeft w:val="0"/>
          <w:marRight w:val="0"/>
          <w:marTop w:val="0"/>
          <w:marBottom w:val="0"/>
          <w:divBdr>
            <w:top w:val="none" w:sz="0" w:space="0" w:color="auto"/>
            <w:left w:val="none" w:sz="0" w:space="0" w:color="auto"/>
            <w:bottom w:val="none" w:sz="0" w:space="0" w:color="auto"/>
            <w:right w:val="none" w:sz="0" w:space="0" w:color="auto"/>
          </w:divBdr>
          <w:divsChild>
            <w:div w:id="38096478">
              <w:marLeft w:val="0"/>
              <w:marRight w:val="0"/>
              <w:marTop w:val="0"/>
              <w:marBottom w:val="0"/>
              <w:divBdr>
                <w:top w:val="none" w:sz="0" w:space="0" w:color="auto"/>
                <w:left w:val="none" w:sz="0" w:space="0" w:color="auto"/>
                <w:bottom w:val="none" w:sz="0" w:space="0" w:color="auto"/>
                <w:right w:val="none" w:sz="0" w:space="0" w:color="auto"/>
              </w:divBdr>
            </w:div>
          </w:divsChild>
        </w:div>
        <w:div w:id="155533346">
          <w:marLeft w:val="0"/>
          <w:marRight w:val="0"/>
          <w:marTop w:val="0"/>
          <w:marBottom w:val="0"/>
          <w:divBdr>
            <w:top w:val="none" w:sz="0" w:space="0" w:color="auto"/>
            <w:left w:val="none" w:sz="0" w:space="0" w:color="auto"/>
            <w:bottom w:val="none" w:sz="0" w:space="0" w:color="auto"/>
            <w:right w:val="none" w:sz="0" w:space="0" w:color="auto"/>
          </w:divBdr>
          <w:divsChild>
            <w:div w:id="1304238679">
              <w:marLeft w:val="0"/>
              <w:marRight w:val="0"/>
              <w:marTop w:val="0"/>
              <w:marBottom w:val="0"/>
              <w:divBdr>
                <w:top w:val="none" w:sz="0" w:space="0" w:color="auto"/>
                <w:left w:val="none" w:sz="0" w:space="0" w:color="auto"/>
                <w:bottom w:val="none" w:sz="0" w:space="0" w:color="auto"/>
                <w:right w:val="none" w:sz="0" w:space="0" w:color="auto"/>
              </w:divBdr>
            </w:div>
          </w:divsChild>
        </w:div>
        <w:div w:id="177354781">
          <w:marLeft w:val="0"/>
          <w:marRight w:val="0"/>
          <w:marTop w:val="0"/>
          <w:marBottom w:val="0"/>
          <w:divBdr>
            <w:top w:val="none" w:sz="0" w:space="0" w:color="auto"/>
            <w:left w:val="none" w:sz="0" w:space="0" w:color="auto"/>
            <w:bottom w:val="none" w:sz="0" w:space="0" w:color="auto"/>
            <w:right w:val="none" w:sz="0" w:space="0" w:color="auto"/>
          </w:divBdr>
          <w:divsChild>
            <w:div w:id="616837624">
              <w:marLeft w:val="0"/>
              <w:marRight w:val="0"/>
              <w:marTop w:val="0"/>
              <w:marBottom w:val="0"/>
              <w:divBdr>
                <w:top w:val="none" w:sz="0" w:space="0" w:color="auto"/>
                <w:left w:val="none" w:sz="0" w:space="0" w:color="auto"/>
                <w:bottom w:val="none" w:sz="0" w:space="0" w:color="auto"/>
                <w:right w:val="none" w:sz="0" w:space="0" w:color="auto"/>
              </w:divBdr>
            </w:div>
          </w:divsChild>
        </w:div>
        <w:div w:id="226573655">
          <w:marLeft w:val="0"/>
          <w:marRight w:val="0"/>
          <w:marTop w:val="0"/>
          <w:marBottom w:val="0"/>
          <w:divBdr>
            <w:top w:val="none" w:sz="0" w:space="0" w:color="auto"/>
            <w:left w:val="none" w:sz="0" w:space="0" w:color="auto"/>
            <w:bottom w:val="none" w:sz="0" w:space="0" w:color="auto"/>
            <w:right w:val="none" w:sz="0" w:space="0" w:color="auto"/>
          </w:divBdr>
          <w:divsChild>
            <w:div w:id="1211453289">
              <w:marLeft w:val="0"/>
              <w:marRight w:val="0"/>
              <w:marTop w:val="0"/>
              <w:marBottom w:val="0"/>
              <w:divBdr>
                <w:top w:val="none" w:sz="0" w:space="0" w:color="auto"/>
                <w:left w:val="none" w:sz="0" w:space="0" w:color="auto"/>
                <w:bottom w:val="none" w:sz="0" w:space="0" w:color="auto"/>
                <w:right w:val="none" w:sz="0" w:space="0" w:color="auto"/>
              </w:divBdr>
            </w:div>
          </w:divsChild>
        </w:div>
        <w:div w:id="264384563">
          <w:marLeft w:val="0"/>
          <w:marRight w:val="0"/>
          <w:marTop w:val="0"/>
          <w:marBottom w:val="0"/>
          <w:divBdr>
            <w:top w:val="none" w:sz="0" w:space="0" w:color="auto"/>
            <w:left w:val="none" w:sz="0" w:space="0" w:color="auto"/>
            <w:bottom w:val="none" w:sz="0" w:space="0" w:color="auto"/>
            <w:right w:val="none" w:sz="0" w:space="0" w:color="auto"/>
          </w:divBdr>
          <w:divsChild>
            <w:div w:id="613439788">
              <w:marLeft w:val="0"/>
              <w:marRight w:val="0"/>
              <w:marTop w:val="0"/>
              <w:marBottom w:val="0"/>
              <w:divBdr>
                <w:top w:val="none" w:sz="0" w:space="0" w:color="auto"/>
                <w:left w:val="none" w:sz="0" w:space="0" w:color="auto"/>
                <w:bottom w:val="none" w:sz="0" w:space="0" w:color="auto"/>
                <w:right w:val="none" w:sz="0" w:space="0" w:color="auto"/>
              </w:divBdr>
            </w:div>
          </w:divsChild>
        </w:div>
        <w:div w:id="271087528">
          <w:marLeft w:val="0"/>
          <w:marRight w:val="0"/>
          <w:marTop w:val="0"/>
          <w:marBottom w:val="0"/>
          <w:divBdr>
            <w:top w:val="none" w:sz="0" w:space="0" w:color="auto"/>
            <w:left w:val="none" w:sz="0" w:space="0" w:color="auto"/>
            <w:bottom w:val="none" w:sz="0" w:space="0" w:color="auto"/>
            <w:right w:val="none" w:sz="0" w:space="0" w:color="auto"/>
          </w:divBdr>
          <w:divsChild>
            <w:div w:id="2140804058">
              <w:marLeft w:val="0"/>
              <w:marRight w:val="0"/>
              <w:marTop w:val="0"/>
              <w:marBottom w:val="0"/>
              <w:divBdr>
                <w:top w:val="none" w:sz="0" w:space="0" w:color="auto"/>
                <w:left w:val="none" w:sz="0" w:space="0" w:color="auto"/>
                <w:bottom w:val="none" w:sz="0" w:space="0" w:color="auto"/>
                <w:right w:val="none" w:sz="0" w:space="0" w:color="auto"/>
              </w:divBdr>
            </w:div>
          </w:divsChild>
        </w:div>
        <w:div w:id="290287741">
          <w:marLeft w:val="0"/>
          <w:marRight w:val="0"/>
          <w:marTop w:val="0"/>
          <w:marBottom w:val="0"/>
          <w:divBdr>
            <w:top w:val="none" w:sz="0" w:space="0" w:color="auto"/>
            <w:left w:val="none" w:sz="0" w:space="0" w:color="auto"/>
            <w:bottom w:val="none" w:sz="0" w:space="0" w:color="auto"/>
            <w:right w:val="none" w:sz="0" w:space="0" w:color="auto"/>
          </w:divBdr>
          <w:divsChild>
            <w:div w:id="556015752">
              <w:marLeft w:val="0"/>
              <w:marRight w:val="0"/>
              <w:marTop w:val="0"/>
              <w:marBottom w:val="0"/>
              <w:divBdr>
                <w:top w:val="none" w:sz="0" w:space="0" w:color="auto"/>
                <w:left w:val="none" w:sz="0" w:space="0" w:color="auto"/>
                <w:bottom w:val="none" w:sz="0" w:space="0" w:color="auto"/>
                <w:right w:val="none" w:sz="0" w:space="0" w:color="auto"/>
              </w:divBdr>
            </w:div>
          </w:divsChild>
        </w:div>
        <w:div w:id="291374972">
          <w:marLeft w:val="0"/>
          <w:marRight w:val="0"/>
          <w:marTop w:val="0"/>
          <w:marBottom w:val="0"/>
          <w:divBdr>
            <w:top w:val="none" w:sz="0" w:space="0" w:color="auto"/>
            <w:left w:val="none" w:sz="0" w:space="0" w:color="auto"/>
            <w:bottom w:val="none" w:sz="0" w:space="0" w:color="auto"/>
            <w:right w:val="none" w:sz="0" w:space="0" w:color="auto"/>
          </w:divBdr>
          <w:divsChild>
            <w:div w:id="1488404251">
              <w:marLeft w:val="0"/>
              <w:marRight w:val="0"/>
              <w:marTop w:val="0"/>
              <w:marBottom w:val="0"/>
              <w:divBdr>
                <w:top w:val="none" w:sz="0" w:space="0" w:color="auto"/>
                <w:left w:val="none" w:sz="0" w:space="0" w:color="auto"/>
                <w:bottom w:val="none" w:sz="0" w:space="0" w:color="auto"/>
                <w:right w:val="none" w:sz="0" w:space="0" w:color="auto"/>
              </w:divBdr>
            </w:div>
          </w:divsChild>
        </w:div>
        <w:div w:id="306012941">
          <w:marLeft w:val="0"/>
          <w:marRight w:val="0"/>
          <w:marTop w:val="0"/>
          <w:marBottom w:val="0"/>
          <w:divBdr>
            <w:top w:val="none" w:sz="0" w:space="0" w:color="auto"/>
            <w:left w:val="none" w:sz="0" w:space="0" w:color="auto"/>
            <w:bottom w:val="none" w:sz="0" w:space="0" w:color="auto"/>
            <w:right w:val="none" w:sz="0" w:space="0" w:color="auto"/>
          </w:divBdr>
          <w:divsChild>
            <w:div w:id="85884340">
              <w:marLeft w:val="0"/>
              <w:marRight w:val="0"/>
              <w:marTop w:val="0"/>
              <w:marBottom w:val="0"/>
              <w:divBdr>
                <w:top w:val="none" w:sz="0" w:space="0" w:color="auto"/>
                <w:left w:val="none" w:sz="0" w:space="0" w:color="auto"/>
                <w:bottom w:val="none" w:sz="0" w:space="0" w:color="auto"/>
                <w:right w:val="none" w:sz="0" w:space="0" w:color="auto"/>
              </w:divBdr>
            </w:div>
          </w:divsChild>
        </w:div>
        <w:div w:id="306933254">
          <w:marLeft w:val="0"/>
          <w:marRight w:val="0"/>
          <w:marTop w:val="0"/>
          <w:marBottom w:val="0"/>
          <w:divBdr>
            <w:top w:val="none" w:sz="0" w:space="0" w:color="auto"/>
            <w:left w:val="none" w:sz="0" w:space="0" w:color="auto"/>
            <w:bottom w:val="none" w:sz="0" w:space="0" w:color="auto"/>
            <w:right w:val="none" w:sz="0" w:space="0" w:color="auto"/>
          </w:divBdr>
          <w:divsChild>
            <w:div w:id="237831929">
              <w:marLeft w:val="0"/>
              <w:marRight w:val="0"/>
              <w:marTop w:val="0"/>
              <w:marBottom w:val="0"/>
              <w:divBdr>
                <w:top w:val="none" w:sz="0" w:space="0" w:color="auto"/>
                <w:left w:val="none" w:sz="0" w:space="0" w:color="auto"/>
                <w:bottom w:val="none" w:sz="0" w:space="0" w:color="auto"/>
                <w:right w:val="none" w:sz="0" w:space="0" w:color="auto"/>
              </w:divBdr>
            </w:div>
          </w:divsChild>
        </w:div>
        <w:div w:id="338892991">
          <w:marLeft w:val="0"/>
          <w:marRight w:val="0"/>
          <w:marTop w:val="0"/>
          <w:marBottom w:val="0"/>
          <w:divBdr>
            <w:top w:val="none" w:sz="0" w:space="0" w:color="auto"/>
            <w:left w:val="none" w:sz="0" w:space="0" w:color="auto"/>
            <w:bottom w:val="none" w:sz="0" w:space="0" w:color="auto"/>
            <w:right w:val="none" w:sz="0" w:space="0" w:color="auto"/>
          </w:divBdr>
          <w:divsChild>
            <w:div w:id="1279947648">
              <w:marLeft w:val="0"/>
              <w:marRight w:val="0"/>
              <w:marTop w:val="0"/>
              <w:marBottom w:val="0"/>
              <w:divBdr>
                <w:top w:val="none" w:sz="0" w:space="0" w:color="auto"/>
                <w:left w:val="none" w:sz="0" w:space="0" w:color="auto"/>
                <w:bottom w:val="none" w:sz="0" w:space="0" w:color="auto"/>
                <w:right w:val="none" w:sz="0" w:space="0" w:color="auto"/>
              </w:divBdr>
            </w:div>
          </w:divsChild>
        </w:div>
        <w:div w:id="351491313">
          <w:marLeft w:val="0"/>
          <w:marRight w:val="0"/>
          <w:marTop w:val="0"/>
          <w:marBottom w:val="0"/>
          <w:divBdr>
            <w:top w:val="none" w:sz="0" w:space="0" w:color="auto"/>
            <w:left w:val="none" w:sz="0" w:space="0" w:color="auto"/>
            <w:bottom w:val="none" w:sz="0" w:space="0" w:color="auto"/>
            <w:right w:val="none" w:sz="0" w:space="0" w:color="auto"/>
          </w:divBdr>
          <w:divsChild>
            <w:div w:id="374895124">
              <w:marLeft w:val="0"/>
              <w:marRight w:val="0"/>
              <w:marTop w:val="0"/>
              <w:marBottom w:val="0"/>
              <w:divBdr>
                <w:top w:val="none" w:sz="0" w:space="0" w:color="auto"/>
                <w:left w:val="none" w:sz="0" w:space="0" w:color="auto"/>
                <w:bottom w:val="none" w:sz="0" w:space="0" w:color="auto"/>
                <w:right w:val="none" w:sz="0" w:space="0" w:color="auto"/>
              </w:divBdr>
            </w:div>
          </w:divsChild>
        </w:div>
        <w:div w:id="473840599">
          <w:marLeft w:val="0"/>
          <w:marRight w:val="0"/>
          <w:marTop w:val="0"/>
          <w:marBottom w:val="0"/>
          <w:divBdr>
            <w:top w:val="none" w:sz="0" w:space="0" w:color="auto"/>
            <w:left w:val="none" w:sz="0" w:space="0" w:color="auto"/>
            <w:bottom w:val="none" w:sz="0" w:space="0" w:color="auto"/>
            <w:right w:val="none" w:sz="0" w:space="0" w:color="auto"/>
          </w:divBdr>
          <w:divsChild>
            <w:div w:id="1219627052">
              <w:marLeft w:val="0"/>
              <w:marRight w:val="0"/>
              <w:marTop w:val="0"/>
              <w:marBottom w:val="0"/>
              <w:divBdr>
                <w:top w:val="none" w:sz="0" w:space="0" w:color="auto"/>
                <w:left w:val="none" w:sz="0" w:space="0" w:color="auto"/>
                <w:bottom w:val="none" w:sz="0" w:space="0" w:color="auto"/>
                <w:right w:val="none" w:sz="0" w:space="0" w:color="auto"/>
              </w:divBdr>
            </w:div>
          </w:divsChild>
        </w:div>
        <w:div w:id="489906169">
          <w:marLeft w:val="0"/>
          <w:marRight w:val="0"/>
          <w:marTop w:val="0"/>
          <w:marBottom w:val="0"/>
          <w:divBdr>
            <w:top w:val="none" w:sz="0" w:space="0" w:color="auto"/>
            <w:left w:val="none" w:sz="0" w:space="0" w:color="auto"/>
            <w:bottom w:val="none" w:sz="0" w:space="0" w:color="auto"/>
            <w:right w:val="none" w:sz="0" w:space="0" w:color="auto"/>
          </w:divBdr>
          <w:divsChild>
            <w:div w:id="161895067">
              <w:marLeft w:val="0"/>
              <w:marRight w:val="0"/>
              <w:marTop w:val="0"/>
              <w:marBottom w:val="0"/>
              <w:divBdr>
                <w:top w:val="none" w:sz="0" w:space="0" w:color="auto"/>
                <w:left w:val="none" w:sz="0" w:space="0" w:color="auto"/>
                <w:bottom w:val="none" w:sz="0" w:space="0" w:color="auto"/>
                <w:right w:val="none" w:sz="0" w:space="0" w:color="auto"/>
              </w:divBdr>
            </w:div>
          </w:divsChild>
        </w:div>
        <w:div w:id="525413046">
          <w:marLeft w:val="0"/>
          <w:marRight w:val="0"/>
          <w:marTop w:val="0"/>
          <w:marBottom w:val="0"/>
          <w:divBdr>
            <w:top w:val="none" w:sz="0" w:space="0" w:color="auto"/>
            <w:left w:val="none" w:sz="0" w:space="0" w:color="auto"/>
            <w:bottom w:val="none" w:sz="0" w:space="0" w:color="auto"/>
            <w:right w:val="none" w:sz="0" w:space="0" w:color="auto"/>
          </w:divBdr>
          <w:divsChild>
            <w:div w:id="1535575932">
              <w:marLeft w:val="0"/>
              <w:marRight w:val="0"/>
              <w:marTop w:val="0"/>
              <w:marBottom w:val="0"/>
              <w:divBdr>
                <w:top w:val="none" w:sz="0" w:space="0" w:color="auto"/>
                <w:left w:val="none" w:sz="0" w:space="0" w:color="auto"/>
                <w:bottom w:val="none" w:sz="0" w:space="0" w:color="auto"/>
                <w:right w:val="none" w:sz="0" w:space="0" w:color="auto"/>
              </w:divBdr>
            </w:div>
          </w:divsChild>
        </w:div>
        <w:div w:id="595792643">
          <w:marLeft w:val="0"/>
          <w:marRight w:val="0"/>
          <w:marTop w:val="0"/>
          <w:marBottom w:val="0"/>
          <w:divBdr>
            <w:top w:val="none" w:sz="0" w:space="0" w:color="auto"/>
            <w:left w:val="none" w:sz="0" w:space="0" w:color="auto"/>
            <w:bottom w:val="none" w:sz="0" w:space="0" w:color="auto"/>
            <w:right w:val="none" w:sz="0" w:space="0" w:color="auto"/>
          </w:divBdr>
          <w:divsChild>
            <w:div w:id="1564562092">
              <w:marLeft w:val="0"/>
              <w:marRight w:val="0"/>
              <w:marTop w:val="0"/>
              <w:marBottom w:val="0"/>
              <w:divBdr>
                <w:top w:val="none" w:sz="0" w:space="0" w:color="auto"/>
                <w:left w:val="none" w:sz="0" w:space="0" w:color="auto"/>
                <w:bottom w:val="none" w:sz="0" w:space="0" w:color="auto"/>
                <w:right w:val="none" w:sz="0" w:space="0" w:color="auto"/>
              </w:divBdr>
            </w:div>
          </w:divsChild>
        </w:div>
        <w:div w:id="625820581">
          <w:marLeft w:val="0"/>
          <w:marRight w:val="0"/>
          <w:marTop w:val="0"/>
          <w:marBottom w:val="0"/>
          <w:divBdr>
            <w:top w:val="none" w:sz="0" w:space="0" w:color="auto"/>
            <w:left w:val="none" w:sz="0" w:space="0" w:color="auto"/>
            <w:bottom w:val="none" w:sz="0" w:space="0" w:color="auto"/>
            <w:right w:val="none" w:sz="0" w:space="0" w:color="auto"/>
          </w:divBdr>
          <w:divsChild>
            <w:div w:id="828711776">
              <w:marLeft w:val="0"/>
              <w:marRight w:val="0"/>
              <w:marTop w:val="0"/>
              <w:marBottom w:val="0"/>
              <w:divBdr>
                <w:top w:val="none" w:sz="0" w:space="0" w:color="auto"/>
                <w:left w:val="none" w:sz="0" w:space="0" w:color="auto"/>
                <w:bottom w:val="none" w:sz="0" w:space="0" w:color="auto"/>
                <w:right w:val="none" w:sz="0" w:space="0" w:color="auto"/>
              </w:divBdr>
            </w:div>
          </w:divsChild>
        </w:div>
        <w:div w:id="631331706">
          <w:marLeft w:val="0"/>
          <w:marRight w:val="0"/>
          <w:marTop w:val="0"/>
          <w:marBottom w:val="0"/>
          <w:divBdr>
            <w:top w:val="none" w:sz="0" w:space="0" w:color="auto"/>
            <w:left w:val="none" w:sz="0" w:space="0" w:color="auto"/>
            <w:bottom w:val="none" w:sz="0" w:space="0" w:color="auto"/>
            <w:right w:val="none" w:sz="0" w:space="0" w:color="auto"/>
          </w:divBdr>
          <w:divsChild>
            <w:div w:id="1737319892">
              <w:marLeft w:val="0"/>
              <w:marRight w:val="0"/>
              <w:marTop w:val="0"/>
              <w:marBottom w:val="0"/>
              <w:divBdr>
                <w:top w:val="none" w:sz="0" w:space="0" w:color="auto"/>
                <w:left w:val="none" w:sz="0" w:space="0" w:color="auto"/>
                <w:bottom w:val="none" w:sz="0" w:space="0" w:color="auto"/>
                <w:right w:val="none" w:sz="0" w:space="0" w:color="auto"/>
              </w:divBdr>
            </w:div>
          </w:divsChild>
        </w:div>
        <w:div w:id="697396251">
          <w:marLeft w:val="0"/>
          <w:marRight w:val="0"/>
          <w:marTop w:val="0"/>
          <w:marBottom w:val="0"/>
          <w:divBdr>
            <w:top w:val="none" w:sz="0" w:space="0" w:color="auto"/>
            <w:left w:val="none" w:sz="0" w:space="0" w:color="auto"/>
            <w:bottom w:val="none" w:sz="0" w:space="0" w:color="auto"/>
            <w:right w:val="none" w:sz="0" w:space="0" w:color="auto"/>
          </w:divBdr>
          <w:divsChild>
            <w:div w:id="505904014">
              <w:marLeft w:val="0"/>
              <w:marRight w:val="0"/>
              <w:marTop w:val="0"/>
              <w:marBottom w:val="0"/>
              <w:divBdr>
                <w:top w:val="none" w:sz="0" w:space="0" w:color="auto"/>
                <w:left w:val="none" w:sz="0" w:space="0" w:color="auto"/>
                <w:bottom w:val="none" w:sz="0" w:space="0" w:color="auto"/>
                <w:right w:val="none" w:sz="0" w:space="0" w:color="auto"/>
              </w:divBdr>
            </w:div>
          </w:divsChild>
        </w:div>
        <w:div w:id="704789639">
          <w:marLeft w:val="0"/>
          <w:marRight w:val="0"/>
          <w:marTop w:val="0"/>
          <w:marBottom w:val="0"/>
          <w:divBdr>
            <w:top w:val="none" w:sz="0" w:space="0" w:color="auto"/>
            <w:left w:val="none" w:sz="0" w:space="0" w:color="auto"/>
            <w:bottom w:val="none" w:sz="0" w:space="0" w:color="auto"/>
            <w:right w:val="none" w:sz="0" w:space="0" w:color="auto"/>
          </w:divBdr>
          <w:divsChild>
            <w:div w:id="640698057">
              <w:marLeft w:val="0"/>
              <w:marRight w:val="0"/>
              <w:marTop w:val="0"/>
              <w:marBottom w:val="0"/>
              <w:divBdr>
                <w:top w:val="none" w:sz="0" w:space="0" w:color="auto"/>
                <w:left w:val="none" w:sz="0" w:space="0" w:color="auto"/>
                <w:bottom w:val="none" w:sz="0" w:space="0" w:color="auto"/>
                <w:right w:val="none" w:sz="0" w:space="0" w:color="auto"/>
              </w:divBdr>
            </w:div>
          </w:divsChild>
        </w:div>
        <w:div w:id="709382058">
          <w:marLeft w:val="0"/>
          <w:marRight w:val="0"/>
          <w:marTop w:val="0"/>
          <w:marBottom w:val="0"/>
          <w:divBdr>
            <w:top w:val="none" w:sz="0" w:space="0" w:color="auto"/>
            <w:left w:val="none" w:sz="0" w:space="0" w:color="auto"/>
            <w:bottom w:val="none" w:sz="0" w:space="0" w:color="auto"/>
            <w:right w:val="none" w:sz="0" w:space="0" w:color="auto"/>
          </w:divBdr>
          <w:divsChild>
            <w:div w:id="165019669">
              <w:marLeft w:val="0"/>
              <w:marRight w:val="0"/>
              <w:marTop w:val="0"/>
              <w:marBottom w:val="0"/>
              <w:divBdr>
                <w:top w:val="none" w:sz="0" w:space="0" w:color="auto"/>
                <w:left w:val="none" w:sz="0" w:space="0" w:color="auto"/>
                <w:bottom w:val="none" w:sz="0" w:space="0" w:color="auto"/>
                <w:right w:val="none" w:sz="0" w:space="0" w:color="auto"/>
              </w:divBdr>
            </w:div>
          </w:divsChild>
        </w:div>
        <w:div w:id="792987390">
          <w:marLeft w:val="0"/>
          <w:marRight w:val="0"/>
          <w:marTop w:val="0"/>
          <w:marBottom w:val="0"/>
          <w:divBdr>
            <w:top w:val="none" w:sz="0" w:space="0" w:color="auto"/>
            <w:left w:val="none" w:sz="0" w:space="0" w:color="auto"/>
            <w:bottom w:val="none" w:sz="0" w:space="0" w:color="auto"/>
            <w:right w:val="none" w:sz="0" w:space="0" w:color="auto"/>
          </w:divBdr>
          <w:divsChild>
            <w:div w:id="1930233667">
              <w:marLeft w:val="0"/>
              <w:marRight w:val="0"/>
              <w:marTop w:val="0"/>
              <w:marBottom w:val="0"/>
              <w:divBdr>
                <w:top w:val="none" w:sz="0" w:space="0" w:color="auto"/>
                <w:left w:val="none" w:sz="0" w:space="0" w:color="auto"/>
                <w:bottom w:val="none" w:sz="0" w:space="0" w:color="auto"/>
                <w:right w:val="none" w:sz="0" w:space="0" w:color="auto"/>
              </w:divBdr>
            </w:div>
          </w:divsChild>
        </w:div>
        <w:div w:id="811286913">
          <w:marLeft w:val="0"/>
          <w:marRight w:val="0"/>
          <w:marTop w:val="0"/>
          <w:marBottom w:val="0"/>
          <w:divBdr>
            <w:top w:val="none" w:sz="0" w:space="0" w:color="auto"/>
            <w:left w:val="none" w:sz="0" w:space="0" w:color="auto"/>
            <w:bottom w:val="none" w:sz="0" w:space="0" w:color="auto"/>
            <w:right w:val="none" w:sz="0" w:space="0" w:color="auto"/>
          </w:divBdr>
          <w:divsChild>
            <w:div w:id="265500871">
              <w:marLeft w:val="0"/>
              <w:marRight w:val="0"/>
              <w:marTop w:val="0"/>
              <w:marBottom w:val="0"/>
              <w:divBdr>
                <w:top w:val="none" w:sz="0" w:space="0" w:color="auto"/>
                <w:left w:val="none" w:sz="0" w:space="0" w:color="auto"/>
                <w:bottom w:val="none" w:sz="0" w:space="0" w:color="auto"/>
                <w:right w:val="none" w:sz="0" w:space="0" w:color="auto"/>
              </w:divBdr>
            </w:div>
            <w:div w:id="1158886554">
              <w:marLeft w:val="0"/>
              <w:marRight w:val="0"/>
              <w:marTop w:val="0"/>
              <w:marBottom w:val="0"/>
              <w:divBdr>
                <w:top w:val="none" w:sz="0" w:space="0" w:color="auto"/>
                <w:left w:val="none" w:sz="0" w:space="0" w:color="auto"/>
                <w:bottom w:val="none" w:sz="0" w:space="0" w:color="auto"/>
                <w:right w:val="none" w:sz="0" w:space="0" w:color="auto"/>
              </w:divBdr>
            </w:div>
            <w:div w:id="1853259189">
              <w:marLeft w:val="0"/>
              <w:marRight w:val="0"/>
              <w:marTop w:val="0"/>
              <w:marBottom w:val="0"/>
              <w:divBdr>
                <w:top w:val="none" w:sz="0" w:space="0" w:color="auto"/>
                <w:left w:val="none" w:sz="0" w:space="0" w:color="auto"/>
                <w:bottom w:val="none" w:sz="0" w:space="0" w:color="auto"/>
                <w:right w:val="none" w:sz="0" w:space="0" w:color="auto"/>
              </w:divBdr>
            </w:div>
          </w:divsChild>
        </w:div>
        <w:div w:id="836068269">
          <w:marLeft w:val="0"/>
          <w:marRight w:val="0"/>
          <w:marTop w:val="0"/>
          <w:marBottom w:val="0"/>
          <w:divBdr>
            <w:top w:val="none" w:sz="0" w:space="0" w:color="auto"/>
            <w:left w:val="none" w:sz="0" w:space="0" w:color="auto"/>
            <w:bottom w:val="none" w:sz="0" w:space="0" w:color="auto"/>
            <w:right w:val="none" w:sz="0" w:space="0" w:color="auto"/>
          </w:divBdr>
          <w:divsChild>
            <w:div w:id="1399867648">
              <w:marLeft w:val="0"/>
              <w:marRight w:val="0"/>
              <w:marTop w:val="0"/>
              <w:marBottom w:val="0"/>
              <w:divBdr>
                <w:top w:val="none" w:sz="0" w:space="0" w:color="auto"/>
                <w:left w:val="none" w:sz="0" w:space="0" w:color="auto"/>
                <w:bottom w:val="none" w:sz="0" w:space="0" w:color="auto"/>
                <w:right w:val="none" w:sz="0" w:space="0" w:color="auto"/>
              </w:divBdr>
            </w:div>
          </w:divsChild>
        </w:div>
        <w:div w:id="989944024">
          <w:marLeft w:val="0"/>
          <w:marRight w:val="0"/>
          <w:marTop w:val="0"/>
          <w:marBottom w:val="0"/>
          <w:divBdr>
            <w:top w:val="none" w:sz="0" w:space="0" w:color="auto"/>
            <w:left w:val="none" w:sz="0" w:space="0" w:color="auto"/>
            <w:bottom w:val="none" w:sz="0" w:space="0" w:color="auto"/>
            <w:right w:val="none" w:sz="0" w:space="0" w:color="auto"/>
          </w:divBdr>
          <w:divsChild>
            <w:div w:id="30375566">
              <w:marLeft w:val="0"/>
              <w:marRight w:val="0"/>
              <w:marTop w:val="0"/>
              <w:marBottom w:val="0"/>
              <w:divBdr>
                <w:top w:val="none" w:sz="0" w:space="0" w:color="auto"/>
                <w:left w:val="none" w:sz="0" w:space="0" w:color="auto"/>
                <w:bottom w:val="none" w:sz="0" w:space="0" w:color="auto"/>
                <w:right w:val="none" w:sz="0" w:space="0" w:color="auto"/>
              </w:divBdr>
            </w:div>
          </w:divsChild>
        </w:div>
        <w:div w:id="994066206">
          <w:marLeft w:val="0"/>
          <w:marRight w:val="0"/>
          <w:marTop w:val="0"/>
          <w:marBottom w:val="0"/>
          <w:divBdr>
            <w:top w:val="none" w:sz="0" w:space="0" w:color="auto"/>
            <w:left w:val="none" w:sz="0" w:space="0" w:color="auto"/>
            <w:bottom w:val="none" w:sz="0" w:space="0" w:color="auto"/>
            <w:right w:val="none" w:sz="0" w:space="0" w:color="auto"/>
          </w:divBdr>
          <w:divsChild>
            <w:div w:id="447816808">
              <w:marLeft w:val="0"/>
              <w:marRight w:val="0"/>
              <w:marTop w:val="0"/>
              <w:marBottom w:val="0"/>
              <w:divBdr>
                <w:top w:val="none" w:sz="0" w:space="0" w:color="auto"/>
                <w:left w:val="none" w:sz="0" w:space="0" w:color="auto"/>
                <w:bottom w:val="none" w:sz="0" w:space="0" w:color="auto"/>
                <w:right w:val="none" w:sz="0" w:space="0" w:color="auto"/>
              </w:divBdr>
            </w:div>
            <w:div w:id="879823875">
              <w:marLeft w:val="0"/>
              <w:marRight w:val="0"/>
              <w:marTop w:val="0"/>
              <w:marBottom w:val="0"/>
              <w:divBdr>
                <w:top w:val="none" w:sz="0" w:space="0" w:color="auto"/>
                <w:left w:val="none" w:sz="0" w:space="0" w:color="auto"/>
                <w:bottom w:val="none" w:sz="0" w:space="0" w:color="auto"/>
                <w:right w:val="none" w:sz="0" w:space="0" w:color="auto"/>
              </w:divBdr>
            </w:div>
            <w:div w:id="1427264278">
              <w:marLeft w:val="0"/>
              <w:marRight w:val="0"/>
              <w:marTop w:val="0"/>
              <w:marBottom w:val="0"/>
              <w:divBdr>
                <w:top w:val="none" w:sz="0" w:space="0" w:color="auto"/>
                <w:left w:val="none" w:sz="0" w:space="0" w:color="auto"/>
                <w:bottom w:val="none" w:sz="0" w:space="0" w:color="auto"/>
                <w:right w:val="none" w:sz="0" w:space="0" w:color="auto"/>
              </w:divBdr>
            </w:div>
            <w:div w:id="1647852504">
              <w:marLeft w:val="0"/>
              <w:marRight w:val="0"/>
              <w:marTop w:val="0"/>
              <w:marBottom w:val="0"/>
              <w:divBdr>
                <w:top w:val="none" w:sz="0" w:space="0" w:color="auto"/>
                <w:left w:val="none" w:sz="0" w:space="0" w:color="auto"/>
                <w:bottom w:val="none" w:sz="0" w:space="0" w:color="auto"/>
                <w:right w:val="none" w:sz="0" w:space="0" w:color="auto"/>
              </w:divBdr>
            </w:div>
            <w:div w:id="1998991168">
              <w:marLeft w:val="0"/>
              <w:marRight w:val="0"/>
              <w:marTop w:val="0"/>
              <w:marBottom w:val="0"/>
              <w:divBdr>
                <w:top w:val="none" w:sz="0" w:space="0" w:color="auto"/>
                <w:left w:val="none" w:sz="0" w:space="0" w:color="auto"/>
                <w:bottom w:val="none" w:sz="0" w:space="0" w:color="auto"/>
                <w:right w:val="none" w:sz="0" w:space="0" w:color="auto"/>
              </w:divBdr>
            </w:div>
          </w:divsChild>
        </w:div>
        <w:div w:id="1020664578">
          <w:marLeft w:val="0"/>
          <w:marRight w:val="0"/>
          <w:marTop w:val="0"/>
          <w:marBottom w:val="0"/>
          <w:divBdr>
            <w:top w:val="none" w:sz="0" w:space="0" w:color="auto"/>
            <w:left w:val="none" w:sz="0" w:space="0" w:color="auto"/>
            <w:bottom w:val="none" w:sz="0" w:space="0" w:color="auto"/>
            <w:right w:val="none" w:sz="0" w:space="0" w:color="auto"/>
          </w:divBdr>
          <w:divsChild>
            <w:div w:id="872229996">
              <w:marLeft w:val="0"/>
              <w:marRight w:val="0"/>
              <w:marTop w:val="0"/>
              <w:marBottom w:val="0"/>
              <w:divBdr>
                <w:top w:val="none" w:sz="0" w:space="0" w:color="auto"/>
                <w:left w:val="none" w:sz="0" w:space="0" w:color="auto"/>
                <w:bottom w:val="none" w:sz="0" w:space="0" w:color="auto"/>
                <w:right w:val="none" w:sz="0" w:space="0" w:color="auto"/>
              </w:divBdr>
            </w:div>
          </w:divsChild>
        </w:div>
        <w:div w:id="1050542413">
          <w:marLeft w:val="0"/>
          <w:marRight w:val="0"/>
          <w:marTop w:val="0"/>
          <w:marBottom w:val="0"/>
          <w:divBdr>
            <w:top w:val="none" w:sz="0" w:space="0" w:color="auto"/>
            <w:left w:val="none" w:sz="0" w:space="0" w:color="auto"/>
            <w:bottom w:val="none" w:sz="0" w:space="0" w:color="auto"/>
            <w:right w:val="none" w:sz="0" w:space="0" w:color="auto"/>
          </w:divBdr>
          <w:divsChild>
            <w:div w:id="816800066">
              <w:marLeft w:val="0"/>
              <w:marRight w:val="0"/>
              <w:marTop w:val="0"/>
              <w:marBottom w:val="0"/>
              <w:divBdr>
                <w:top w:val="none" w:sz="0" w:space="0" w:color="auto"/>
                <w:left w:val="none" w:sz="0" w:space="0" w:color="auto"/>
                <w:bottom w:val="none" w:sz="0" w:space="0" w:color="auto"/>
                <w:right w:val="none" w:sz="0" w:space="0" w:color="auto"/>
              </w:divBdr>
            </w:div>
          </w:divsChild>
        </w:div>
        <w:div w:id="1093279932">
          <w:marLeft w:val="0"/>
          <w:marRight w:val="0"/>
          <w:marTop w:val="0"/>
          <w:marBottom w:val="0"/>
          <w:divBdr>
            <w:top w:val="none" w:sz="0" w:space="0" w:color="auto"/>
            <w:left w:val="none" w:sz="0" w:space="0" w:color="auto"/>
            <w:bottom w:val="none" w:sz="0" w:space="0" w:color="auto"/>
            <w:right w:val="none" w:sz="0" w:space="0" w:color="auto"/>
          </w:divBdr>
          <w:divsChild>
            <w:div w:id="2145847348">
              <w:marLeft w:val="0"/>
              <w:marRight w:val="0"/>
              <w:marTop w:val="0"/>
              <w:marBottom w:val="0"/>
              <w:divBdr>
                <w:top w:val="none" w:sz="0" w:space="0" w:color="auto"/>
                <w:left w:val="none" w:sz="0" w:space="0" w:color="auto"/>
                <w:bottom w:val="none" w:sz="0" w:space="0" w:color="auto"/>
                <w:right w:val="none" w:sz="0" w:space="0" w:color="auto"/>
              </w:divBdr>
            </w:div>
          </w:divsChild>
        </w:div>
        <w:div w:id="1095397397">
          <w:marLeft w:val="0"/>
          <w:marRight w:val="0"/>
          <w:marTop w:val="0"/>
          <w:marBottom w:val="0"/>
          <w:divBdr>
            <w:top w:val="none" w:sz="0" w:space="0" w:color="auto"/>
            <w:left w:val="none" w:sz="0" w:space="0" w:color="auto"/>
            <w:bottom w:val="none" w:sz="0" w:space="0" w:color="auto"/>
            <w:right w:val="none" w:sz="0" w:space="0" w:color="auto"/>
          </w:divBdr>
          <w:divsChild>
            <w:div w:id="440341046">
              <w:marLeft w:val="0"/>
              <w:marRight w:val="0"/>
              <w:marTop w:val="0"/>
              <w:marBottom w:val="0"/>
              <w:divBdr>
                <w:top w:val="none" w:sz="0" w:space="0" w:color="auto"/>
                <w:left w:val="none" w:sz="0" w:space="0" w:color="auto"/>
                <w:bottom w:val="none" w:sz="0" w:space="0" w:color="auto"/>
                <w:right w:val="none" w:sz="0" w:space="0" w:color="auto"/>
              </w:divBdr>
            </w:div>
          </w:divsChild>
        </w:div>
        <w:div w:id="1178275641">
          <w:marLeft w:val="0"/>
          <w:marRight w:val="0"/>
          <w:marTop w:val="0"/>
          <w:marBottom w:val="0"/>
          <w:divBdr>
            <w:top w:val="none" w:sz="0" w:space="0" w:color="auto"/>
            <w:left w:val="none" w:sz="0" w:space="0" w:color="auto"/>
            <w:bottom w:val="none" w:sz="0" w:space="0" w:color="auto"/>
            <w:right w:val="none" w:sz="0" w:space="0" w:color="auto"/>
          </w:divBdr>
          <w:divsChild>
            <w:div w:id="604508630">
              <w:marLeft w:val="0"/>
              <w:marRight w:val="0"/>
              <w:marTop w:val="0"/>
              <w:marBottom w:val="0"/>
              <w:divBdr>
                <w:top w:val="none" w:sz="0" w:space="0" w:color="auto"/>
                <w:left w:val="none" w:sz="0" w:space="0" w:color="auto"/>
                <w:bottom w:val="none" w:sz="0" w:space="0" w:color="auto"/>
                <w:right w:val="none" w:sz="0" w:space="0" w:color="auto"/>
              </w:divBdr>
            </w:div>
          </w:divsChild>
        </w:div>
        <w:div w:id="1206913260">
          <w:marLeft w:val="0"/>
          <w:marRight w:val="0"/>
          <w:marTop w:val="0"/>
          <w:marBottom w:val="0"/>
          <w:divBdr>
            <w:top w:val="none" w:sz="0" w:space="0" w:color="auto"/>
            <w:left w:val="none" w:sz="0" w:space="0" w:color="auto"/>
            <w:bottom w:val="none" w:sz="0" w:space="0" w:color="auto"/>
            <w:right w:val="none" w:sz="0" w:space="0" w:color="auto"/>
          </w:divBdr>
          <w:divsChild>
            <w:div w:id="21783497">
              <w:marLeft w:val="0"/>
              <w:marRight w:val="0"/>
              <w:marTop w:val="0"/>
              <w:marBottom w:val="0"/>
              <w:divBdr>
                <w:top w:val="none" w:sz="0" w:space="0" w:color="auto"/>
                <w:left w:val="none" w:sz="0" w:space="0" w:color="auto"/>
                <w:bottom w:val="none" w:sz="0" w:space="0" w:color="auto"/>
                <w:right w:val="none" w:sz="0" w:space="0" w:color="auto"/>
              </w:divBdr>
            </w:div>
          </w:divsChild>
        </w:div>
        <w:div w:id="1224215444">
          <w:marLeft w:val="0"/>
          <w:marRight w:val="0"/>
          <w:marTop w:val="0"/>
          <w:marBottom w:val="0"/>
          <w:divBdr>
            <w:top w:val="none" w:sz="0" w:space="0" w:color="auto"/>
            <w:left w:val="none" w:sz="0" w:space="0" w:color="auto"/>
            <w:bottom w:val="none" w:sz="0" w:space="0" w:color="auto"/>
            <w:right w:val="none" w:sz="0" w:space="0" w:color="auto"/>
          </w:divBdr>
          <w:divsChild>
            <w:div w:id="2118286190">
              <w:marLeft w:val="0"/>
              <w:marRight w:val="0"/>
              <w:marTop w:val="0"/>
              <w:marBottom w:val="0"/>
              <w:divBdr>
                <w:top w:val="none" w:sz="0" w:space="0" w:color="auto"/>
                <w:left w:val="none" w:sz="0" w:space="0" w:color="auto"/>
                <w:bottom w:val="none" w:sz="0" w:space="0" w:color="auto"/>
                <w:right w:val="none" w:sz="0" w:space="0" w:color="auto"/>
              </w:divBdr>
            </w:div>
          </w:divsChild>
        </w:div>
        <w:div w:id="1225725717">
          <w:marLeft w:val="0"/>
          <w:marRight w:val="0"/>
          <w:marTop w:val="0"/>
          <w:marBottom w:val="0"/>
          <w:divBdr>
            <w:top w:val="none" w:sz="0" w:space="0" w:color="auto"/>
            <w:left w:val="none" w:sz="0" w:space="0" w:color="auto"/>
            <w:bottom w:val="none" w:sz="0" w:space="0" w:color="auto"/>
            <w:right w:val="none" w:sz="0" w:space="0" w:color="auto"/>
          </w:divBdr>
          <w:divsChild>
            <w:div w:id="922223838">
              <w:marLeft w:val="0"/>
              <w:marRight w:val="0"/>
              <w:marTop w:val="0"/>
              <w:marBottom w:val="0"/>
              <w:divBdr>
                <w:top w:val="none" w:sz="0" w:space="0" w:color="auto"/>
                <w:left w:val="none" w:sz="0" w:space="0" w:color="auto"/>
                <w:bottom w:val="none" w:sz="0" w:space="0" w:color="auto"/>
                <w:right w:val="none" w:sz="0" w:space="0" w:color="auto"/>
              </w:divBdr>
            </w:div>
          </w:divsChild>
        </w:div>
        <w:div w:id="1284843151">
          <w:marLeft w:val="0"/>
          <w:marRight w:val="0"/>
          <w:marTop w:val="0"/>
          <w:marBottom w:val="0"/>
          <w:divBdr>
            <w:top w:val="none" w:sz="0" w:space="0" w:color="auto"/>
            <w:left w:val="none" w:sz="0" w:space="0" w:color="auto"/>
            <w:bottom w:val="none" w:sz="0" w:space="0" w:color="auto"/>
            <w:right w:val="none" w:sz="0" w:space="0" w:color="auto"/>
          </w:divBdr>
          <w:divsChild>
            <w:div w:id="286396119">
              <w:marLeft w:val="0"/>
              <w:marRight w:val="0"/>
              <w:marTop w:val="0"/>
              <w:marBottom w:val="0"/>
              <w:divBdr>
                <w:top w:val="none" w:sz="0" w:space="0" w:color="auto"/>
                <w:left w:val="none" w:sz="0" w:space="0" w:color="auto"/>
                <w:bottom w:val="none" w:sz="0" w:space="0" w:color="auto"/>
                <w:right w:val="none" w:sz="0" w:space="0" w:color="auto"/>
              </w:divBdr>
            </w:div>
          </w:divsChild>
        </w:div>
        <w:div w:id="1353529539">
          <w:marLeft w:val="0"/>
          <w:marRight w:val="0"/>
          <w:marTop w:val="0"/>
          <w:marBottom w:val="0"/>
          <w:divBdr>
            <w:top w:val="none" w:sz="0" w:space="0" w:color="auto"/>
            <w:left w:val="none" w:sz="0" w:space="0" w:color="auto"/>
            <w:bottom w:val="none" w:sz="0" w:space="0" w:color="auto"/>
            <w:right w:val="none" w:sz="0" w:space="0" w:color="auto"/>
          </w:divBdr>
          <w:divsChild>
            <w:div w:id="1940065783">
              <w:marLeft w:val="0"/>
              <w:marRight w:val="0"/>
              <w:marTop w:val="0"/>
              <w:marBottom w:val="0"/>
              <w:divBdr>
                <w:top w:val="none" w:sz="0" w:space="0" w:color="auto"/>
                <w:left w:val="none" w:sz="0" w:space="0" w:color="auto"/>
                <w:bottom w:val="none" w:sz="0" w:space="0" w:color="auto"/>
                <w:right w:val="none" w:sz="0" w:space="0" w:color="auto"/>
              </w:divBdr>
            </w:div>
          </w:divsChild>
        </w:div>
        <w:div w:id="1424498570">
          <w:marLeft w:val="0"/>
          <w:marRight w:val="0"/>
          <w:marTop w:val="0"/>
          <w:marBottom w:val="0"/>
          <w:divBdr>
            <w:top w:val="none" w:sz="0" w:space="0" w:color="auto"/>
            <w:left w:val="none" w:sz="0" w:space="0" w:color="auto"/>
            <w:bottom w:val="none" w:sz="0" w:space="0" w:color="auto"/>
            <w:right w:val="none" w:sz="0" w:space="0" w:color="auto"/>
          </w:divBdr>
          <w:divsChild>
            <w:div w:id="1936740123">
              <w:marLeft w:val="0"/>
              <w:marRight w:val="0"/>
              <w:marTop w:val="0"/>
              <w:marBottom w:val="0"/>
              <w:divBdr>
                <w:top w:val="none" w:sz="0" w:space="0" w:color="auto"/>
                <w:left w:val="none" w:sz="0" w:space="0" w:color="auto"/>
                <w:bottom w:val="none" w:sz="0" w:space="0" w:color="auto"/>
                <w:right w:val="none" w:sz="0" w:space="0" w:color="auto"/>
              </w:divBdr>
            </w:div>
          </w:divsChild>
        </w:div>
        <w:div w:id="1447460348">
          <w:marLeft w:val="0"/>
          <w:marRight w:val="0"/>
          <w:marTop w:val="0"/>
          <w:marBottom w:val="0"/>
          <w:divBdr>
            <w:top w:val="none" w:sz="0" w:space="0" w:color="auto"/>
            <w:left w:val="none" w:sz="0" w:space="0" w:color="auto"/>
            <w:bottom w:val="none" w:sz="0" w:space="0" w:color="auto"/>
            <w:right w:val="none" w:sz="0" w:space="0" w:color="auto"/>
          </w:divBdr>
          <w:divsChild>
            <w:div w:id="588080067">
              <w:marLeft w:val="0"/>
              <w:marRight w:val="0"/>
              <w:marTop w:val="0"/>
              <w:marBottom w:val="0"/>
              <w:divBdr>
                <w:top w:val="none" w:sz="0" w:space="0" w:color="auto"/>
                <w:left w:val="none" w:sz="0" w:space="0" w:color="auto"/>
                <w:bottom w:val="none" w:sz="0" w:space="0" w:color="auto"/>
                <w:right w:val="none" w:sz="0" w:space="0" w:color="auto"/>
              </w:divBdr>
            </w:div>
          </w:divsChild>
        </w:div>
        <w:div w:id="1491094167">
          <w:marLeft w:val="0"/>
          <w:marRight w:val="0"/>
          <w:marTop w:val="0"/>
          <w:marBottom w:val="0"/>
          <w:divBdr>
            <w:top w:val="none" w:sz="0" w:space="0" w:color="auto"/>
            <w:left w:val="none" w:sz="0" w:space="0" w:color="auto"/>
            <w:bottom w:val="none" w:sz="0" w:space="0" w:color="auto"/>
            <w:right w:val="none" w:sz="0" w:space="0" w:color="auto"/>
          </w:divBdr>
          <w:divsChild>
            <w:div w:id="322586224">
              <w:marLeft w:val="0"/>
              <w:marRight w:val="0"/>
              <w:marTop w:val="0"/>
              <w:marBottom w:val="0"/>
              <w:divBdr>
                <w:top w:val="none" w:sz="0" w:space="0" w:color="auto"/>
                <w:left w:val="none" w:sz="0" w:space="0" w:color="auto"/>
                <w:bottom w:val="none" w:sz="0" w:space="0" w:color="auto"/>
                <w:right w:val="none" w:sz="0" w:space="0" w:color="auto"/>
              </w:divBdr>
            </w:div>
          </w:divsChild>
        </w:div>
        <w:div w:id="1579243323">
          <w:marLeft w:val="0"/>
          <w:marRight w:val="0"/>
          <w:marTop w:val="0"/>
          <w:marBottom w:val="0"/>
          <w:divBdr>
            <w:top w:val="none" w:sz="0" w:space="0" w:color="auto"/>
            <w:left w:val="none" w:sz="0" w:space="0" w:color="auto"/>
            <w:bottom w:val="none" w:sz="0" w:space="0" w:color="auto"/>
            <w:right w:val="none" w:sz="0" w:space="0" w:color="auto"/>
          </w:divBdr>
          <w:divsChild>
            <w:div w:id="845249383">
              <w:marLeft w:val="0"/>
              <w:marRight w:val="0"/>
              <w:marTop w:val="0"/>
              <w:marBottom w:val="0"/>
              <w:divBdr>
                <w:top w:val="none" w:sz="0" w:space="0" w:color="auto"/>
                <w:left w:val="none" w:sz="0" w:space="0" w:color="auto"/>
                <w:bottom w:val="none" w:sz="0" w:space="0" w:color="auto"/>
                <w:right w:val="none" w:sz="0" w:space="0" w:color="auto"/>
              </w:divBdr>
            </w:div>
          </w:divsChild>
        </w:div>
        <w:div w:id="1590457436">
          <w:marLeft w:val="0"/>
          <w:marRight w:val="0"/>
          <w:marTop w:val="0"/>
          <w:marBottom w:val="0"/>
          <w:divBdr>
            <w:top w:val="none" w:sz="0" w:space="0" w:color="auto"/>
            <w:left w:val="none" w:sz="0" w:space="0" w:color="auto"/>
            <w:bottom w:val="none" w:sz="0" w:space="0" w:color="auto"/>
            <w:right w:val="none" w:sz="0" w:space="0" w:color="auto"/>
          </w:divBdr>
          <w:divsChild>
            <w:div w:id="1822965713">
              <w:marLeft w:val="0"/>
              <w:marRight w:val="0"/>
              <w:marTop w:val="0"/>
              <w:marBottom w:val="0"/>
              <w:divBdr>
                <w:top w:val="none" w:sz="0" w:space="0" w:color="auto"/>
                <w:left w:val="none" w:sz="0" w:space="0" w:color="auto"/>
                <w:bottom w:val="none" w:sz="0" w:space="0" w:color="auto"/>
                <w:right w:val="none" w:sz="0" w:space="0" w:color="auto"/>
              </w:divBdr>
            </w:div>
          </w:divsChild>
        </w:div>
        <w:div w:id="1626421490">
          <w:marLeft w:val="0"/>
          <w:marRight w:val="0"/>
          <w:marTop w:val="0"/>
          <w:marBottom w:val="0"/>
          <w:divBdr>
            <w:top w:val="none" w:sz="0" w:space="0" w:color="auto"/>
            <w:left w:val="none" w:sz="0" w:space="0" w:color="auto"/>
            <w:bottom w:val="none" w:sz="0" w:space="0" w:color="auto"/>
            <w:right w:val="none" w:sz="0" w:space="0" w:color="auto"/>
          </w:divBdr>
          <w:divsChild>
            <w:div w:id="305549840">
              <w:marLeft w:val="0"/>
              <w:marRight w:val="0"/>
              <w:marTop w:val="0"/>
              <w:marBottom w:val="0"/>
              <w:divBdr>
                <w:top w:val="none" w:sz="0" w:space="0" w:color="auto"/>
                <w:left w:val="none" w:sz="0" w:space="0" w:color="auto"/>
                <w:bottom w:val="none" w:sz="0" w:space="0" w:color="auto"/>
                <w:right w:val="none" w:sz="0" w:space="0" w:color="auto"/>
              </w:divBdr>
            </w:div>
          </w:divsChild>
        </w:div>
        <w:div w:id="1676109510">
          <w:marLeft w:val="0"/>
          <w:marRight w:val="0"/>
          <w:marTop w:val="0"/>
          <w:marBottom w:val="0"/>
          <w:divBdr>
            <w:top w:val="none" w:sz="0" w:space="0" w:color="auto"/>
            <w:left w:val="none" w:sz="0" w:space="0" w:color="auto"/>
            <w:bottom w:val="none" w:sz="0" w:space="0" w:color="auto"/>
            <w:right w:val="none" w:sz="0" w:space="0" w:color="auto"/>
          </w:divBdr>
          <w:divsChild>
            <w:div w:id="1112285789">
              <w:marLeft w:val="0"/>
              <w:marRight w:val="0"/>
              <w:marTop w:val="0"/>
              <w:marBottom w:val="0"/>
              <w:divBdr>
                <w:top w:val="none" w:sz="0" w:space="0" w:color="auto"/>
                <w:left w:val="none" w:sz="0" w:space="0" w:color="auto"/>
                <w:bottom w:val="none" w:sz="0" w:space="0" w:color="auto"/>
                <w:right w:val="none" w:sz="0" w:space="0" w:color="auto"/>
              </w:divBdr>
            </w:div>
          </w:divsChild>
        </w:div>
        <w:div w:id="1678463666">
          <w:marLeft w:val="0"/>
          <w:marRight w:val="0"/>
          <w:marTop w:val="0"/>
          <w:marBottom w:val="0"/>
          <w:divBdr>
            <w:top w:val="none" w:sz="0" w:space="0" w:color="auto"/>
            <w:left w:val="none" w:sz="0" w:space="0" w:color="auto"/>
            <w:bottom w:val="none" w:sz="0" w:space="0" w:color="auto"/>
            <w:right w:val="none" w:sz="0" w:space="0" w:color="auto"/>
          </w:divBdr>
          <w:divsChild>
            <w:div w:id="227345384">
              <w:marLeft w:val="0"/>
              <w:marRight w:val="0"/>
              <w:marTop w:val="0"/>
              <w:marBottom w:val="0"/>
              <w:divBdr>
                <w:top w:val="none" w:sz="0" w:space="0" w:color="auto"/>
                <w:left w:val="none" w:sz="0" w:space="0" w:color="auto"/>
                <w:bottom w:val="none" w:sz="0" w:space="0" w:color="auto"/>
                <w:right w:val="none" w:sz="0" w:space="0" w:color="auto"/>
              </w:divBdr>
            </w:div>
          </w:divsChild>
        </w:div>
        <w:div w:id="1703019049">
          <w:marLeft w:val="0"/>
          <w:marRight w:val="0"/>
          <w:marTop w:val="0"/>
          <w:marBottom w:val="0"/>
          <w:divBdr>
            <w:top w:val="none" w:sz="0" w:space="0" w:color="auto"/>
            <w:left w:val="none" w:sz="0" w:space="0" w:color="auto"/>
            <w:bottom w:val="none" w:sz="0" w:space="0" w:color="auto"/>
            <w:right w:val="none" w:sz="0" w:space="0" w:color="auto"/>
          </w:divBdr>
          <w:divsChild>
            <w:div w:id="1409231637">
              <w:marLeft w:val="0"/>
              <w:marRight w:val="0"/>
              <w:marTop w:val="0"/>
              <w:marBottom w:val="0"/>
              <w:divBdr>
                <w:top w:val="none" w:sz="0" w:space="0" w:color="auto"/>
                <w:left w:val="none" w:sz="0" w:space="0" w:color="auto"/>
                <w:bottom w:val="none" w:sz="0" w:space="0" w:color="auto"/>
                <w:right w:val="none" w:sz="0" w:space="0" w:color="auto"/>
              </w:divBdr>
            </w:div>
          </w:divsChild>
        </w:div>
        <w:div w:id="1723560003">
          <w:marLeft w:val="0"/>
          <w:marRight w:val="0"/>
          <w:marTop w:val="0"/>
          <w:marBottom w:val="0"/>
          <w:divBdr>
            <w:top w:val="none" w:sz="0" w:space="0" w:color="auto"/>
            <w:left w:val="none" w:sz="0" w:space="0" w:color="auto"/>
            <w:bottom w:val="none" w:sz="0" w:space="0" w:color="auto"/>
            <w:right w:val="none" w:sz="0" w:space="0" w:color="auto"/>
          </w:divBdr>
          <w:divsChild>
            <w:div w:id="93258117">
              <w:marLeft w:val="0"/>
              <w:marRight w:val="0"/>
              <w:marTop w:val="0"/>
              <w:marBottom w:val="0"/>
              <w:divBdr>
                <w:top w:val="none" w:sz="0" w:space="0" w:color="auto"/>
                <w:left w:val="none" w:sz="0" w:space="0" w:color="auto"/>
                <w:bottom w:val="none" w:sz="0" w:space="0" w:color="auto"/>
                <w:right w:val="none" w:sz="0" w:space="0" w:color="auto"/>
              </w:divBdr>
            </w:div>
          </w:divsChild>
        </w:div>
        <w:div w:id="1734549687">
          <w:marLeft w:val="0"/>
          <w:marRight w:val="0"/>
          <w:marTop w:val="0"/>
          <w:marBottom w:val="0"/>
          <w:divBdr>
            <w:top w:val="none" w:sz="0" w:space="0" w:color="auto"/>
            <w:left w:val="none" w:sz="0" w:space="0" w:color="auto"/>
            <w:bottom w:val="none" w:sz="0" w:space="0" w:color="auto"/>
            <w:right w:val="none" w:sz="0" w:space="0" w:color="auto"/>
          </w:divBdr>
          <w:divsChild>
            <w:div w:id="678312420">
              <w:marLeft w:val="0"/>
              <w:marRight w:val="0"/>
              <w:marTop w:val="0"/>
              <w:marBottom w:val="0"/>
              <w:divBdr>
                <w:top w:val="none" w:sz="0" w:space="0" w:color="auto"/>
                <w:left w:val="none" w:sz="0" w:space="0" w:color="auto"/>
                <w:bottom w:val="none" w:sz="0" w:space="0" w:color="auto"/>
                <w:right w:val="none" w:sz="0" w:space="0" w:color="auto"/>
              </w:divBdr>
            </w:div>
          </w:divsChild>
        </w:div>
        <w:div w:id="1767923546">
          <w:marLeft w:val="0"/>
          <w:marRight w:val="0"/>
          <w:marTop w:val="0"/>
          <w:marBottom w:val="0"/>
          <w:divBdr>
            <w:top w:val="none" w:sz="0" w:space="0" w:color="auto"/>
            <w:left w:val="none" w:sz="0" w:space="0" w:color="auto"/>
            <w:bottom w:val="none" w:sz="0" w:space="0" w:color="auto"/>
            <w:right w:val="none" w:sz="0" w:space="0" w:color="auto"/>
          </w:divBdr>
          <w:divsChild>
            <w:div w:id="705912961">
              <w:marLeft w:val="0"/>
              <w:marRight w:val="0"/>
              <w:marTop w:val="0"/>
              <w:marBottom w:val="0"/>
              <w:divBdr>
                <w:top w:val="none" w:sz="0" w:space="0" w:color="auto"/>
                <w:left w:val="none" w:sz="0" w:space="0" w:color="auto"/>
                <w:bottom w:val="none" w:sz="0" w:space="0" w:color="auto"/>
                <w:right w:val="none" w:sz="0" w:space="0" w:color="auto"/>
              </w:divBdr>
            </w:div>
          </w:divsChild>
        </w:div>
        <w:div w:id="1807776847">
          <w:marLeft w:val="0"/>
          <w:marRight w:val="0"/>
          <w:marTop w:val="0"/>
          <w:marBottom w:val="0"/>
          <w:divBdr>
            <w:top w:val="none" w:sz="0" w:space="0" w:color="auto"/>
            <w:left w:val="none" w:sz="0" w:space="0" w:color="auto"/>
            <w:bottom w:val="none" w:sz="0" w:space="0" w:color="auto"/>
            <w:right w:val="none" w:sz="0" w:space="0" w:color="auto"/>
          </w:divBdr>
          <w:divsChild>
            <w:div w:id="2028407545">
              <w:marLeft w:val="0"/>
              <w:marRight w:val="0"/>
              <w:marTop w:val="0"/>
              <w:marBottom w:val="0"/>
              <w:divBdr>
                <w:top w:val="none" w:sz="0" w:space="0" w:color="auto"/>
                <w:left w:val="none" w:sz="0" w:space="0" w:color="auto"/>
                <w:bottom w:val="none" w:sz="0" w:space="0" w:color="auto"/>
                <w:right w:val="none" w:sz="0" w:space="0" w:color="auto"/>
              </w:divBdr>
            </w:div>
          </w:divsChild>
        </w:div>
        <w:div w:id="1830290605">
          <w:marLeft w:val="0"/>
          <w:marRight w:val="0"/>
          <w:marTop w:val="0"/>
          <w:marBottom w:val="0"/>
          <w:divBdr>
            <w:top w:val="none" w:sz="0" w:space="0" w:color="auto"/>
            <w:left w:val="none" w:sz="0" w:space="0" w:color="auto"/>
            <w:bottom w:val="none" w:sz="0" w:space="0" w:color="auto"/>
            <w:right w:val="none" w:sz="0" w:space="0" w:color="auto"/>
          </w:divBdr>
          <w:divsChild>
            <w:div w:id="894582918">
              <w:marLeft w:val="0"/>
              <w:marRight w:val="0"/>
              <w:marTop w:val="0"/>
              <w:marBottom w:val="0"/>
              <w:divBdr>
                <w:top w:val="none" w:sz="0" w:space="0" w:color="auto"/>
                <w:left w:val="none" w:sz="0" w:space="0" w:color="auto"/>
                <w:bottom w:val="none" w:sz="0" w:space="0" w:color="auto"/>
                <w:right w:val="none" w:sz="0" w:space="0" w:color="auto"/>
              </w:divBdr>
            </w:div>
          </w:divsChild>
        </w:div>
        <w:div w:id="1859125330">
          <w:marLeft w:val="0"/>
          <w:marRight w:val="0"/>
          <w:marTop w:val="0"/>
          <w:marBottom w:val="0"/>
          <w:divBdr>
            <w:top w:val="none" w:sz="0" w:space="0" w:color="auto"/>
            <w:left w:val="none" w:sz="0" w:space="0" w:color="auto"/>
            <w:bottom w:val="none" w:sz="0" w:space="0" w:color="auto"/>
            <w:right w:val="none" w:sz="0" w:space="0" w:color="auto"/>
          </w:divBdr>
          <w:divsChild>
            <w:div w:id="422840417">
              <w:marLeft w:val="0"/>
              <w:marRight w:val="0"/>
              <w:marTop w:val="0"/>
              <w:marBottom w:val="0"/>
              <w:divBdr>
                <w:top w:val="none" w:sz="0" w:space="0" w:color="auto"/>
                <w:left w:val="none" w:sz="0" w:space="0" w:color="auto"/>
                <w:bottom w:val="none" w:sz="0" w:space="0" w:color="auto"/>
                <w:right w:val="none" w:sz="0" w:space="0" w:color="auto"/>
              </w:divBdr>
            </w:div>
          </w:divsChild>
        </w:div>
        <w:div w:id="1929190398">
          <w:marLeft w:val="0"/>
          <w:marRight w:val="0"/>
          <w:marTop w:val="0"/>
          <w:marBottom w:val="0"/>
          <w:divBdr>
            <w:top w:val="none" w:sz="0" w:space="0" w:color="auto"/>
            <w:left w:val="none" w:sz="0" w:space="0" w:color="auto"/>
            <w:bottom w:val="none" w:sz="0" w:space="0" w:color="auto"/>
            <w:right w:val="none" w:sz="0" w:space="0" w:color="auto"/>
          </w:divBdr>
          <w:divsChild>
            <w:div w:id="1140263950">
              <w:marLeft w:val="0"/>
              <w:marRight w:val="0"/>
              <w:marTop w:val="0"/>
              <w:marBottom w:val="0"/>
              <w:divBdr>
                <w:top w:val="none" w:sz="0" w:space="0" w:color="auto"/>
                <w:left w:val="none" w:sz="0" w:space="0" w:color="auto"/>
                <w:bottom w:val="none" w:sz="0" w:space="0" w:color="auto"/>
                <w:right w:val="none" w:sz="0" w:space="0" w:color="auto"/>
              </w:divBdr>
            </w:div>
          </w:divsChild>
        </w:div>
        <w:div w:id="1967196817">
          <w:marLeft w:val="0"/>
          <w:marRight w:val="0"/>
          <w:marTop w:val="0"/>
          <w:marBottom w:val="0"/>
          <w:divBdr>
            <w:top w:val="none" w:sz="0" w:space="0" w:color="auto"/>
            <w:left w:val="none" w:sz="0" w:space="0" w:color="auto"/>
            <w:bottom w:val="none" w:sz="0" w:space="0" w:color="auto"/>
            <w:right w:val="none" w:sz="0" w:space="0" w:color="auto"/>
          </w:divBdr>
          <w:divsChild>
            <w:div w:id="14431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958">
      <w:bodyDiv w:val="1"/>
      <w:marLeft w:val="0"/>
      <w:marRight w:val="0"/>
      <w:marTop w:val="0"/>
      <w:marBottom w:val="0"/>
      <w:divBdr>
        <w:top w:val="none" w:sz="0" w:space="0" w:color="auto"/>
        <w:left w:val="none" w:sz="0" w:space="0" w:color="auto"/>
        <w:bottom w:val="none" w:sz="0" w:space="0" w:color="auto"/>
        <w:right w:val="none" w:sz="0" w:space="0" w:color="auto"/>
      </w:divBdr>
    </w:div>
    <w:div w:id="1066608728">
      <w:bodyDiv w:val="1"/>
      <w:marLeft w:val="0"/>
      <w:marRight w:val="0"/>
      <w:marTop w:val="0"/>
      <w:marBottom w:val="0"/>
      <w:divBdr>
        <w:top w:val="none" w:sz="0" w:space="0" w:color="auto"/>
        <w:left w:val="none" w:sz="0" w:space="0" w:color="auto"/>
        <w:bottom w:val="none" w:sz="0" w:space="0" w:color="auto"/>
        <w:right w:val="none" w:sz="0" w:space="0" w:color="auto"/>
      </w:divBdr>
    </w:div>
    <w:div w:id="1127313385">
      <w:bodyDiv w:val="1"/>
      <w:marLeft w:val="0"/>
      <w:marRight w:val="0"/>
      <w:marTop w:val="0"/>
      <w:marBottom w:val="0"/>
      <w:divBdr>
        <w:top w:val="none" w:sz="0" w:space="0" w:color="auto"/>
        <w:left w:val="none" w:sz="0" w:space="0" w:color="auto"/>
        <w:bottom w:val="none" w:sz="0" w:space="0" w:color="auto"/>
        <w:right w:val="none" w:sz="0" w:space="0" w:color="auto"/>
      </w:divBdr>
    </w:div>
    <w:div w:id="1384063624">
      <w:bodyDiv w:val="1"/>
      <w:marLeft w:val="0"/>
      <w:marRight w:val="0"/>
      <w:marTop w:val="0"/>
      <w:marBottom w:val="0"/>
      <w:divBdr>
        <w:top w:val="none" w:sz="0" w:space="0" w:color="auto"/>
        <w:left w:val="none" w:sz="0" w:space="0" w:color="auto"/>
        <w:bottom w:val="none" w:sz="0" w:space="0" w:color="auto"/>
        <w:right w:val="none" w:sz="0" w:space="0" w:color="auto"/>
      </w:divBdr>
      <w:divsChild>
        <w:div w:id="1999570443">
          <w:marLeft w:val="0"/>
          <w:marRight w:val="0"/>
          <w:marTop w:val="0"/>
          <w:marBottom w:val="0"/>
          <w:divBdr>
            <w:top w:val="none" w:sz="0" w:space="0" w:color="auto"/>
            <w:left w:val="none" w:sz="0" w:space="0" w:color="auto"/>
            <w:bottom w:val="none" w:sz="0" w:space="0" w:color="auto"/>
            <w:right w:val="none" w:sz="0" w:space="0" w:color="auto"/>
          </w:divBdr>
          <w:divsChild>
            <w:div w:id="489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501">
      <w:bodyDiv w:val="1"/>
      <w:marLeft w:val="0"/>
      <w:marRight w:val="0"/>
      <w:marTop w:val="0"/>
      <w:marBottom w:val="0"/>
      <w:divBdr>
        <w:top w:val="none" w:sz="0" w:space="0" w:color="auto"/>
        <w:left w:val="none" w:sz="0" w:space="0" w:color="auto"/>
        <w:bottom w:val="none" w:sz="0" w:space="0" w:color="auto"/>
        <w:right w:val="none" w:sz="0" w:space="0" w:color="auto"/>
      </w:divBdr>
    </w:div>
    <w:div w:id="1617178049">
      <w:bodyDiv w:val="1"/>
      <w:marLeft w:val="0"/>
      <w:marRight w:val="0"/>
      <w:marTop w:val="0"/>
      <w:marBottom w:val="0"/>
      <w:divBdr>
        <w:top w:val="none" w:sz="0" w:space="0" w:color="auto"/>
        <w:left w:val="none" w:sz="0" w:space="0" w:color="auto"/>
        <w:bottom w:val="none" w:sz="0" w:space="0" w:color="auto"/>
        <w:right w:val="none" w:sz="0" w:space="0" w:color="auto"/>
      </w:divBdr>
    </w:div>
    <w:div w:id="1764299027">
      <w:bodyDiv w:val="1"/>
      <w:marLeft w:val="0"/>
      <w:marRight w:val="0"/>
      <w:marTop w:val="0"/>
      <w:marBottom w:val="0"/>
      <w:divBdr>
        <w:top w:val="none" w:sz="0" w:space="0" w:color="auto"/>
        <w:left w:val="none" w:sz="0" w:space="0" w:color="auto"/>
        <w:bottom w:val="none" w:sz="0" w:space="0" w:color="auto"/>
        <w:right w:val="none" w:sz="0" w:space="0" w:color="auto"/>
      </w:divBdr>
    </w:div>
    <w:div w:id="1866824710">
      <w:bodyDiv w:val="1"/>
      <w:marLeft w:val="0"/>
      <w:marRight w:val="0"/>
      <w:marTop w:val="0"/>
      <w:marBottom w:val="0"/>
      <w:divBdr>
        <w:top w:val="none" w:sz="0" w:space="0" w:color="auto"/>
        <w:left w:val="none" w:sz="0" w:space="0" w:color="auto"/>
        <w:bottom w:val="none" w:sz="0" w:space="0" w:color="auto"/>
        <w:right w:val="none" w:sz="0" w:space="0" w:color="auto"/>
      </w:divBdr>
    </w:div>
    <w:div w:id="1997764436">
      <w:bodyDiv w:val="1"/>
      <w:marLeft w:val="0"/>
      <w:marRight w:val="0"/>
      <w:marTop w:val="0"/>
      <w:marBottom w:val="0"/>
      <w:divBdr>
        <w:top w:val="none" w:sz="0" w:space="0" w:color="auto"/>
        <w:left w:val="none" w:sz="0" w:space="0" w:color="auto"/>
        <w:bottom w:val="none" w:sz="0" w:space="0" w:color="auto"/>
        <w:right w:val="none" w:sz="0" w:space="0" w:color="auto"/>
      </w:divBdr>
    </w:div>
    <w:div w:id="2012222596">
      <w:bodyDiv w:val="1"/>
      <w:marLeft w:val="0"/>
      <w:marRight w:val="0"/>
      <w:marTop w:val="0"/>
      <w:marBottom w:val="0"/>
      <w:divBdr>
        <w:top w:val="none" w:sz="0" w:space="0" w:color="auto"/>
        <w:left w:val="none" w:sz="0" w:space="0" w:color="auto"/>
        <w:bottom w:val="none" w:sz="0" w:space="0" w:color="auto"/>
        <w:right w:val="none" w:sz="0" w:space="0" w:color="auto"/>
      </w:divBdr>
    </w:div>
    <w:div w:id="2015912799">
      <w:bodyDiv w:val="1"/>
      <w:marLeft w:val="0"/>
      <w:marRight w:val="0"/>
      <w:marTop w:val="0"/>
      <w:marBottom w:val="0"/>
      <w:divBdr>
        <w:top w:val="none" w:sz="0" w:space="0" w:color="auto"/>
        <w:left w:val="none" w:sz="0" w:space="0" w:color="auto"/>
        <w:bottom w:val="none" w:sz="0" w:space="0" w:color="auto"/>
        <w:right w:val="none" w:sz="0" w:space="0" w:color="auto"/>
      </w:divBdr>
    </w:div>
    <w:div w:id="2105302772">
      <w:bodyDiv w:val="1"/>
      <w:marLeft w:val="0"/>
      <w:marRight w:val="0"/>
      <w:marTop w:val="0"/>
      <w:marBottom w:val="0"/>
      <w:divBdr>
        <w:top w:val="none" w:sz="0" w:space="0" w:color="auto"/>
        <w:left w:val="none" w:sz="0" w:space="0" w:color="auto"/>
        <w:bottom w:val="none" w:sz="0" w:space="0" w:color="auto"/>
        <w:right w:val="none" w:sz="0" w:space="0" w:color="auto"/>
      </w:divBdr>
    </w:div>
    <w:div w:id="211342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ja.d.alibangbang\Downloads\SonarQube%20Assets\poc-sonar-resolver-asw\SonarQube%20Resolver%20Tool%20Guide.dotx" TargetMode="External"/></Relationships>
</file>

<file path=word/theme/theme1.xml><?xml version="1.0" encoding="utf-8"?>
<a:theme xmlns:a="http://schemas.openxmlformats.org/drawingml/2006/main" name="Office Theme">
  <a:themeElements>
    <a:clrScheme name="Acc Corporate Palette">
      <a:dk1>
        <a:srgbClr val="000000"/>
      </a:dk1>
      <a:lt1>
        <a:srgbClr val="FFFFFF"/>
      </a:lt1>
      <a:dk2>
        <a:srgbClr val="BEBEBE"/>
      </a:dk2>
      <a:lt2>
        <a:srgbClr val="969696"/>
      </a:lt2>
      <a:accent1>
        <a:srgbClr val="A100FF"/>
      </a:accent1>
      <a:accent2>
        <a:srgbClr val="7500C0"/>
      </a:accent2>
      <a:accent3>
        <a:srgbClr val="460073"/>
      </a:accent3>
      <a:accent4>
        <a:srgbClr val="00B9FF"/>
      </a:accent4>
      <a:accent5>
        <a:srgbClr val="969696"/>
      </a:accent5>
      <a:accent6>
        <a:srgbClr val="008EFF"/>
      </a:accent6>
      <a:hlink>
        <a:srgbClr val="004CFF"/>
      </a:hlink>
      <a:folHlink>
        <a:srgbClr val="460073"/>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E6133544DB5424CA97AD4040BD61AEB" ma:contentTypeVersion="17" ma:contentTypeDescription="Create a new document." ma:contentTypeScope="" ma:versionID="94c6a7763115b9a2e512b6e18bf661df">
  <xsd:schema xmlns:xsd="http://www.w3.org/2001/XMLSchema" xmlns:xs="http://www.w3.org/2001/XMLSchema" xmlns:p="http://schemas.microsoft.com/office/2006/metadata/properties" xmlns:ns2="bdef8ab2-21d4-4554-88d8-f214868a37a9" xmlns:ns3="5aab24a7-ec3a-4593-834a-03589bef7a9e" targetNamespace="http://schemas.microsoft.com/office/2006/metadata/properties" ma:root="true" ma:fieldsID="d06b6e338ba583802d1d76e950aab937" ns2:_="" ns3:_="">
    <xsd:import namespace="bdef8ab2-21d4-4554-88d8-f214868a37a9"/>
    <xsd:import namespace="5aab24a7-ec3a-4593-834a-03589bef7a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f8ab2-21d4-4554-88d8-f214868a3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b24a7-ec3a-4593-834a-03589bef7a9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920d47e-9f1d-4149-9035-d31eed2fdb2a}" ma:internalName="TaxCatchAll" ma:showField="CatchAllData" ma:web="5aab24a7-ec3a-4593-834a-03589bef7a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aab24a7-ec3a-4593-834a-03589bef7a9e" xsi:nil="true"/>
    <lcf76f155ced4ddcb4097134ff3c332f xmlns="bdef8ab2-21d4-4554-88d8-f214868a37a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711D49-5FC8-42DC-ADD3-99381351A4CE}">
  <ds:schemaRefs>
    <ds:schemaRef ds:uri="http://schemas.microsoft.com/sharepoint/v3/contenttype/forms"/>
  </ds:schemaRefs>
</ds:datastoreItem>
</file>

<file path=customXml/itemProps2.xml><?xml version="1.0" encoding="utf-8"?>
<ds:datastoreItem xmlns:ds="http://schemas.openxmlformats.org/officeDocument/2006/customXml" ds:itemID="{E86C52D6-1E94-4419-9AFA-4196AB10C443}">
  <ds:schemaRefs>
    <ds:schemaRef ds:uri="http://schemas.openxmlformats.org/officeDocument/2006/bibliography"/>
  </ds:schemaRefs>
</ds:datastoreItem>
</file>

<file path=customXml/itemProps3.xml><?xml version="1.0" encoding="utf-8"?>
<ds:datastoreItem xmlns:ds="http://schemas.openxmlformats.org/officeDocument/2006/customXml" ds:itemID="{272BCE8F-8DE6-491F-8022-D7F2B654363C}"/>
</file>

<file path=customXml/itemProps4.xml><?xml version="1.0" encoding="utf-8"?>
<ds:datastoreItem xmlns:ds="http://schemas.openxmlformats.org/officeDocument/2006/customXml" ds:itemID="{5FC46753-5DEF-451F-AE08-EEE6DC0B8E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SonarQube Resolver Tool Guide</Template>
  <TotalTime>109</TotalTime>
  <Pages>9</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Schawk</Company>
  <LinksUpToDate>false</LinksUpToDate>
  <CharactersWithSpaces>6169</CharactersWithSpaces>
  <SharedDoc>false</SharedDoc>
  <HLinks>
    <vt:vector size="18" baseType="variant">
      <vt:variant>
        <vt:i4>2687062</vt:i4>
      </vt:variant>
      <vt:variant>
        <vt:i4>-1</vt:i4>
      </vt:variant>
      <vt:variant>
        <vt:i4>1053</vt:i4>
      </vt:variant>
      <vt:variant>
        <vt:i4>1</vt:i4>
      </vt:variant>
      <vt:variant>
        <vt:lpwstr>Acc_StrategyLine_English_blk_CMYK</vt:lpwstr>
      </vt:variant>
      <vt:variant>
        <vt:lpwstr/>
      </vt:variant>
      <vt:variant>
        <vt:i4>4128773</vt:i4>
      </vt:variant>
      <vt:variant>
        <vt:i4>-1</vt:i4>
      </vt:variant>
      <vt:variant>
        <vt:i4>1054</vt:i4>
      </vt:variant>
      <vt:variant>
        <vt:i4>1</vt:i4>
      </vt:variant>
      <vt:variant>
        <vt:lpwstr>Acc_Sig_blk_cmyk</vt:lpwstr>
      </vt:variant>
      <vt:variant>
        <vt:lpwstr/>
      </vt:variant>
      <vt:variant>
        <vt:i4>5242946</vt:i4>
      </vt:variant>
      <vt:variant>
        <vt:i4>-1</vt:i4>
      </vt:variant>
      <vt:variant>
        <vt:i4>1055</vt:i4>
      </vt:variant>
      <vt:variant>
        <vt:i4>1</vt:i4>
      </vt:variant>
      <vt:variant>
        <vt:lpwstr>ACC_gt_core_black_cmyk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Alibangbang, Eleja D.</dc:creator>
  <cp:keywords/>
  <dc:description/>
  <cp:lastModifiedBy>Bolima, Kenneth</cp:lastModifiedBy>
  <cp:revision>26</cp:revision>
  <cp:lastPrinted>2021-12-27T09:04:00Z</cp:lastPrinted>
  <dcterms:created xsi:type="dcterms:W3CDTF">2022-03-17T07:15:00Z</dcterms:created>
  <dcterms:modified xsi:type="dcterms:W3CDTF">2022-03-22T05:19:00Z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0x010100DE6133544DB5424CA97AD4040BD61AEB</vt:lpwstr>
  </property>
</Properties>
</file>